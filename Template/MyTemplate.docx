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BA813" w14:textId="793EC185" w:rsidR="00511CFD" w:rsidRPr="00BE1E8C" w:rsidRDefault="00511CFD" w:rsidP="006E47F3">
      <w:pPr>
        <w:rPr>
          <w:rFonts w:asciiTheme="minorHAnsi" w:hAnsiTheme="minorHAnsi" w:cs="Arial"/>
        </w:rPr>
      </w:pPr>
      <w:bookmarkStart w:id="0" w:name="_Toc415885907"/>
      <w:bookmarkStart w:id="1" w:name="_Toc445520353"/>
      <w:bookmarkStart w:id="2" w:name="_Toc523032770"/>
    </w:p>
    <w:tbl>
      <w:tblPr>
        <w:tblpPr w:leftFromText="180" w:rightFromText="180" w:vertAnchor="page" w:horzAnchor="margin" w:tblpXSpec="center" w:tblpY="5527"/>
        <w:tblW w:w="8793" w:type="dxa"/>
        <w:tblBorders>
          <w:top w:val="single" w:sz="12" w:space="0" w:color="003366"/>
          <w:left w:val="single" w:sz="12" w:space="0" w:color="003366"/>
          <w:bottom w:val="single" w:sz="12" w:space="0" w:color="003366"/>
          <w:right w:val="single" w:sz="12" w:space="0" w:color="003366"/>
          <w:insideH w:val="single" w:sz="12" w:space="0" w:color="003366"/>
          <w:insideV w:val="single" w:sz="12" w:space="0" w:color="003366"/>
        </w:tblBorders>
        <w:tblLook w:val="01E0" w:firstRow="1" w:lastRow="1" w:firstColumn="1" w:lastColumn="1" w:noHBand="0" w:noVBand="0"/>
      </w:tblPr>
      <w:tblGrid>
        <w:gridCol w:w="3042"/>
        <w:gridCol w:w="5751"/>
      </w:tblGrid>
      <w:tr w:rsidR="006E47F3" w:rsidRPr="00BE1E8C" w14:paraId="166CB6E4" w14:textId="77777777" w:rsidTr="00BE1E8C">
        <w:tc>
          <w:tcPr>
            <w:tcW w:w="3042" w:type="dxa"/>
          </w:tcPr>
          <w:p w14:paraId="073B6F12"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Project Name</w:t>
            </w:r>
          </w:p>
        </w:tc>
        <w:tc>
          <w:tcPr>
            <w:tcW w:w="5751" w:type="dxa"/>
          </w:tcPr>
          <w:p w14:paraId="0E20ABD5" w14:textId="262E7ED0" w:rsidR="006E47F3" w:rsidRPr="00BE1E8C" w:rsidRDefault="006E47F3" w:rsidP="00BE1E8C">
            <w:pPr>
              <w:spacing w:after="120"/>
              <w:rPr>
                <w:rFonts w:asciiTheme="minorHAnsi" w:hAnsiTheme="minorHAnsi" w:cs="Arial"/>
                <w:color w:val="000080"/>
                <w:sz w:val="24"/>
                <w:szCs w:val="24"/>
              </w:rPr>
            </w:pPr>
          </w:p>
        </w:tc>
      </w:tr>
      <w:tr w:rsidR="006E47F3" w:rsidRPr="00BE1E8C" w14:paraId="4767E605" w14:textId="77777777" w:rsidTr="00BE1E8C">
        <w:tc>
          <w:tcPr>
            <w:tcW w:w="3042" w:type="dxa"/>
          </w:tcPr>
          <w:p w14:paraId="63B0F842"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Document Title</w:t>
            </w:r>
          </w:p>
        </w:tc>
        <w:tc>
          <w:tcPr>
            <w:tcW w:w="5751" w:type="dxa"/>
          </w:tcPr>
          <w:p w14:paraId="1730D4FF" w14:textId="6F42907F" w:rsidR="006E47F3" w:rsidRPr="00BE1E8C" w:rsidRDefault="006E47F3" w:rsidP="00B20840">
            <w:pPr>
              <w:spacing w:after="120"/>
              <w:rPr>
                <w:rFonts w:asciiTheme="minorHAnsi" w:hAnsiTheme="minorHAnsi" w:cs="Arial"/>
                <w:color w:val="000080"/>
                <w:sz w:val="24"/>
                <w:szCs w:val="24"/>
              </w:rPr>
            </w:pPr>
          </w:p>
        </w:tc>
      </w:tr>
      <w:tr w:rsidR="006E47F3" w:rsidRPr="00BE1E8C" w14:paraId="26F0B458" w14:textId="77777777" w:rsidTr="00BE1E8C">
        <w:tc>
          <w:tcPr>
            <w:tcW w:w="3042" w:type="dxa"/>
          </w:tcPr>
          <w:p w14:paraId="77F02E2C"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Object ID</w:t>
            </w:r>
          </w:p>
        </w:tc>
        <w:tc>
          <w:tcPr>
            <w:tcW w:w="5751" w:type="dxa"/>
          </w:tcPr>
          <w:p w14:paraId="54283E73" w14:textId="41A7B78A" w:rsidR="006E47F3" w:rsidRPr="00BE1E8C" w:rsidRDefault="006E47F3" w:rsidP="00B20840">
            <w:pPr>
              <w:spacing w:after="120"/>
              <w:rPr>
                <w:rFonts w:asciiTheme="minorHAnsi" w:hAnsiTheme="minorHAnsi" w:cs="Arial"/>
                <w:color w:val="000080"/>
                <w:sz w:val="24"/>
                <w:szCs w:val="24"/>
              </w:rPr>
            </w:pPr>
          </w:p>
        </w:tc>
      </w:tr>
      <w:tr w:rsidR="006E47F3" w:rsidRPr="00BE1E8C" w14:paraId="7E0D18AC" w14:textId="77777777" w:rsidTr="00BE1E8C">
        <w:tc>
          <w:tcPr>
            <w:tcW w:w="3042" w:type="dxa"/>
          </w:tcPr>
          <w:p w14:paraId="7B436364"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Requirement Owner</w:t>
            </w:r>
          </w:p>
        </w:tc>
        <w:tc>
          <w:tcPr>
            <w:tcW w:w="5751" w:type="dxa"/>
          </w:tcPr>
          <w:p w14:paraId="6348E1D8" w14:textId="71C01387" w:rsidR="006E47F3" w:rsidRPr="00BE1E8C" w:rsidRDefault="006E47F3" w:rsidP="00BE1E8C">
            <w:pPr>
              <w:spacing w:after="120"/>
              <w:rPr>
                <w:rFonts w:asciiTheme="minorHAnsi" w:hAnsiTheme="minorHAnsi" w:cs="Arial"/>
                <w:color w:val="000080"/>
                <w:sz w:val="24"/>
                <w:szCs w:val="24"/>
              </w:rPr>
            </w:pPr>
          </w:p>
        </w:tc>
      </w:tr>
      <w:tr w:rsidR="00C950BF" w:rsidRPr="00BE1E8C" w14:paraId="5B10D626" w14:textId="77777777" w:rsidTr="00BE1E8C">
        <w:tc>
          <w:tcPr>
            <w:tcW w:w="3042" w:type="dxa"/>
          </w:tcPr>
          <w:p w14:paraId="5925EF4B" w14:textId="4CA28F1E" w:rsidR="00C950BF" w:rsidRPr="00BE1E8C" w:rsidRDefault="00C950BF" w:rsidP="00BE1E8C">
            <w:pPr>
              <w:spacing w:after="120"/>
              <w:rPr>
                <w:rFonts w:asciiTheme="minorHAnsi" w:hAnsiTheme="minorHAnsi" w:cs="Arial"/>
                <w:b/>
                <w:color w:val="000080"/>
                <w:sz w:val="24"/>
                <w:szCs w:val="24"/>
              </w:rPr>
            </w:pPr>
            <w:r>
              <w:rPr>
                <w:rFonts w:asciiTheme="minorHAnsi" w:hAnsiTheme="minorHAnsi" w:cs="Arial"/>
                <w:b/>
                <w:color w:val="000080"/>
                <w:sz w:val="24"/>
                <w:szCs w:val="24"/>
              </w:rPr>
              <w:t>Process Team/Sub-Process Team</w:t>
            </w:r>
          </w:p>
        </w:tc>
        <w:tc>
          <w:tcPr>
            <w:tcW w:w="5751" w:type="dxa"/>
          </w:tcPr>
          <w:p w14:paraId="1F5A0224" w14:textId="434DC913" w:rsidR="00C950BF" w:rsidRPr="00BE1E8C" w:rsidRDefault="00C950BF" w:rsidP="00BE1E8C">
            <w:pPr>
              <w:spacing w:after="120"/>
              <w:rPr>
                <w:rFonts w:asciiTheme="minorHAnsi" w:hAnsiTheme="minorHAnsi" w:cs="Arial"/>
                <w:color w:val="000080"/>
                <w:sz w:val="24"/>
                <w:szCs w:val="24"/>
              </w:rPr>
            </w:pPr>
          </w:p>
        </w:tc>
      </w:tr>
    </w:tbl>
    <w:p w14:paraId="57786C54" w14:textId="77777777" w:rsidR="006E47F3" w:rsidRPr="00BE1E8C" w:rsidRDefault="006E47F3" w:rsidP="006E47F3">
      <w:pPr>
        <w:rPr>
          <w:rFonts w:asciiTheme="minorHAnsi" w:hAnsiTheme="minorHAnsi" w:cs="Arial"/>
        </w:rPr>
      </w:pPr>
    </w:p>
    <w:p w14:paraId="41E0B772" w14:textId="77777777" w:rsidR="006E47F3" w:rsidRPr="00BE1E8C" w:rsidRDefault="006E47F3" w:rsidP="006E47F3">
      <w:pPr>
        <w:spacing w:after="120"/>
        <w:rPr>
          <w:rFonts w:asciiTheme="minorHAnsi" w:hAnsiTheme="minorHAnsi"/>
        </w:rPr>
      </w:pPr>
    </w:p>
    <w:p w14:paraId="64EA5D97" w14:textId="77777777" w:rsidR="006E47F3" w:rsidRPr="00BE1E8C" w:rsidRDefault="006E47F3" w:rsidP="006E47F3">
      <w:pPr>
        <w:spacing w:after="120"/>
        <w:rPr>
          <w:rFonts w:asciiTheme="minorHAnsi" w:hAnsiTheme="minorHAnsi"/>
        </w:rPr>
      </w:pPr>
    </w:p>
    <w:p w14:paraId="0E154725" w14:textId="77777777" w:rsidR="006E47F3" w:rsidRPr="00BE1E8C" w:rsidRDefault="006E47F3" w:rsidP="006E47F3">
      <w:pPr>
        <w:spacing w:after="120"/>
        <w:rPr>
          <w:rFonts w:asciiTheme="minorHAnsi" w:hAnsiTheme="minorHAnsi"/>
        </w:rPr>
      </w:pPr>
    </w:p>
    <w:p w14:paraId="61570F63" w14:textId="77777777" w:rsidR="006E47F3" w:rsidRPr="00BE1E8C" w:rsidRDefault="006E47F3" w:rsidP="006E47F3">
      <w:pPr>
        <w:spacing w:after="120"/>
        <w:rPr>
          <w:rFonts w:asciiTheme="minorHAnsi" w:hAnsiTheme="minorHAnsi"/>
        </w:rPr>
      </w:pPr>
    </w:p>
    <w:p w14:paraId="63F6249A" w14:textId="77777777" w:rsidR="006E47F3" w:rsidRPr="00BE1E8C" w:rsidRDefault="006E47F3" w:rsidP="006E47F3">
      <w:pPr>
        <w:rPr>
          <w:rFonts w:asciiTheme="minorHAnsi" w:hAnsiTheme="minorHAnsi" w:cs="Arial"/>
        </w:rPr>
      </w:pPr>
    </w:p>
    <w:p w14:paraId="74E70767" w14:textId="77777777" w:rsidR="006E47F3" w:rsidRPr="00BE1E8C" w:rsidRDefault="006E47F3" w:rsidP="006E47F3">
      <w:pPr>
        <w:rPr>
          <w:rFonts w:asciiTheme="minorHAnsi" w:hAnsiTheme="minorHAnsi" w:cs="Arial"/>
        </w:rPr>
        <w:sectPr w:rsidR="006E47F3" w:rsidRPr="00BE1E8C" w:rsidSect="009978FD">
          <w:headerReference w:type="default" r:id="rId11"/>
          <w:footerReference w:type="default" r:id="rId12"/>
          <w:headerReference w:type="first" r:id="rId13"/>
          <w:foot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5E13E3FE" w14:textId="77777777" w:rsidR="006E47F3" w:rsidRPr="00BE1E8C" w:rsidRDefault="006E47F3" w:rsidP="006E47F3">
      <w:pPr>
        <w:rPr>
          <w:rFonts w:asciiTheme="minorHAnsi" w:hAnsiTheme="minorHAnsi" w:cs="Arial"/>
        </w:rPr>
      </w:pPr>
    </w:p>
    <w:p w14:paraId="3C1E5E91" w14:textId="77777777" w:rsidR="006E47F3" w:rsidRPr="00BE1E8C" w:rsidRDefault="006E47F3" w:rsidP="006E47F3">
      <w:pPr>
        <w:spacing w:before="40" w:after="40"/>
        <w:rPr>
          <w:rFonts w:asciiTheme="minorHAnsi" w:hAnsiTheme="minorHAnsi" w:cs="Arial"/>
          <w:b/>
          <w:sz w:val="32"/>
          <w:szCs w:val="32"/>
        </w:rPr>
      </w:pPr>
      <w:bookmarkStart w:id="3" w:name="_Toc205631965"/>
      <w:bookmarkStart w:id="4" w:name="_Toc218925564"/>
      <w:bookmarkStart w:id="5" w:name="_Toc465169061"/>
      <w:r w:rsidRPr="00BE1E8C">
        <w:rPr>
          <w:rFonts w:asciiTheme="minorHAnsi" w:hAnsiTheme="minorHAnsi" w:cs="Arial"/>
          <w:b/>
          <w:sz w:val="32"/>
          <w:szCs w:val="32"/>
        </w:rPr>
        <w:t>Document History</w:t>
      </w:r>
      <w:bookmarkEnd w:id="3"/>
      <w:bookmarkEnd w:id="4"/>
      <w:r w:rsidRPr="00BE1E8C">
        <w:rPr>
          <w:rFonts w:asciiTheme="minorHAnsi" w:hAnsiTheme="minorHAnsi" w:cs="Arial"/>
          <w:b/>
          <w:sz w:val="32"/>
          <w:szCs w:val="32"/>
        </w:rPr>
        <w:t xml:space="preserve"> (Required - For Final TS)</w:t>
      </w:r>
      <w:bookmarkEnd w:id="5"/>
    </w:p>
    <w:tbl>
      <w:tblPr>
        <w:tblW w:w="9918"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
        <w:gridCol w:w="1334"/>
        <w:gridCol w:w="1050"/>
        <w:gridCol w:w="3723"/>
        <w:gridCol w:w="1402"/>
        <w:gridCol w:w="1454"/>
      </w:tblGrid>
      <w:tr w:rsidR="006E47F3" w:rsidRPr="00BE1E8C" w14:paraId="6A74D7A3" w14:textId="77777777" w:rsidTr="00BE1E8C">
        <w:tc>
          <w:tcPr>
            <w:tcW w:w="955" w:type="dxa"/>
            <w:tcBorders>
              <w:top w:val="double" w:sz="6" w:space="0" w:color="000000"/>
              <w:left w:val="double" w:sz="6" w:space="0" w:color="000000"/>
              <w:bottom w:val="single" w:sz="4" w:space="0" w:color="auto"/>
              <w:right w:val="single" w:sz="4" w:space="0" w:color="auto"/>
            </w:tcBorders>
            <w:shd w:val="clear" w:color="auto" w:fill="000080"/>
            <w:vAlign w:val="center"/>
          </w:tcPr>
          <w:p w14:paraId="741EAB9A"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 xml:space="preserve">Sprint No </w:t>
            </w:r>
          </w:p>
        </w:tc>
        <w:tc>
          <w:tcPr>
            <w:tcW w:w="1334" w:type="dxa"/>
            <w:tcBorders>
              <w:top w:val="double" w:sz="6" w:space="0" w:color="000000"/>
              <w:left w:val="single" w:sz="4" w:space="0" w:color="auto"/>
              <w:bottom w:val="single" w:sz="4" w:space="0" w:color="auto"/>
              <w:right w:val="single" w:sz="4" w:space="0" w:color="auto"/>
            </w:tcBorders>
            <w:shd w:val="clear" w:color="auto" w:fill="000080"/>
            <w:vAlign w:val="center"/>
          </w:tcPr>
          <w:p w14:paraId="57AA255C"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Requirement / Gap ID</w:t>
            </w:r>
          </w:p>
        </w:tc>
        <w:tc>
          <w:tcPr>
            <w:tcW w:w="1050" w:type="dxa"/>
            <w:tcBorders>
              <w:top w:val="double" w:sz="6" w:space="0" w:color="000000"/>
              <w:left w:val="single" w:sz="4" w:space="0" w:color="auto"/>
              <w:bottom w:val="single" w:sz="4" w:space="0" w:color="auto"/>
              <w:right w:val="single" w:sz="4" w:space="0" w:color="auto"/>
            </w:tcBorders>
            <w:shd w:val="clear" w:color="auto" w:fill="000080"/>
            <w:vAlign w:val="center"/>
          </w:tcPr>
          <w:p w14:paraId="35682259"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Business Scenario</w:t>
            </w:r>
          </w:p>
        </w:tc>
        <w:tc>
          <w:tcPr>
            <w:tcW w:w="3723" w:type="dxa"/>
            <w:tcBorders>
              <w:top w:val="double" w:sz="6" w:space="0" w:color="000000"/>
              <w:left w:val="single" w:sz="4" w:space="0" w:color="auto"/>
              <w:bottom w:val="single" w:sz="4" w:space="0" w:color="auto"/>
              <w:right w:val="single" w:sz="4" w:space="0" w:color="auto"/>
            </w:tcBorders>
            <w:shd w:val="clear" w:color="auto" w:fill="000080"/>
            <w:vAlign w:val="center"/>
          </w:tcPr>
          <w:p w14:paraId="76FA87B2"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Change Description</w:t>
            </w:r>
          </w:p>
        </w:tc>
        <w:tc>
          <w:tcPr>
            <w:tcW w:w="1402" w:type="dxa"/>
            <w:tcBorders>
              <w:top w:val="double" w:sz="6" w:space="0" w:color="000000"/>
              <w:left w:val="single" w:sz="4" w:space="0" w:color="auto"/>
              <w:bottom w:val="single" w:sz="4" w:space="0" w:color="auto"/>
              <w:right w:val="single" w:sz="4" w:space="0" w:color="auto"/>
            </w:tcBorders>
            <w:shd w:val="clear" w:color="auto" w:fill="000080"/>
            <w:vAlign w:val="center"/>
          </w:tcPr>
          <w:p w14:paraId="0434AFEE"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Author</w:t>
            </w:r>
          </w:p>
        </w:tc>
        <w:tc>
          <w:tcPr>
            <w:tcW w:w="1454" w:type="dxa"/>
            <w:tcBorders>
              <w:top w:val="double" w:sz="6" w:space="0" w:color="000000"/>
              <w:left w:val="single" w:sz="4" w:space="0" w:color="auto"/>
              <w:bottom w:val="single" w:sz="4" w:space="0" w:color="auto"/>
              <w:right w:val="double" w:sz="6" w:space="0" w:color="000000"/>
            </w:tcBorders>
            <w:shd w:val="clear" w:color="auto" w:fill="000080"/>
            <w:vAlign w:val="center"/>
          </w:tcPr>
          <w:p w14:paraId="744DDF1A"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Date</w:t>
            </w:r>
          </w:p>
        </w:tc>
      </w:tr>
      <w:tr w:rsidR="006E47F3" w:rsidRPr="00BE1E8C" w14:paraId="036C277C" w14:textId="77777777" w:rsidTr="00BE1E8C">
        <w:tc>
          <w:tcPr>
            <w:tcW w:w="955" w:type="dxa"/>
            <w:tcBorders>
              <w:top w:val="single" w:sz="4" w:space="0" w:color="auto"/>
              <w:left w:val="double" w:sz="6" w:space="0" w:color="000000"/>
              <w:bottom w:val="single" w:sz="4" w:space="0" w:color="auto"/>
              <w:right w:val="single" w:sz="4" w:space="0" w:color="auto"/>
            </w:tcBorders>
          </w:tcPr>
          <w:p w14:paraId="1F81775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Sprint</w:t>
            </w:r>
          </w:p>
        </w:tc>
        <w:tc>
          <w:tcPr>
            <w:tcW w:w="1334" w:type="dxa"/>
            <w:tcBorders>
              <w:top w:val="single" w:sz="4" w:space="0" w:color="auto"/>
              <w:left w:val="single" w:sz="4" w:space="0" w:color="auto"/>
              <w:bottom w:val="single" w:sz="4" w:space="0" w:color="auto"/>
              <w:right w:val="single" w:sz="4" w:space="0" w:color="auto"/>
            </w:tcBorders>
          </w:tcPr>
          <w:p w14:paraId="44CBE007" w14:textId="77777777" w:rsidR="006E47F3" w:rsidRPr="00BE1E8C" w:rsidRDefault="006E47F3" w:rsidP="00BE1E8C">
            <w:pPr>
              <w:spacing w:after="120"/>
              <w:rPr>
                <w:rFonts w:asciiTheme="minorHAnsi" w:hAnsiTheme="minorHAnsi" w:cs="Arial"/>
                <w:i/>
                <w:iCs/>
                <w:color w:val="0000FF"/>
              </w:rPr>
            </w:pPr>
          </w:p>
        </w:tc>
        <w:tc>
          <w:tcPr>
            <w:tcW w:w="1050" w:type="dxa"/>
            <w:tcBorders>
              <w:top w:val="single" w:sz="4" w:space="0" w:color="auto"/>
              <w:left w:val="single" w:sz="4" w:space="0" w:color="auto"/>
              <w:bottom w:val="single" w:sz="4" w:space="0" w:color="auto"/>
              <w:right w:val="single" w:sz="4" w:space="0" w:color="auto"/>
            </w:tcBorders>
          </w:tcPr>
          <w:p w14:paraId="5C5E58D0" w14:textId="77777777" w:rsidR="006E47F3" w:rsidRPr="00BE1E8C" w:rsidRDefault="006E47F3" w:rsidP="00BE1E8C">
            <w:pPr>
              <w:spacing w:after="120"/>
              <w:rPr>
                <w:rFonts w:asciiTheme="minorHAnsi" w:hAnsiTheme="minorHAnsi" w:cs="Arial"/>
                <w:i/>
                <w:iCs/>
                <w:color w:val="0000FF"/>
              </w:rPr>
            </w:pPr>
          </w:p>
        </w:tc>
        <w:tc>
          <w:tcPr>
            <w:tcW w:w="3723" w:type="dxa"/>
            <w:tcBorders>
              <w:top w:val="single" w:sz="4" w:space="0" w:color="auto"/>
              <w:left w:val="single" w:sz="4" w:space="0" w:color="auto"/>
              <w:bottom w:val="single" w:sz="4" w:space="0" w:color="auto"/>
              <w:right w:val="single" w:sz="4" w:space="0" w:color="auto"/>
            </w:tcBorders>
          </w:tcPr>
          <w:p w14:paraId="2A820F7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 xml:space="preserve">Brief description of the change </w:t>
            </w:r>
          </w:p>
        </w:tc>
        <w:tc>
          <w:tcPr>
            <w:tcW w:w="1402" w:type="dxa"/>
            <w:tcBorders>
              <w:top w:val="single" w:sz="4" w:space="0" w:color="auto"/>
              <w:left w:val="single" w:sz="4" w:space="0" w:color="auto"/>
              <w:bottom w:val="single" w:sz="4" w:space="0" w:color="auto"/>
              <w:right w:val="single" w:sz="4" w:space="0" w:color="auto"/>
            </w:tcBorders>
          </w:tcPr>
          <w:p w14:paraId="5A97EAEC"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Who made the change</w:t>
            </w:r>
          </w:p>
        </w:tc>
        <w:tc>
          <w:tcPr>
            <w:tcW w:w="1454" w:type="dxa"/>
            <w:tcBorders>
              <w:top w:val="single" w:sz="4" w:space="0" w:color="auto"/>
              <w:left w:val="single" w:sz="4" w:space="0" w:color="auto"/>
              <w:bottom w:val="single" w:sz="4" w:space="0" w:color="auto"/>
              <w:right w:val="double" w:sz="6" w:space="0" w:color="000000"/>
            </w:tcBorders>
          </w:tcPr>
          <w:p w14:paraId="111C3D6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Date change was made</w:t>
            </w:r>
          </w:p>
        </w:tc>
      </w:tr>
      <w:tr w:rsidR="006E47F3" w:rsidRPr="00BE1E8C" w14:paraId="2CFBC990" w14:textId="77777777" w:rsidTr="00BE1E8C">
        <w:tc>
          <w:tcPr>
            <w:tcW w:w="955" w:type="dxa"/>
            <w:tcBorders>
              <w:top w:val="single" w:sz="4" w:space="0" w:color="auto"/>
              <w:left w:val="double" w:sz="6" w:space="0" w:color="000000"/>
              <w:bottom w:val="single" w:sz="4" w:space="0" w:color="auto"/>
              <w:right w:val="single" w:sz="4" w:space="0" w:color="auto"/>
            </w:tcBorders>
          </w:tcPr>
          <w:p w14:paraId="673360B7" w14:textId="77777777" w:rsidR="006E47F3" w:rsidRPr="00BE1E8C" w:rsidRDefault="006E47F3" w:rsidP="00BE1E8C">
            <w:pPr>
              <w:spacing w:after="120"/>
              <w:rPr>
                <w:rFonts w:asciiTheme="minorHAnsi" w:hAnsiTheme="minorHAnsi" w:cs="Arial"/>
              </w:rPr>
            </w:pPr>
            <w:r w:rsidRPr="00BE1E8C">
              <w:rPr>
                <w:rFonts w:asciiTheme="minorHAnsi" w:hAnsiTheme="minorHAnsi" w:cs="Arial"/>
              </w:rPr>
              <w:t>1.0</w:t>
            </w:r>
          </w:p>
        </w:tc>
        <w:tc>
          <w:tcPr>
            <w:tcW w:w="1334" w:type="dxa"/>
            <w:tcBorders>
              <w:top w:val="single" w:sz="4" w:space="0" w:color="auto"/>
              <w:left w:val="single" w:sz="4" w:space="0" w:color="auto"/>
              <w:bottom w:val="single" w:sz="4" w:space="0" w:color="auto"/>
              <w:right w:val="single" w:sz="4" w:space="0" w:color="auto"/>
            </w:tcBorders>
          </w:tcPr>
          <w:p w14:paraId="39122DD0"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09745C88"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500E8A53" w14:textId="77777777" w:rsidR="006E47F3" w:rsidRPr="00BE1E8C" w:rsidRDefault="006E47F3" w:rsidP="00BE1E8C">
            <w:pPr>
              <w:spacing w:after="120"/>
              <w:rPr>
                <w:rFonts w:asciiTheme="minorHAnsi" w:hAnsiTheme="minorHAnsi" w:cs="Arial"/>
              </w:rPr>
            </w:pPr>
            <w:r w:rsidRPr="00BE1E8C">
              <w:rPr>
                <w:rFonts w:asciiTheme="minorHAnsi" w:hAnsiTheme="minorHAnsi" w:cs="Arial"/>
              </w:rPr>
              <w:t>Initial document created</w:t>
            </w:r>
          </w:p>
        </w:tc>
        <w:tc>
          <w:tcPr>
            <w:tcW w:w="1402" w:type="dxa"/>
            <w:tcBorders>
              <w:top w:val="single" w:sz="4" w:space="0" w:color="auto"/>
              <w:left w:val="single" w:sz="4" w:space="0" w:color="auto"/>
              <w:bottom w:val="single" w:sz="4" w:space="0" w:color="auto"/>
              <w:right w:val="single" w:sz="4" w:space="0" w:color="auto"/>
            </w:tcBorders>
          </w:tcPr>
          <w:p w14:paraId="58DD5F7A" w14:textId="3A6572FE"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3FA4B68B" w14:textId="35C2B6B5" w:rsidR="006E47F3" w:rsidRPr="00BE1E8C" w:rsidRDefault="006E47F3" w:rsidP="00BE1E8C">
            <w:pPr>
              <w:spacing w:after="120"/>
              <w:rPr>
                <w:rFonts w:asciiTheme="minorHAnsi" w:hAnsiTheme="minorHAnsi" w:cs="Arial"/>
              </w:rPr>
            </w:pPr>
          </w:p>
        </w:tc>
      </w:tr>
      <w:tr w:rsidR="006E47F3" w:rsidRPr="00BE1E8C" w14:paraId="56655C2D" w14:textId="77777777" w:rsidTr="00BE1E8C">
        <w:tc>
          <w:tcPr>
            <w:tcW w:w="955" w:type="dxa"/>
            <w:tcBorders>
              <w:top w:val="single" w:sz="4" w:space="0" w:color="auto"/>
              <w:left w:val="double" w:sz="6" w:space="0" w:color="000000"/>
              <w:bottom w:val="single" w:sz="4" w:space="0" w:color="auto"/>
              <w:right w:val="single" w:sz="4" w:space="0" w:color="auto"/>
            </w:tcBorders>
          </w:tcPr>
          <w:p w14:paraId="527075B3"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3F602C71"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6795D1C6"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799D9A41"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E339D16"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0D1E1702" w14:textId="77777777" w:rsidR="006E47F3" w:rsidRPr="00BE1E8C" w:rsidRDefault="006E47F3" w:rsidP="00BE1E8C">
            <w:pPr>
              <w:spacing w:after="120"/>
              <w:rPr>
                <w:rFonts w:asciiTheme="minorHAnsi" w:hAnsiTheme="minorHAnsi" w:cs="Arial"/>
              </w:rPr>
            </w:pPr>
          </w:p>
        </w:tc>
      </w:tr>
      <w:tr w:rsidR="006E47F3" w:rsidRPr="00BE1E8C" w14:paraId="75317CAB" w14:textId="77777777" w:rsidTr="00BE1E8C">
        <w:tc>
          <w:tcPr>
            <w:tcW w:w="955" w:type="dxa"/>
            <w:tcBorders>
              <w:top w:val="single" w:sz="4" w:space="0" w:color="auto"/>
              <w:left w:val="double" w:sz="6" w:space="0" w:color="000000"/>
              <w:bottom w:val="single" w:sz="4" w:space="0" w:color="auto"/>
              <w:right w:val="single" w:sz="4" w:space="0" w:color="auto"/>
            </w:tcBorders>
          </w:tcPr>
          <w:p w14:paraId="098E09E3"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291DED48"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7C24B640"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27709FF3"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6B4F9EE"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07E4F256" w14:textId="77777777" w:rsidR="006E47F3" w:rsidRPr="00BE1E8C" w:rsidRDefault="006E47F3" w:rsidP="00BE1E8C">
            <w:pPr>
              <w:spacing w:after="120"/>
              <w:rPr>
                <w:rFonts w:asciiTheme="minorHAnsi" w:hAnsiTheme="minorHAnsi" w:cs="Arial"/>
              </w:rPr>
            </w:pPr>
          </w:p>
        </w:tc>
      </w:tr>
      <w:tr w:rsidR="006E47F3" w:rsidRPr="00BE1E8C" w14:paraId="3C6A0AA7" w14:textId="77777777" w:rsidTr="00BE1E8C">
        <w:tc>
          <w:tcPr>
            <w:tcW w:w="955" w:type="dxa"/>
            <w:tcBorders>
              <w:top w:val="single" w:sz="4" w:space="0" w:color="auto"/>
              <w:left w:val="double" w:sz="6" w:space="0" w:color="000000"/>
              <w:bottom w:val="single" w:sz="4" w:space="0" w:color="auto"/>
              <w:right w:val="single" w:sz="4" w:space="0" w:color="auto"/>
            </w:tcBorders>
          </w:tcPr>
          <w:p w14:paraId="0688AB81"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44281F3F"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5243943E"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059AFEFF"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6352267"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5F7591DF" w14:textId="77777777" w:rsidR="006E47F3" w:rsidRPr="00BE1E8C" w:rsidRDefault="006E47F3" w:rsidP="00BE1E8C">
            <w:pPr>
              <w:spacing w:after="120"/>
              <w:rPr>
                <w:rFonts w:asciiTheme="minorHAnsi" w:hAnsiTheme="minorHAnsi" w:cs="Arial"/>
              </w:rPr>
            </w:pPr>
          </w:p>
        </w:tc>
      </w:tr>
    </w:tbl>
    <w:p w14:paraId="4B277F0F" w14:textId="77777777" w:rsidR="006E47F3" w:rsidRPr="00BE1E8C" w:rsidRDefault="006E47F3" w:rsidP="006E47F3">
      <w:pPr>
        <w:rPr>
          <w:rFonts w:asciiTheme="minorHAnsi" w:hAnsiTheme="minorHAnsi" w:cs="Arial"/>
        </w:rPr>
      </w:pPr>
    </w:p>
    <w:p w14:paraId="45424CD9" w14:textId="77777777" w:rsidR="006E47F3" w:rsidRPr="00BE1E8C" w:rsidRDefault="006E47F3" w:rsidP="006E47F3">
      <w:pPr>
        <w:rPr>
          <w:rFonts w:asciiTheme="minorHAnsi" w:hAnsiTheme="minorHAnsi" w:cs="Arial"/>
        </w:rPr>
      </w:pPr>
    </w:p>
    <w:p w14:paraId="1B8AF7FA" w14:textId="77777777" w:rsidR="006E47F3" w:rsidRPr="00BE1E8C" w:rsidRDefault="006E47F3" w:rsidP="006E47F3">
      <w:pPr>
        <w:spacing w:before="40" w:after="40"/>
        <w:rPr>
          <w:rFonts w:asciiTheme="minorHAnsi" w:hAnsiTheme="minorHAnsi" w:cs="Arial"/>
          <w:b/>
          <w:sz w:val="32"/>
          <w:szCs w:val="32"/>
        </w:rPr>
      </w:pPr>
      <w:bookmarkStart w:id="6" w:name="_Toc465169063"/>
      <w:r w:rsidRPr="00BE1E8C">
        <w:rPr>
          <w:rFonts w:asciiTheme="minorHAnsi" w:hAnsiTheme="minorHAnsi" w:cs="Arial"/>
          <w:b/>
          <w:sz w:val="32"/>
          <w:szCs w:val="32"/>
        </w:rPr>
        <w:t>Reviewers (Required - For Final TS)</w:t>
      </w:r>
      <w:bookmarkEnd w:id="6"/>
    </w:p>
    <w:tbl>
      <w:tblPr>
        <w:tblW w:w="9959"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679"/>
        <w:gridCol w:w="2212"/>
        <w:gridCol w:w="2692"/>
      </w:tblGrid>
      <w:tr w:rsidR="006E47F3" w:rsidRPr="00BE1E8C" w14:paraId="4BA2ED9B" w14:textId="77777777" w:rsidTr="00FE3B35">
        <w:tc>
          <w:tcPr>
            <w:tcW w:w="2376" w:type="dxa"/>
            <w:tcBorders>
              <w:top w:val="double" w:sz="6" w:space="0" w:color="000000"/>
              <w:left w:val="double" w:sz="6" w:space="0" w:color="000000"/>
              <w:bottom w:val="single" w:sz="4" w:space="0" w:color="auto"/>
              <w:right w:val="single" w:sz="4" w:space="0" w:color="auto"/>
            </w:tcBorders>
            <w:shd w:val="clear" w:color="auto" w:fill="000080"/>
            <w:vAlign w:val="center"/>
          </w:tcPr>
          <w:p w14:paraId="3D57EED0"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Role</w:t>
            </w:r>
          </w:p>
        </w:tc>
        <w:tc>
          <w:tcPr>
            <w:tcW w:w="2679" w:type="dxa"/>
            <w:tcBorders>
              <w:top w:val="double" w:sz="6" w:space="0" w:color="000000"/>
              <w:left w:val="single" w:sz="4" w:space="0" w:color="auto"/>
              <w:bottom w:val="single" w:sz="4" w:space="0" w:color="auto"/>
              <w:right w:val="single" w:sz="4" w:space="0" w:color="auto"/>
            </w:tcBorders>
            <w:shd w:val="clear" w:color="auto" w:fill="000080"/>
            <w:vAlign w:val="center"/>
          </w:tcPr>
          <w:p w14:paraId="717175DB"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Name</w:t>
            </w:r>
          </w:p>
        </w:tc>
        <w:tc>
          <w:tcPr>
            <w:tcW w:w="2212" w:type="dxa"/>
            <w:tcBorders>
              <w:top w:val="double" w:sz="6" w:space="0" w:color="000000"/>
              <w:left w:val="single" w:sz="4" w:space="0" w:color="auto"/>
              <w:bottom w:val="single" w:sz="4" w:space="0" w:color="auto"/>
              <w:right w:val="single" w:sz="4" w:space="0" w:color="auto"/>
            </w:tcBorders>
            <w:shd w:val="clear" w:color="auto" w:fill="000080"/>
            <w:vAlign w:val="center"/>
          </w:tcPr>
          <w:p w14:paraId="28C339A9" w14:textId="77777777" w:rsidR="006E47F3" w:rsidRPr="00BE1E8C" w:rsidRDefault="006E47F3" w:rsidP="00BE1E8C">
            <w:pPr>
              <w:tabs>
                <w:tab w:val="left" w:pos="765"/>
                <w:tab w:val="center" w:pos="2412"/>
              </w:tabs>
              <w:spacing w:after="120"/>
              <w:jc w:val="center"/>
              <w:rPr>
                <w:rFonts w:asciiTheme="minorHAnsi" w:hAnsiTheme="minorHAnsi" w:cs="Arial"/>
                <w:b/>
              </w:rPr>
            </w:pPr>
            <w:r w:rsidRPr="00BE1E8C">
              <w:rPr>
                <w:rFonts w:asciiTheme="minorHAnsi" w:hAnsiTheme="minorHAnsi" w:cs="Arial"/>
                <w:b/>
                <w:color w:val="FFFFFF" w:themeColor="background1"/>
              </w:rPr>
              <w:t>Org</w:t>
            </w:r>
            <w:r w:rsidRPr="00BE1E8C">
              <w:rPr>
                <w:rFonts w:asciiTheme="minorHAnsi" w:hAnsiTheme="minorHAnsi" w:cs="Arial"/>
                <w:b/>
              </w:rPr>
              <w:t>anization</w:t>
            </w:r>
          </w:p>
        </w:tc>
        <w:tc>
          <w:tcPr>
            <w:tcW w:w="2692" w:type="dxa"/>
            <w:tcBorders>
              <w:top w:val="double" w:sz="6" w:space="0" w:color="000000"/>
              <w:left w:val="single" w:sz="4" w:space="0" w:color="auto"/>
              <w:bottom w:val="single" w:sz="4" w:space="0" w:color="auto"/>
              <w:right w:val="single" w:sz="4" w:space="0" w:color="auto"/>
            </w:tcBorders>
            <w:shd w:val="clear" w:color="auto" w:fill="000080"/>
          </w:tcPr>
          <w:p w14:paraId="6487DFD5" w14:textId="77777777" w:rsidR="006E47F3" w:rsidRPr="00BE1E8C" w:rsidRDefault="006E47F3" w:rsidP="00BE1E8C">
            <w:pPr>
              <w:tabs>
                <w:tab w:val="left" w:pos="765"/>
                <w:tab w:val="center" w:pos="2412"/>
              </w:tabs>
              <w:spacing w:after="120"/>
              <w:jc w:val="center"/>
              <w:rPr>
                <w:rFonts w:asciiTheme="minorHAnsi" w:hAnsiTheme="minorHAnsi" w:cs="Arial"/>
                <w:b/>
                <w:color w:val="FFFFFF" w:themeColor="background1"/>
              </w:rPr>
            </w:pPr>
            <w:r w:rsidRPr="00BE1E8C">
              <w:rPr>
                <w:rFonts w:asciiTheme="minorHAnsi" w:hAnsiTheme="minorHAnsi" w:cs="Arial"/>
                <w:b/>
                <w:color w:val="FFFFFF" w:themeColor="background1"/>
              </w:rPr>
              <w:t>Review Date</w:t>
            </w:r>
          </w:p>
        </w:tc>
      </w:tr>
      <w:tr w:rsidR="006E47F3" w:rsidRPr="00BE1E8C" w14:paraId="5B7CDB29" w14:textId="77777777" w:rsidTr="00FE3B35">
        <w:tc>
          <w:tcPr>
            <w:tcW w:w="2376" w:type="dxa"/>
            <w:tcBorders>
              <w:top w:val="single" w:sz="4" w:space="0" w:color="auto"/>
              <w:left w:val="double" w:sz="6" w:space="0" w:color="000000"/>
              <w:bottom w:val="single" w:sz="4" w:space="0" w:color="auto"/>
              <w:right w:val="single" w:sz="4" w:space="0" w:color="auto"/>
            </w:tcBorders>
          </w:tcPr>
          <w:p w14:paraId="44823D7B" w14:textId="77777777" w:rsidR="006E47F3" w:rsidRPr="00BE1E8C" w:rsidRDefault="006E47F3" w:rsidP="00BE1E8C">
            <w:pPr>
              <w:rPr>
                <w:rFonts w:asciiTheme="minorHAnsi" w:hAnsiTheme="minorHAnsi"/>
              </w:rPr>
            </w:pPr>
          </w:p>
        </w:tc>
        <w:tc>
          <w:tcPr>
            <w:tcW w:w="2679" w:type="dxa"/>
            <w:tcBorders>
              <w:top w:val="single" w:sz="4" w:space="0" w:color="auto"/>
              <w:left w:val="single" w:sz="4" w:space="0" w:color="auto"/>
              <w:bottom w:val="single" w:sz="4" w:space="0" w:color="auto"/>
              <w:right w:val="single" w:sz="4" w:space="0" w:color="auto"/>
            </w:tcBorders>
          </w:tcPr>
          <w:p w14:paraId="537D8048" w14:textId="77777777" w:rsidR="006E47F3" w:rsidRPr="00BE1E8C" w:rsidRDefault="006E47F3" w:rsidP="00BE1E8C">
            <w:pPr>
              <w:spacing w:after="120"/>
              <w:rPr>
                <w:rFonts w:asciiTheme="minorHAnsi" w:hAnsiTheme="minorHAnsi" w:cs="Arial"/>
                <w:i/>
                <w:iCs/>
                <w:color w:val="0000FF"/>
              </w:rPr>
            </w:pPr>
          </w:p>
        </w:tc>
        <w:tc>
          <w:tcPr>
            <w:tcW w:w="2212" w:type="dxa"/>
            <w:tcBorders>
              <w:top w:val="single" w:sz="4" w:space="0" w:color="auto"/>
              <w:left w:val="single" w:sz="4" w:space="0" w:color="auto"/>
              <w:bottom w:val="single" w:sz="4" w:space="0" w:color="auto"/>
              <w:right w:val="single" w:sz="4" w:space="0" w:color="auto"/>
            </w:tcBorders>
          </w:tcPr>
          <w:p w14:paraId="10AF39E1" w14:textId="77777777" w:rsidR="006E47F3" w:rsidRPr="00BE1E8C" w:rsidRDefault="006E47F3" w:rsidP="00BE1E8C">
            <w:pPr>
              <w:spacing w:after="120"/>
              <w:rPr>
                <w:rFonts w:asciiTheme="minorHAnsi" w:hAnsiTheme="minorHAnsi" w:cs="Arial"/>
                <w:i/>
                <w:iCs/>
                <w:color w:val="0000FF"/>
              </w:rPr>
            </w:pPr>
          </w:p>
        </w:tc>
        <w:tc>
          <w:tcPr>
            <w:tcW w:w="2692" w:type="dxa"/>
            <w:tcBorders>
              <w:top w:val="single" w:sz="4" w:space="0" w:color="auto"/>
              <w:left w:val="single" w:sz="4" w:space="0" w:color="auto"/>
              <w:bottom w:val="single" w:sz="4" w:space="0" w:color="auto"/>
              <w:right w:val="single" w:sz="4" w:space="0" w:color="auto"/>
            </w:tcBorders>
          </w:tcPr>
          <w:p w14:paraId="2D4C198C" w14:textId="77777777" w:rsidR="006E47F3" w:rsidRPr="00BE1E8C" w:rsidRDefault="006E47F3" w:rsidP="00BE1E8C">
            <w:pPr>
              <w:spacing w:after="120"/>
              <w:rPr>
                <w:rFonts w:asciiTheme="minorHAnsi" w:hAnsiTheme="minorHAnsi" w:cs="Arial"/>
                <w:i/>
                <w:iCs/>
                <w:color w:val="0000FF"/>
              </w:rPr>
            </w:pPr>
          </w:p>
        </w:tc>
      </w:tr>
      <w:tr w:rsidR="006E47F3" w:rsidRPr="00BE1E8C" w14:paraId="38CB0FDF" w14:textId="77777777" w:rsidTr="00FE3B35">
        <w:tc>
          <w:tcPr>
            <w:tcW w:w="2376" w:type="dxa"/>
            <w:tcBorders>
              <w:top w:val="single" w:sz="4" w:space="0" w:color="auto"/>
              <w:left w:val="double" w:sz="6" w:space="0" w:color="000000"/>
              <w:bottom w:val="single" w:sz="4" w:space="0" w:color="auto"/>
              <w:right w:val="single" w:sz="4" w:space="0" w:color="auto"/>
            </w:tcBorders>
          </w:tcPr>
          <w:p w14:paraId="5FF0A2C9"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2DA1F2A1"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38E5DCC3"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6552E93F" w14:textId="77777777" w:rsidR="006E47F3" w:rsidRPr="00BE1E8C" w:rsidRDefault="006E47F3" w:rsidP="00BE1E8C">
            <w:pPr>
              <w:spacing w:after="120"/>
              <w:rPr>
                <w:rFonts w:asciiTheme="minorHAnsi" w:hAnsiTheme="minorHAnsi" w:cs="Arial"/>
              </w:rPr>
            </w:pPr>
          </w:p>
        </w:tc>
      </w:tr>
      <w:tr w:rsidR="006E47F3" w:rsidRPr="00BE1E8C" w14:paraId="77129B0F" w14:textId="77777777" w:rsidTr="00FE3B35">
        <w:tc>
          <w:tcPr>
            <w:tcW w:w="2376" w:type="dxa"/>
            <w:tcBorders>
              <w:top w:val="single" w:sz="4" w:space="0" w:color="auto"/>
              <w:left w:val="double" w:sz="6" w:space="0" w:color="000000"/>
              <w:bottom w:val="single" w:sz="4" w:space="0" w:color="auto"/>
              <w:right w:val="single" w:sz="4" w:space="0" w:color="auto"/>
            </w:tcBorders>
          </w:tcPr>
          <w:p w14:paraId="612CACC2"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09EC8B03"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529DA138"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043EC4DA" w14:textId="77777777" w:rsidR="006E47F3" w:rsidRPr="00BE1E8C" w:rsidRDefault="006E47F3" w:rsidP="00BE1E8C">
            <w:pPr>
              <w:spacing w:after="120"/>
              <w:rPr>
                <w:rFonts w:asciiTheme="minorHAnsi" w:hAnsiTheme="minorHAnsi" w:cs="Arial"/>
              </w:rPr>
            </w:pPr>
          </w:p>
        </w:tc>
      </w:tr>
      <w:tr w:rsidR="006E47F3" w:rsidRPr="00BE1E8C" w14:paraId="4D81F42A" w14:textId="77777777" w:rsidTr="00FE3B35">
        <w:tc>
          <w:tcPr>
            <w:tcW w:w="2376" w:type="dxa"/>
            <w:tcBorders>
              <w:top w:val="single" w:sz="4" w:space="0" w:color="auto"/>
              <w:left w:val="double" w:sz="6" w:space="0" w:color="000000"/>
              <w:bottom w:val="single" w:sz="4" w:space="0" w:color="auto"/>
              <w:right w:val="single" w:sz="4" w:space="0" w:color="auto"/>
            </w:tcBorders>
          </w:tcPr>
          <w:p w14:paraId="1FD393AD"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12D505D4"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114D4F6A"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5DEC4E3A" w14:textId="77777777" w:rsidR="006E47F3" w:rsidRPr="00BE1E8C" w:rsidRDefault="006E47F3" w:rsidP="00BE1E8C">
            <w:pPr>
              <w:spacing w:after="120"/>
              <w:rPr>
                <w:rFonts w:asciiTheme="minorHAnsi" w:hAnsiTheme="minorHAnsi" w:cs="Arial"/>
              </w:rPr>
            </w:pPr>
          </w:p>
        </w:tc>
      </w:tr>
      <w:tr w:rsidR="006E47F3" w:rsidRPr="00BE1E8C" w14:paraId="35CB73AB" w14:textId="77777777" w:rsidTr="00FE3B35">
        <w:tc>
          <w:tcPr>
            <w:tcW w:w="2376" w:type="dxa"/>
            <w:tcBorders>
              <w:top w:val="single" w:sz="4" w:space="0" w:color="auto"/>
              <w:left w:val="double" w:sz="6" w:space="0" w:color="000000"/>
              <w:bottom w:val="single" w:sz="4" w:space="0" w:color="auto"/>
              <w:right w:val="single" w:sz="4" w:space="0" w:color="auto"/>
            </w:tcBorders>
          </w:tcPr>
          <w:p w14:paraId="0D80DB15"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236176B8"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6D142C42"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39F2E1C1" w14:textId="77777777" w:rsidR="006E47F3" w:rsidRPr="00BE1E8C" w:rsidRDefault="006E47F3" w:rsidP="00BE1E8C">
            <w:pPr>
              <w:spacing w:after="120"/>
              <w:rPr>
                <w:rFonts w:asciiTheme="minorHAnsi" w:hAnsiTheme="minorHAnsi" w:cs="Arial"/>
              </w:rPr>
            </w:pPr>
          </w:p>
        </w:tc>
      </w:tr>
    </w:tbl>
    <w:p w14:paraId="592136B2" w14:textId="77777777" w:rsidR="006E47F3" w:rsidRPr="00BE1E8C" w:rsidRDefault="006E47F3" w:rsidP="006E47F3">
      <w:pPr>
        <w:rPr>
          <w:rFonts w:asciiTheme="minorHAnsi" w:hAnsiTheme="minorHAnsi" w:cs="Arial"/>
        </w:rPr>
      </w:pPr>
    </w:p>
    <w:p w14:paraId="6A3C20C1" w14:textId="77777777" w:rsidR="006E47F3" w:rsidRPr="00BE1E8C" w:rsidRDefault="006E47F3" w:rsidP="006E47F3">
      <w:pPr>
        <w:rPr>
          <w:rFonts w:asciiTheme="minorHAnsi" w:hAnsiTheme="minorHAnsi" w:cs="Arial"/>
        </w:rPr>
      </w:pPr>
    </w:p>
    <w:p w14:paraId="1FC18101" w14:textId="77777777" w:rsidR="006E47F3" w:rsidRPr="00BE1E8C" w:rsidRDefault="006E47F3" w:rsidP="006E47F3">
      <w:pPr>
        <w:spacing w:before="40" w:after="40"/>
        <w:rPr>
          <w:rFonts w:asciiTheme="minorHAnsi" w:hAnsiTheme="minorHAnsi" w:cs="Arial"/>
          <w:b/>
          <w:sz w:val="32"/>
          <w:szCs w:val="32"/>
        </w:rPr>
      </w:pPr>
      <w:bookmarkStart w:id="7" w:name="_Toc205631966"/>
      <w:bookmarkStart w:id="8" w:name="_Toc218925565"/>
      <w:bookmarkStart w:id="9" w:name="_Toc465169062"/>
      <w:r w:rsidRPr="00BE1E8C">
        <w:rPr>
          <w:rFonts w:asciiTheme="minorHAnsi" w:hAnsiTheme="minorHAnsi" w:cs="Arial"/>
          <w:b/>
          <w:sz w:val="32"/>
          <w:szCs w:val="32"/>
        </w:rPr>
        <w:t>Approvals</w:t>
      </w:r>
      <w:bookmarkEnd w:id="7"/>
      <w:bookmarkEnd w:id="8"/>
      <w:r w:rsidRPr="00BE1E8C">
        <w:rPr>
          <w:rFonts w:asciiTheme="minorHAnsi" w:hAnsiTheme="minorHAnsi" w:cs="Arial"/>
          <w:b/>
          <w:sz w:val="32"/>
          <w:szCs w:val="32"/>
        </w:rPr>
        <w:t xml:space="preserve"> (Required - For Final TS</w:t>
      </w:r>
      <w:bookmarkEnd w:id="9"/>
      <w:r w:rsidRPr="00BE1E8C">
        <w:rPr>
          <w:rFonts w:asciiTheme="minorHAnsi" w:hAnsiTheme="minorHAnsi" w:cs="Arial"/>
          <w:b/>
          <w:sz w:val="32"/>
          <w:szCs w:val="32"/>
        </w:rPr>
        <w:t>)</w:t>
      </w:r>
    </w:p>
    <w:p w14:paraId="5D7EC4A0" w14:textId="77777777" w:rsidR="006E47F3" w:rsidRPr="00BE1E8C" w:rsidRDefault="006E47F3" w:rsidP="006E47F3">
      <w:pPr>
        <w:spacing w:after="120"/>
        <w:rPr>
          <w:rFonts w:asciiTheme="minorHAnsi" w:hAnsiTheme="minorHAnsi" w:cs="Arial"/>
        </w:rPr>
      </w:pPr>
      <w:r w:rsidRPr="00BE1E8C">
        <w:rPr>
          <w:rFonts w:asciiTheme="minorHAnsi" w:hAnsiTheme="minorHAnsi" w:cs="Arial"/>
        </w:rPr>
        <w:t>The individuals listed below will be required to review and approve this document.</w:t>
      </w:r>
    </w:p>
    <w:tbl>
      <w:tblPr>
        <w:tblW w:w="9959"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0"/>
        <w:gridCol w:w="3049"/>
        <w:gridCol w:w="3150"/>
        <w:gridCol w:w="1980"/>
      </w:tblGrid>
      <w:tr w:rsidR="006E47F3" w:rsidRPr="00BE1E8C" w14:paraId="609334D5" w14:textId="77777777" w:rsidTr="00FE3B35">
        <w:tc>
          <w:tcPr>
            <w:tcW w:w="1780" w:type="dxa"/>
            <w:tcBorders>
              <w:top w:val="double" w:sz="6" w:space="0" w:color="000000"/>
              <w:left w:val="double" w:sz="6" w:space="0" w:color="000000"/>
              <w:bottom w:val="single" w:sz="4" w:space="0" w:color="auto"/>
              <w:right w:val="single" w:sz="4" w:space="0" w:color="auto"/>
            </w:tcBorders>
            <w:shd w:val="clear" w:color="auto" w:fill="000080"/>
            <w:vAlign w:val="center"/>
          </w:tcPr>
          <w:p w14:paraId="634A0FFB"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Role</w:t>
            </w:r>
          </w:p>
        </w:tc>
        <w:tc>
          <w:tcPr>
            <w:tcW w:w="3049" w:type="dxa"/>
            <w:tcBorders>
              <w:top w:val="double" w:sz="6" w:space="0" w:color="000000"/>
              <w:left w:val="single" w:sz="4" w:space="0" w:color="auto"/>
              <w:bottom w:val="single" w:sz="4" w:space="0" w:color="auto"/>
              <w:right w:val="single" w:sz="4" w:space="0" w:color="auto"/>
            </w:tcBorders>
            <w:shd w:val="clear" w:color="auto" w:fill="000080"/>
            <w:vAlign w:val="center"/>
          </w:tcPr>
          <w:p w14:paraId="2B53F291"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Name</w:t>
            </w:r>
          </w:p>
        </w:tc>
        <w:tc>
          <w:tcPr>
            <w:tcW w:w="3150" w:type="dxa"/>
            <w:tcBorders>
              <w:top w:val="double" w:sz="6" w:space="0" w:color="000000"/>
              <w:left w:val="single" w:sz="4" w:space="0" w:color="auto"/>
              <w:bottom w:val="single" w:sz="4" w:space="0" w:color="auto"/>
              <w:right w:val="single" w:sz="4" w:space="0" w:color="auto"/>
            </w:tcBorders>
            <w:shd w:val="clear" w:color="auto" w:fill="000080"/>
            <w:vAlign w:val="center"/>
          </w:tcPr>
          <w:p w14:paraId="4E8D6B1C"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Signature</w:t>
            </w:r>
          </w:p>
        </w:tc>
        <w:tc>
          <w:tcPr>
            <w:tcW w:w="1980" w:type="dxa"/>
            <w:tcBorders>
              <w:top w:val="double" w:sz="6" w:space="0" w:color="000000"/>
              <w:left w:val="single" w:sz="4" w:space="0" w:color="auto"/>
              <w:bottom w:val="single" w:sz="4" w:space="0" w:color="auto"/>
              <w:right w:val="double" w:sz="6" w:space="0" w:color="000000"/>
            </w:tcBorders>
            <w:shd w:val="clear" w:color="auto" w:fill="000080"/>
            <w:vAlign w:val="center"/>
          </w:tcPr>
          <w:p w14:paraId="2252E11F"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Date</w:t>
            </w:r>
          </w:p>
        </w:tc>
      </w:tr>
      <w:tr w:rsidR="006E47F3" w:rsidRPr="00BE1E8C" w14:paraId="6ABD3705" w14:textId="77777777" w:rsidTr="00FE3B35">
        <w:tc>
          <w:tcPr>
            <w:tcW w:w="1780" w:type="dxa"/>
            <w:tcBorders>
              <w:top w:val="single" w:sz="4" w:space="0" w:color="auto"/>
              <w:left w:val="double" w:sz="6" w:space="0" w:color="000000"/>
              <w:bottom w:val="single" w:sz="4" w:space="0" w:color="auto"/>
              <w:right w:val="single" w:sz="4" w:space="0" w:color="auto"/>
            </w:tcBorders>
          </w:tcPr>
          <w:p w14:paraId="0A5EAFAA"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Project role/title of approver</w:t>
            </w:r>
          </w:p>
        </w:tc>
        <w:tc>
          <w:tcPr>
            <w:tcW w:w="3049" w:type="dxa"/>
            <w:tcBorders>
              <w:top w:val="single" w:sz="4" w:space="0" w:color="auto"/>
              <w:left w:val="single" w:sz="4" w:space="0" w:color="auto"/>
              <w:bottom w:val="single" w:sz="4" w:space="0" w:color="auto"/>
              <w:right w:val="single" w:sz="4" w:space="0" w:color="auto"/>
            </w:tcBorders>
          </w:tcPr>
          <w:p w14:paraId="6D85CFE4"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Approver’s Name</w:t>
            </w:r>
          </w:p>
        </w:tc>
        <w:tc>
          <w:tcPr>
            <w:tcW w:w="3150" w:type="dxa"/>
            <w:tcBorders>
              <w:top w:val="single" w:sz="4" w:space="0" w:color="auto"/>
              <w:left w:val="single" w:sz="4" w:space="0" w:color="auto"/>
              <w:bottom w:val="single" w:sz="4" w:space="0" w:color="auto"/>
              <w:right w:val="single" w:sz="4" w:space="0" w:color="auto"/>
            </w:tcBorders>
          </w:tcPr>
          <w:p w14:paraId="41855471" w14:textId="77777777" w:rsidR="006E47F3" w:rsidRPr="00BE1E8C" w:rsidRDefault="006E47F3" w:rsidP="00BE1E8C">
            <w:pPr>
              <w:spacing w:after="120"/>
              <w:rPr>
                <w:rFonts w:asciiTheme="minorHAnsi" w:hAnsiTheme="minorHAnsi" w:cs="Arial"/>
                <w:i/>
                <w:iCs/>
                <w:color w:val="0000FF"/>
              </w:rPr>
            </w:pPr>
          </w:p>
        </w:tc>
        <w:tc>
          <w:tcPr>
            <w:tcW w:w="1980" w:type="dxa"/>
            <w:tcBorders>
              <w:top w:val="single" w:sz="4" w:space="0" w:color="auto"/>
              <w:left w:val="single" w:sz="4" w:space="0" w:color="auto"/>
              <w:bottom w:val="single" w:sz="4" w:space="0" w:color="auto"/>
              <w:right w:val="double" w:sz="6" w:space="0" w:color="000000"/>
            </w:tcBorders>
          </w:tcPr>
          <w:p w14:paraId="33053B35"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Date approved</w:t>
            </w:r>
          </w:p>
        </w:tc>
      </w:tr>
      <w:tr w:rsidR="006E47F3" w:rsidRPr="00BE1E8C" w14:paraId="212685EF" w14:textId="77777777" w:rsidTr="00FE3B35">
        <w:tc>
          <w:tcPr>
            <w:tcW w:w="1780" w:type="dxa"/>
            <w:tcBorders>
              <w:top w:val="single" w:sz="4" w:space="0" w:color="auto"/>
              <w:left w:val="double" w:sz="6" w:space="0" w:color="000000"/>
              <w:bottom w:val="single" w:sz="4" w:space="0" w:color="auto"/>
              <w:right w:val="single" w:sz="4" w:space="0" w:color="auto"/>
            </w:tcBorders>
          </w:tcPr>
          <w:p w14:paraId="77F4A1B1"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7EEBEC32"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3BD145C2"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666DE63C" w14:textId="77777777" w:rsidR="006E47F3" w:rsidRPr="00BE1E8C" w:rsidRDefault="006E47F3" w:rsidP="00BE1E8C">
            <w:pPr>
              <w:spacing w:after="120"/>
              <w:rPr>
                <w:rFonts w:asciiTheme="minorHAnsi" w:hAnsiTheme="minorHAnsi" w:cs="Arial"/>
              </w:rPr>
            </w:pPr>
          </w:p>
        </w:tc>
      </w:tr>
      <w:tr w:rsidR="006E47F3" w:rsidRPr="00BE1E8C" w14:paraId="1C8065BC" w14:textId="77777777" w:rsidTr="00FE3B35">
        <w:tc>
          <w:tcPr>
            <w:tcW w:w="1780" w:type="dxa"/>
            <w:tcBorders>
              <w:top w:val="single" w:sz="4" w:space="0" w:color="auto"/>
              <w:left w:val="double" w:sz="6" w:space="0" w:color="000000"/>
              <w:bottom w:val="single" w:sz="4" w:space="0" w:color="auto"/>
              <w:right w:val="single" w:sz="4" w:space="0" w:color="auto"/>
            </w:tcBorders>
          </w:tcPr>
          <w:p w14:paraId="5DECD825"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622CF7BA"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7228972C"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1A3C75D0" w14:textId="77777777" w:rsidR="006E47F3" w:rsidRPr="00BE1E8C" w:rsidRDefault="006E47F3" w:rsidP="00BE1E8C">
            <w:pPr>
              <w:spacing w:after="120"/>
              <w:rPr>
                <w:rFonts w:asciiTheme="minorHAnsi" w:hAnsiTheme="minorHAnsi" w:cs="Arial"/>
              </w:rPr>
            </w:pPr>
          </w:p>
        </w:tc>
      </w:tr>
      <w:tr w:rsidR="006E47F3" w:rsidRPr="00BE1E8C" w14:paraId="55E41327" w14:textId="77777777" w:rsidTr="00FE3B35">
        <w:tc>
          <w:tcPr>
            <w:tcW w:w="1780" w:type="dxa"/>
            <w:tcBorders>
              <w:top w:val="single" w:sz="4" w:space="0" w:color="auto"/>
              <w:left w:val="double" w:sz="6" w:space="0" w:color="000000"/>
              <w:bottom w:val="single" w:sz="4" w:space="0" w:color="auto"/>
              <w:right w:val="single" w:sz="4" w:space="0" w:color="auto"/>
            </w:tcBorders>
          </w:tcPr>
          <w:p w14:paraId="04CBA77B"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13E4C66B"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4A9CBB35"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79C6ACE7" w14:textId="77777777" w:rsidR="006E47F3" w:rsidRPr="00BE1E8C" w:rsidRDefault="006E47F3" w:rsidP="00BE1E8C">
            <w:pPr>
              <w:spacing w:after="120"/>
              <w:rPr>
                <w:rFonts w:asciiTheme="minorHAnsi" w:hAnsiTheme="minorHAnsi" w:cs="Arial"/>
              </w:rPr>
            </w:pPr>
          </w:p>
        </w:tc>
      </w:tr>
      <w:tr w:rsidR="006E47F3" w:rsidRPr="00BE1E8C" w14:paraId="44E44825" w14:textId="77777777" w:rsidTr="00FE3B35">
        <w:tc>
          <w:tcPr>
            <w:tcW w:w="1780" w:type="dxa"/>
            <w:tcBorders>
              <w:top w:val="single" w:sz="4" w:space="0" w:color="auto"/>
              <w:left w:val="double" w:sz="6" w:space="0" w:color="000000"/>
              <w:bottom w:val="single" w:sz="4" w:space="0" w:color="auto"/>
              <w:right w:val="single" w:sz="4" w:space="0" w:color="auto"/>
            </w:tcBorders>
          </w:tcPr>
          <w:p w14:paraId="29BF951D"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35C83A20"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5D6AA721"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5F9A7E18" w14:textId="77777777" w:rsidR="006E47F3" w:rsidRPr="00BE1E8C" w:rsidRDefault="006E47F3" w:rsidP="00BE1E8C">
            <w:pPr>
              <w:spacing w:after="120"/>
              <w:rPr>
                <w:rFonts w:asciiTheme="minorHAnsi" w:hAnsiTheme="minorHAnsi" w:cs="Arial"/>
              </w:rPr>
            </w:pPr>
          </w:p>
        </w:tc>
      </w:tr>
    </w:tbl>
    <w:p w14:paraId="344B2041" w14:textId="77777777" w:rsidR="00E7568F" w:rsidRPr="00BE1E8C" w:rsidRDefault="00E7568F" w:rsidP="00E7568F">
      <w:pPr>
        <w:rPr>
          <w:rFonts w:asciiTheme="minorHAnsi" w:hAnsiTheme="minorHAnsi" w:cs="Arial"/>
        </w:rPr>
      </w:pPr>
    </w:p>
    <w:p w14:paraId="344B2042" w14:textId="77777777" w:rsidR="000762ED" w:rsidRPr="00BE1E8C" w:rsidRDefault="000762ED" w:rsidP="00E7568F">
      <w:pPr>
        <w:rPr>
          <w:rFonts w:asciiTheme="minorHAnsi" w:hAnsiTheme="minorHAnsi" w:cs="Arial"/>
        </w:rPr>
        <w:sectPr w:rsidR="000762ED" w:rsidRPr="00BE1E8C" w:rsidSect="009978FD">
          <w:headerReference w:type="default" r:id="rId15"/>
          <w:footerReference w:type="default" r:id="rId16"/>
          <w:headerReference w:type="first" r:id="rId17"/>
          <w:pgSz w:w="12240" w:h="15840" w:code="1"/>
          <w:pgMar w:top="1440" w:right="1440" w:bottom="634" w:left="1440" w:header="720" w:footer="720" w:gutter="0"/>
          <w:pgBorders w:offsetFrom="page">
            <w:top w:val="single" w:sz="4" w:space="24" w:color="FFFFFF"/>
          </w:pgBorders>
          <w:cols w:space="720"/>
          <w:titlePg/>
          <w:docGrid w:linePitch="272"/>
        </w:sectPr>
      </w:pPr>
    </w:p>
    <w:p w14:paraId="344B2043" w14:textId="77777777" w:rsidR="00767D97" w:rsidRPr="00BE1E8C" w:rsidRDefault="00767D97" w:rsidP="00B856EA">
      <w:pPr>
        <w:pStyle w:val="TOC"/>
        <w:rPr>
          <w:rFonts w:asciiTheme="minorHAnsi" w:hAnsiTheme="minorHAnsi"/>
        </w:rPr>
      </w:pPr>
      <w:bookmarkStart w:id="10" w:name="_Toc226456967"/>
      <w:bookmarkStart w:id="11" w:name="_Ref226997660"/>
      <w:r w:rsidRPr="00BE1E8C">
        <w:rPr>
          <w:rFonts w:asciiTheme="minorHAnsi" w:hAnsiTheme="minorHAnsi"/>
        </w:rPr>
        <w:lastRenderedPageBreak/>
        <w:t>Table of Contents</w:t>
      </w:r>
      <w:bookmarkEnd w:id="0"/>
      <w:bookmarkEnd w:id="1"/>
      <w:bookmarkEnd w:id="2"/>
      <w:bookmarkEnd w:id="10"/>
      <w:bookmarkEnd w:id="11"/>
    </w:p>
    <w:p w14:paraId="23813458" w14:textId="42497996" w:rsidR="008B7F31" w:rsidRDefault="001F5E80">
      <w:pPr>
        <w:pStyle w:val="TOC1"/>
        <w:rPr>
          <w:rFonts w:asciiTheme="minorHAnsi" w:eastAsiaTheme="minorEastAsia" w:hAnsiTheme="minorHAnsi" w:cstheme="minorBidi"/>
          <w:b w:val="0"/>
          <w:noProof/>
          <w:sz w:val="22"/>
          <w:szCs w:val="22"/>
        </w:rPr>
      </w:pPr>
      <w:r w:rsidRPr="00F46135">
        <w:rPr>
          <w:rFonts w:asciiTheme="minorHAnsi" w:hAnsiTheme="minorHAnsi" w:cs="Arial"/>
          <w:noProof/>
          <w:color w:val="333333"/>
        </w:rPr>
        <w:fldChar w:fldCharType="begin"/>
      </w:r>
      <w:r w:rsidR="00990C3E" w:rsidRPr="00F46135">
        <w:rPr>
          <w:rFonts w:asciiTheme="minorHAnsi" w:hAnsiTheme="minorHAnsi" w:cs="Arial"/>
          <w:color w:val="333333"/>
        </w:rPr>
        <w:instrText xml:space="preserve"> TOC \o "1-4" \h \z \u </w:instrText>
      </w:r>
      <w:r w:rsidRPr="00F46135">
        <w:rPr>
          <w:rFonts w:asciiTheme="minorHAnsi" w:hAnsiTheme="minorHAnsi" w:cs="Arial"/>
          <w:noProof/>
          <w:color w:val="333333"/>
        </w:rPr>
        <w:fldChar w:fldCharType="separate"/>
      </w:r>
      <w:hyperlink w:anchor="_Toc502685635" w:history="1">
        <w:r w:rsidR="008B7F31" w:rsidRPr="009008FE">
          <w:rPr>
            <w:rStyle w:val="Hyperlink"/>
            <w:noProof/>
          </w:rPr>
          <w:t>1</w:t>
        </w:r>
        <w:r w:rsidR="008B7F31">
          <w:rPr>
            <w:rFonts w:asciiTheme="minorHAnsi" w:eastAsiaTheme="minorEastAsia" w:hAnsiTheme="minorHAnsi" w:cstheme="minorBidi"/>
            <w:b w:val="0"/>
            <w:noProof/>
            <w:sz w:val="22"/>
            <w:szCs w:val="22"/>
          </w:rPr>
          <w:tab/>
        </w:r>
        <w:r w:rsidR="008B7F31" w:rsidRPr="009008FE">
          <w:rPr>
            <w:rStyle w:val="Hyperlink"/>
            <w:noProof/>
          </w:rPr>
          <w:t>General Attributes</w:t>
        </w:r>
        <w:r w:rsidR="008B7F31">
          <w:rPr>
            <w:noProof/>
            <w:webHidden/>
          </w:rPr>
          <w:tab/>
        </w:r>
        <w:r w:rsidR="008B7F31">
          <w:rPr>
            <w:noProof/>
            <w:webHidden/>
          </w:rPr>
          <w:fldChar w:fldCharType="begin"/>
        </w:r>
        <w:r w:rsidR="008B7F31">
          <w:rPr>
            <w:noProof/>
            <w:webHidden/>
          </w:rPr>
          <w:instrText xml:space="preserve"> PAGEREF _Toc502685635 \h </w:instrText>
        </w:r>
        <w:r w:rsidR="008B7F31">
          <w:rPr>
            <w:noProof/>
            <w:webHidden/>
          </w:rPr>
        </w:r>
        <w:r w:rsidR="008B7F31">
          <w:rPr>
            <w:noProof/>
            <w:webHidden/>
          </w:rPr>
          <w:fldChar w:fldCharType="separate"/>
        </w:r>
        <w:r w:rsidR="008B7F31">
          <w:rPr>
            <w:noProof/>
            <w:webHidden/>
          </w:rPr>
          <w:t>4</w:t>
        </w:r>
        <w:r w:rsidR="008B7F31">
          <w:rPr>
            <w:noProof/>
            <w:webHidden/>
          </w:rPr>
          <w:fldChar w:fldCharType="end"/>
        </w:r>
      </w:hyperlink>
    </w:p>
    <w:p w14:paraId="2EC1CA4B" w14:textId="2A67472C" w:rsidR="008B7F31" w:rsidRDefault="00493F2E">
      <w:pPr>
        <w:pStyle w:val="TOC2"/>
        <w:rPr>
          <w:rFonts w:asciiTheme="minorHAnsi" w:eastAsiaTheme="minorEastAsia" w:hAnsiTheme="minorHAnsi" w:cstheme="minorBidi"/>
          <w:sz w:val="22"/>
          <w:szCs w:val="22"/>
        </w:rPr>
      </w:pPr>
      <w:hyperlink w:anchor="_Toc502685636" w:history="1">
        <w:r w:rsidR="008B7F31" w:rsidRPr="009008FE">
          <w:rPr>
            <w:rStyle w:val="Hyperlink"/>
          </w:rPr>
          <w:t>1.1</w:t>
        </w:r>
        <w:r w:rsidR="008B7F31">
          <w:rPr>
            <w:rFonts w:asciiTheme="minorHAnsi" w:eastAsiaTheme="minorEastAsia" w:hAnsiTheme="minorHAnsi" w:cstheme="minorBidi"/>
            <w:sz w:val="22"/>
            <w:szCs w:val="22"/>
          </w:rPr>
          <w:tab/>
        </w:r>
        <w:r w:rsidR="008B7F31" w:rsidRPr="009008FE">
          <w:rPr>
            <w:rStyle w:val="Hyperlink"/>
          </w:rPr>
          <w:t>Technical Design Diagram</w:t>
        </w:r>
        <w:r w:rsidR="008B7F31">
          <w:rPr>
            <w:webHidden/>
          </w:rPr>
          <w:tab/>
        </w:r>
        <w:r w:rsidR="008B7F31">
          <w:rPr>
            <w:webHidden/>
          </w:rPr>
          <w:fldChar w:fldCharType="begin"/>
        </w:r>
        <w:r w:rsidR="008B7F31">
          <w:rPr>
            <w:webHidden/>
          </w:rPr>
          <w:instrText xml:space="preserve"> PAGEREF _Toc502685636 \h </w:instrText>
        </w:r>
        <w:r w:rsidR="008B7F31">
          <w:rPr>
            <w:webHidden/>
          </w:rPr>
        </w:r>
        <w:r w:rsidR="008B7F31">
          <w:rPr>
            <w:webHidden/>
          </w:rPr>
          <w:fldChar w:fldCharType="separate"/>
        </w:r>
        <w:r w:rsidR="008B7F31">
          <w:rPr>
            <w:webHidden/>
          </w:rPr>
          <w:t>4</w:t>
        </w:r>
        <w:r w:rsidR="008B7F31">
          <w:rPr>
            <w:webHidden/>
          </w:rPr>
          <w:fldChar w:fldCharType="end"/>
        </w:r>
      </w:hyperlink>
    </w:p>
    <w:p w14:paraId="5B7A6D2C" w14:textId="2CFA3918" w:rsidR="008B7F31" w:rsidRDefault="00493F2E">
      <w:pPr>
        <w:pStyle w:val="TOC2"/>
        <w:rPr>
          <w:rFonts w:asciiTheme="minorHAnsi" w:eastAsiaTheme="minorEastAsia" w:hAnsiTheme="minorHAnsi" w:cstheme="minorBidi"/>
          <w:sz w:val="22"/>
          <w:szCs w:val="22"/>
        </w:rPr>
      </w:pPr>
      <w:hyperlink w:anchor="_Toc502685637" w:history="1">
        <w:r w:rsidR="008B7F31" w:rsidRPr="009008FE">
          <w:rPr>
            <w:rStyle w:val="Hyperlink"/>
          </w:rPr>
          <w:t>1.2</w:t>
        </w:r>
        <w:r w:rsidR="008B7F31">
          <w:rPr>
            <w:rFonts w:asciiTheme="minorHAnsi" w:eastAsiaTheme="minorEastAsia" w:hAnsiTheme="minorHAnsi" w:cstheme="minorBidi"/>
            <w:sz w:val="22"/>
            <w:szCs w:val="22"/>
          </w:rPr>
          <w:tab/>
        </w:r>
        <w:r w:rsidR="008B7F31" w:rsidRPr="009008FE">
          <w:rPr>
            <w:rStyle w:val="Hyperlink"/>
          </w:rPr>
          <w:t>Design Description</w:t>
        </w:r>
        <w:r w:rsidR="008B7F31">
          <w:rPr>
            <w:webHidden/>
          </w:rPr>
          <w:tab/>
        </w:r>
        <w:r w:rsidR="008B7F31">
          <w:rPr>
            <w:webHidden/>
          </w:rPr>
          <w:fldChar w:fldCharType="begin"/>
        </w:r>
        <w:r w:rsidR="008B7F31">
          <w:rPr>
            <w:webHidden/>
          </w:rPr>
          <w:instrText xml:space="preserve"> PAGEREF _Toc502685637 \h </w:instrText>
        </w:r>
        <w:r w:rsidR="008B7F31">
          <w:rPr>
            <w:webHidden/>
          </w:rPr>
        </w:r>
        <w:r w:rsidR="008B7F31">
          <w:rPr>
            <w:webHidden/>
          </w:rPr>
          <w:fldChar w:fldCharType="separate"/>
        </w:r>
        <w:r w:rsidR="008B7F31">
          <w:rPr>
            <w:webHidden/>
          </w:rPr>
          <w:t>4</w:t>
        </w:r>
        <w:r w:rsidR="008B7F31">
          <w:rPr>
            <w:webHidden/>
          </w:rPr>
          <w:fldChar w:fldCharType="end"/>
        </w:r>
      </w:hyperlink>
    </w:p>
    <w:p w14:paraId="02BB073B" w14:textId="3E516384" w:rsidR="008B7F31" w:rsidRDefault="00493F2E">
      <w:pPr>
        <w:pStyle w:val="TOC2"/>
        <w:rPr>
          <w:rFonts w:asciiTheme="minorHAnsi" w:eastAsiaTheme="minorEastAsia" w:hAnsiTheme="minorHAnsi" w:cstheme="minorBidi"/>
          <w:sz w:val="22"/>
          <w:szCs w:val="22"/>
        </w:rPr>
      </w:pPr>
      <w:hyperlink w:anchor="_Toc502685638" w:history="1">
        <w:r w:rsidR="008B7F31" w:rsidRPr="009008FE">
          <w:rPr>
            <w:rStyle w:val="Hyperlink"/>
          </w:rPr>
          <w:t>1.3</w:t>
        </w:r>
        <w:r w:rsidR="008B7F31">
          <w:rPr>
            <w:rFonts w:asciiTheme="minorHAnsi" w:eastAsiaTheme="minorEastAsia" w:hAnsiTheme="minorHAnsi" w:cstheme="minorBidi"/>
            <w:sz w:val="22"/>
            <w:szCs w:val="22"/>
          </w:rPr>
          <w:tab/>
        </w:r>
        <w:r w:rsidR="008B7F31" w:rsidRPr="009008FE">
          <w:rPr>
            <w:rStyle w:val="Hyperlink"/>
          </w:rPr>
          <w:t>Technical Specification</w:t>
        </w:r>
        <w:r w:rsidR="008B7F31">
          <w:rPr>
            <w:webHidden/>
          </w:rPr>
          <w:tab/>
        </w:r>
        <w:r w:rsidR="008B7F31">
          <w:rPr>
            <w:webHidden/>
          </w:rPr>
          <w:fldChar w:fldCharType="begin"/>
        </w:r>
        <w:r w:rsidR="008B7F31">
          <w:rPr>
            <w:webHidden/>
          </w:rPr>
          <w:instrText xml:space="preserve"> PAGEREF _Toc502685638 \h </w:instrText>
        </w:r>
        <w:r w:rsidR="008B7F31">
          <w:rPr>
            <w:webHidden/>
          </w:rPr>
        </w:r>
        <w:r w:rsidR="008B7F31">
          <w:rPr>
            <w:webHidden/>
          </w:rPr>
          <w:fldChar w:fldCharType="separate"/>
        </w:r>
        <w:r w:rsidR="008B7F31">
          <w:rPr>
            <w:webHidden/>
          </w:rPr>
          <w:t>4</w:t>
        </w:r>
        <w:r w:rsidR="008B7F31">
          <w:rPr>
            <w:webHidden/>
          </w:rPr>
          <w:fldChar w:fldCharType="end"/>
        </w:r>
      </w:hyperlink>
    </w:p>
    <w:p w14:paraId="5C111888" w14:textId="64610EED" w:rsidR="008B7F31" w:rsidRDefault="00493F2E">
      <w:pPr>
        <w:pStyle w:val="TOC2"/>
        <w:rPr>
          <w:rFonts w:asciiTheme="minorHAnsi" w:eastAsiaTheme="minorEastAsia" w:hAnsiTheme="minorHAnsi" w:cstheme="minorBidi"/>
          <w:sz w:val="22"/>
          <w:szCs w:val="22"/>
        </w:rPr>
      </w:pPr>
      <w:hyperlink w:anchor="_Toc502685639" w:history="1">
        <w:r w:rsidR="008B7F31" w:rsidRPr="009008FE">
          <w:rPr>
            <w:rStyle w:val="Hyperlink"/>
          </w:rPr>
          <w:t>1.4</w:t>
        </w:r>
        <w:r w:rsidR="008B7F31">
          <w:rPr>
            <w:rFonts w:asciiTheme="minorHAnsi" w:eastAsiaTheme="minorEastAsia" w:hAnsiTheme="minorHAnsi" w:cstheme="minorBidi"/>
            <w:sz w:val="22"/>
            <w:szCs w:val="22"/>
          </w:rPr>
          <w:tab/>
        </w:r>
        <w:r w:rsidR="008B7F31" w:rsidRPr="009008FE">
          <w:rPr>
            <w:rStyle w:val="Hyperlink"/>
          </w:rPr>
          <w:t>System Documentation</w:t>
        </w:r>
        <w:r w:rsidR="008B7F31">
          <w:rPr>
            <w:webHidden/>
          </w:rPr>
          <w:tab/>
        </w:r>
        <w:r w:rsidR="008B7F31">
          <w:rPr>
            <w:webHidden/>
          </w:rPr>
          <w:fldChar w:fldCharType="begin"/>
        </w:r>
        <w:r w:rsidR="008B7F31">
          <w:rPr>
            <w:webHidden/>
          </w:rPr>
          <w:instrText xml:space="preserve"> PAGEREF _Toc502685639 \h </w:instrText>
        </w:r>
        <w:r w:rsidR="008B7F31">
          <w:rPr>
            <w:webHidden/>
          </w:rPr>
        </w:r>
        <w:r w:rsidR="008B7F31">
          <w:rPr>
            <w:webHidden/>
          </w:rPr>
          <w:fldChar w:fldCharType="separate"/>
        </w:r>
        <w:r w:rsidR="008B7F31">
          <w:rPr>
            <w:webHidden/>
          </w:rPr>
          <w:t>4</w:t>
        </w:r>
        <w:r w:rsidR="008B7F31">
          <w:rPr>
            <w:webHidden/>
          </w:rPr>
          <w:fldChar w:fldCharType="end"/>
        </w:r>
      </w:hyperlink>
    </w:p>
    <w:p w14:paraId="16E6F8CC" w14:textId="34C76DA8" w:rsidR="008B7F31" w:rsidRDefault="00493F2E">
      <w:pPr>
        <w:pStyle w:val="TOC1"/>
        <w:rPr>
          <w:rFonts w:asciiTheme="minorHAnsi" w:eastAsiaTheme="minorEastAsia" w:hAnsiTheme="minorHAnsi" w:cstheme="minorBidi"/>
          <w:b w:val="0"/>
          <w:noProof/>
          <w:sz w:val="22"/>
          <w:szCs w:val="22"/>
        </w:rPr>
      </w:pPr>
      <w:hyperlink w:anchor="_Toc502685640" w:history="1">
        <w:r w:rsidR="008B7F31" w:rsidRPr="009008FE">
          <w:rPr>
            <w:rStyle w:val="Hyperlink"/>
            <w:noProof/>
          </w:rPr>
          <w:t>2</w:t>
        </w:r>
        <w:r w:rsidR="008B7F31">
          <w:rPr>
            <w:rFonts w:asciiTheme="minorHAnsi" w:eastAsiaTheme="minorEastAsia" w:hAnsiTheme="minorHAnsi" w:cstheme="minorBidi"/>
            <w:b w:val="0"/>
            <w:noProof/>
            <w:sz w:val="22"/>
            <w:szCs w:val="22"/>
          </w:rPr>
          <w:tab/>
        </w:r>
        <w:r w:rsidR="008B7F31" w:rsidRPr="009008FE">
          <w:rPr>
            <w:rStyle w:val="Hyperlink"/>
            <w:noProof/>
          </w:rPr>
          <w:t>Technical Details</w:t>
        </w:r>
        <w:r w:rsidR="008B7F31">
          <w:rPr>
            <w:noProof/>
            <w:webHidden/>
          </w:rPr>
          <w:tab/>
        </w:r>
        <w:r w:rsidR="008B7F31">
          <w:rPr>
            <w:noProof/>
            <w:webHidden/>
          </w:rPr>
          <w:fldChar w:fldCharType="begin"/>
        </w:r>
        <w:r w:rsidR="008B7F31">
          <w:rPr>
            <w:noProof/>
            <w:webHidden/>
          </w:rPr>
          <w:instrText xml:space="preserve"> PAGEREF _Toc502685640 \h </w:instrText>
        </w:r>
        <w:r w:rsidR="008B7F31">
          <w:rPr>
            <w:noProof/>
            <w:webHidden/>
          </w:rPr>
        </w:r>
        <w:r w:rsidR="008B7F31">
          <w:rPr>
            <w:noProof/>
            <w:webHidden/>
          </w:rPr>
          <w:fldChar w:fldCharType="separate"/>
        </w:r>
        <w:r w:rsidR="008B7F31">
          <w:rPr>
            <w:noProof/>
            <w:webHidden/>
          </w:rPr>
          <w:t>6</w:t>
        </w:r>
        <w:r w:rsidR="008B7F31">
          <w:rPr>
            <w:noProof/>
            <w:webHidden/>
          </w:rPr>
          <w:fldChar w:fldCharType="end"/>
        </w:r>
      </w:hyperlink>
    </w:p>
    <w:p w14:paraId="35E356FE" w14:textId="3F2EDD47" w:rsidR="008B7F31" w:rsidRDefault="00493F2E">
      <w:pPr>
        <w:pStyle w:val="TOC2"/>
        <w:rPr>
          <w:rFonts w:asciiTheme="minorHAnsi" w:eastAsiaTheme="minorEastAsia" w:hAnsiTheme="minorHAnsi" w:cstheme="minorBidi"/>
          <w:sz w:val="22"/>
          <w:szCs w:val="22"/>
        </w:rPr>
      </w:pPr>
      <w:hyperlink w:anchor="_Toc502685641" w:history="1">
        <w:r w:rsidR="008B7F31" w:rsidRPr="009008FE">
          <w:rPr>
            <w:rStyle w:val="Hyperlink"/>
          </w:rPr>
          <w:t>2.1</w:t>
        </w:r>
        <w:r w:rsidR="008B7F31">
          <w:rPr>
            <w:rFonts w:asciiTheme="minorHAnsi" w:eastAsiaTheme="minorEastAsia" w:hAnsiTheme="minorHAnsi" w:cstheme="minorBidi"/>
            <w:sz w:val="22"/>
            <w:szCs w:val="22"/>
          </w:rPr>
          <w:tab/>
        </w:r>
        <w:r w:rsidR="008B7F31" w:rsidRPr="009008FE">
          <w:rPr>
            <w:rStyle w:val="Hyperlink"/>
          </w:rPr>
          <w:t>Integration Flow</w:t>
        </w:r>
        <w:r w:rsidR="008B7F31">
          <w:rPr>
            <w:webHidden/>
          </w:rPr>
          <w:tab/>
        </w:r>
        <w:r w:rsidR="008B7F31">
          <w:rPr>
            <w:webHidden/>
          </w:rPr>
          <w:fldChar w:fldCharType="begin"/>
        </w:r>
        <w:r w:rsidR="008B7F31">
          <w:rPr>
            <w:webHidden/>
          </w:rPr>
          <w:instrText xml:space="preserve"> PAGEREF _Toc502685641 \h </w:instrText>
        </w:r>
        <w:r w:rsidR="008B7F31">
          <w:rPr>
            <w:webHidden/>
          </w:rPr>
        </w:r>
        <w:r w:rsidR="008B7F31">
          <w:rPr>
            <w:webHidden/>
          </w:rPr>
          <w:fldChar w:fldCharType="separate"/>
        </w:r>
        <w:r w:rsidR="008B7F31">
          <w:rPr>
            <w:webHidden/>
          </w:rPr>
          <w:t>6</w:t>
        </w:r>
        <w:r w:rsidR="008B7F31">
          <w:rPr>
            <w:webHidden/>
          </w:rPr>
          <w:fldChar w:fldCharType="end"/>
        </w:r>
      </w:hyperlink>
    </w:p>
    <w:p w14:paraId="6D8D208B" w14:textId="06DE3DC3" w:rsidR="008B7F31" w:rsidRDefault="00493F2E">
      <w:pPr>
        <w:pStyle w:val="TOC2"/>
        <w:rPr>
          <w:rFonts w:asciiTheme="minorHAnsi" w:eastAsiaTheme="minorEastAsia" w:hAnsiTheme="minorHAnsi" w:cstheme="minorBidi"/>
          <w:sz w:val="22"/>
          <w:szCs w:val="22"/>
        </w:rPr>
      </w:pPr>
      <w:hyperlink w:anchor="_Toc502685642" w:history="1">
        <w:r w:rsidR="008B7F31" w:rsidRPr="009008FE">
          <w:rPr>
            <w:rStyle w:val="Hyperlink"/>
          </w:rPr>
          <w:t>2.2</w:t>
        </w:r>
        <w:r w:rsidR="008B7F31">
          <w:rPr>
            <w:rFonts w:asciiTheme="minorHAnsi" w:eastAsiaTheme="minorEastAsia" w:hAnsiTheme="minorHAnsi" w:cstheme="minorBidi"/>
            <w:sz w:val="22"/>
            <w:szCs w:val="22"/>
          </w:rPr>
          <w:tab/>
        </w:r>
        <w:r w:rsidR="008B7F31" w:rsidRPr="009008FE">
          <w:rPr>
            <w:rStyle w:val="Hyperlink"/>
          </w:rPr>
          <w:t>Integration Process</w:t>
        </w:r>
        <w:r w:rsidR="008B7F31">
          <w:rPr>
            <w:webHidden/>
          </w:rPr>
          <w:tab/>
        </w:r>
        <w:r w:rsidR="008B7F31">
          <w:rPr>
            <w:webHidden/>
          </w:rPr>
          <w:fldChar w:fldCharType="begin"/>
        </w:r>
        <w:r w:rsidR="008B7F31">
          <w:rPr>
            <w:webHidden/>
          </w:rPr>
          <w:instrText xml:space="preserve"> PAGEREF _Toc502685642 \h </w:instrText>
        </w:r>
        <w:r w:rsidR="008B7F31">
          <w:rPr>
            <w:webHidden/>
          </w:rPr>
        </w:r>
        <w:r w:rsidR="008B7F31">
          <w:rPr>
            <w:webHidden/>
          </w:rPr>
          <w:fldChar w:fldCharType="separate"/>
        </w:r>
        <w:r w:rsidR="008B7F31">
          <w:rPr>
            <w:webHidden/>
          </w:rPr>
          <w:t>6</w:t>
        </w:r>
        <w:r w:rsidR="008B7F31">
          <w:rPr>
            <w:webHidden/>
          </w:rPr>
          <w:fldChar w:fldCharType="end"/>
        </w:r>
      </w:hyperlink>
    </w:p>
    <w:p w14:paraId="5A265F45" w14:textId="70DE004B" w:rsidR="008B7F31" w:rsidRDefault="00493F2E">
      <w:pPr>
        <w:pStyle w:val="TOC2"/>
        <w:rPr>
          <w:rFonts w:asciiTheme="minorHAnsi" w:eastAsiaTheme="minorEastAsia" w:hAnsiTheme="minorHAnsi" w:cstheme="minorBidi"/>
          <w:sz w:val="22"/>
          <w:szCs w:val="22"/>
        </w:rPr>
      </w:pPr>
      <w:hyperlink w:anchor="_Toc502685643" w:history="1">
        <w:r w:rsidR="008B7F31" w:rsidRPr="009008FE">
          <w:rPr>
            <w:rStyle w:val="Hyperlink"/>
          </w:rPr>
          <w:t>2.3</w:t>
        </w:r>
        <w:r w:rsidR="008B7F31">
          <w:rPr>
            <w:rFonts w:asciiTheme="minorHAnsi" w:eastAsiaTheme="minorEastAsia" w:hAnsiTheme="minorHAnsi" w:cstheme="minorBidi"/>
            <w:sz w:val="22"/>
            <w:szCs w:val="22"/>
          </w:rPr>
          <w:tab/>
        </w:r>
        <w:r w:rsidR="008B7F31" w:rsidRPr="009008FE">
          <w:rPr>
            <w:rStyle w:val="Hyperlink"/>
          </w:rPr>
          <w:t>Integration Sub-process</w:t>
        </w:r>
        <w:r w:rsidR="008B7F31">
          <w:rPr>
            <w:webHidden/>
          </w:rPr>
          <w:tab/>
        </w:r>
        <w:r w:rsidR="008B7F31">
          <w:rPr>
            <w:webHidden/>
          </w:rPr>
          <w:fldChar w:fldCharType="begin"/>
        </w:r>
        <w:r w:rsidR="008B7F31">
          <w:rPr>
            <w:webHidden/>
          </w:rPr>
          <w:instrText xml:space="preserve"> PAGEREF _Toc502685643 \h </w:instrText>
        </w:r>
        <w:r w:rsidR="008B7F31">
          <w:rPr>
            <w:webHidden/>
          </w:rPr>
        </w:r>
        <w:r w:rsidR="008B7F31">
          <w:rPr>
            <w:webHidden/>
          </w:rPr>
          <w:fldChar w:fldCharType="separate"/>
        </w:r>
        <w:r w:rsidR="008B7F31">
          <w:rPr>
            <w:webHidden/>
          </w:rPr>
          <w:t>6</w:t>
        </w:r>
        <w:r w:rsidR="008B7F31">
          <w:rPr>
            <w:webHidden/>
          </w:rPr>
          <w:fldChar w:fldCharType="end"/>
        </w:r>
      </w:hyperlink>
    </w:p>
    <w:p w14:paraId="0D21ADC4" w14:textId="5E75D767" w:rsidR="008B7F31" w:rsidRDefault="00493F2E">
      <w:pPr>
        <w:pStyle w:val="TOC2"/>
        <w:rPr>
          <w:rFonts w:asciiTheme="minorHAnsi" w:eastAsiaTheme="minorEastAsia" w:hAnsiTheme="minorHAnsi" w:cstheme="minorBidi"/>
          <w:sz w:val="22"/>
          <w:szCs w:val="22"/>
        </w:rPr>
      </w:pPr>
      <w:hyperlink w:anchor="_Toc502685644" w:history="1">
        <w:r w:rsidR="008B7F31" w:rsidRPr="009008FE">
          <w:rPr>
            <w:rStyle w:val="Hyperlink"/>
          </w:rPr>
          <w:t>2.4</w:t>
        </w:r>
        <w:r w:rsidR="008B7F31">
          <w:rPr>
            <w:rFonts w:asciiTheme="minorHAnsi" w:eastAsiaTheme="minorEastAsia" w:hAnsiTheme="minorHAnsi" w:cstheme="minorBidi"/>
            <w:sz w:val="22"/>
            <w:szCs w:val="22"/>
          </w:rPr>
          <w:tab/>
        </w:r>
        <w:r w:rsidR="008B7F31" w:rsidRPr="009008FE">
          <w:rPr>
            <w:rStyle w:val="Hyperlink"/>
          </w:rPr>
          <w:t>Message Transformation</w:t>
        </w:r>
        <w:r w:rsidR="008B7F31">
          <w:rPr>
            <w:webHidden/>
          </w:rPr>
          <w:tab/>
        </w:r>
        <w:r w:rsidR="008B7F31">
          <w:rPr>
            <w:webHidden/>
          </w:rPr>
          <w:fldChar w:fldCharType="begin"/>
        </w:r>
        <w:r w:rsidR="008B7F31">
          <w:rPr>
            <w:webHidden/>
          </w:rPr>
          <w:instrText xml:space="preserve"> PAGEREF _Toc502685644 \h </w:instrText>
        </w:r>
        <w:r w:rsidR="008B7F31">
          <w:rPr>
            <w:webHidden/>
          </w:rPr>
        </w:r>
        <w:r w:rsidR="008B7F31">
          <w:rPr>
            <w:webHidden/>
          </w:rPr>
          <w:fldChar w:fldCharType="separate"/>
        </w:r>
        <w:r w:rsidR="008B7F31">
          <w:rPr>
            <w:webHidden/>
          </w:rPr>
          <w:t>6</w:t>
        </w:r>
        <w:r w:rsidR="008B7F31">
          <w:rPr>
            <w:webHidden/>
          </w:rPr>
          <w:fldChar w:fldCharType="end"/>
        </w:r>
      </w:hyperlink>
    </w:p>
    <w:p w14:paraId="6013E78E" w14:textId="7A4A184A" w:rsidR="008B7F31" w:rsidRDefault="00493F2E">
      <w:pPr>
        <w:pStyle w:val="TOC2"/>
        <w:rPr>
          <w:rFonts w:asciiTheme="minorHAnsi" w:eastAsiaTheme="minorEastAsia" w:hAnsiTheme="minorHAnsi" w:cstheme="minorBidi"/>
          <w:sz w:val="22"/>
          <w:szCs w:val="22"/>
        </w:rPr>
      </w:pPr>
      <w:hyperlink w:anchor="_Toc502685645" w:history="1">
        <w:r w:rsidR="008B7F31" w:rsidRPr="009008FE">
          <w:rPr>
            <w:rStyle w:val="Hyperlink"/>
          </w:rPr>
          <w:t>2.5</w:t>
        </w:r>
        <w:r w:rsidR="008B7F31">
          <w:rPr>
            <w:rFonts w:asciiTheme="minorHAnsi" w:eastAsiaTheme="minorEastAsia" w:hAnsiTheme="minorHAnsi" w:cstheme="minorBidi"/>
            <w:sz w:val="22"/>
            <w:szCs w:val="22"/>
          </w:rPr>
          <w:tab/>
        </w:r>
        <w:r w:rsidR="008B7F31" w:rsidRPr="009008FE">
          <w:rPr>
            <w:rStyle w:val="Hyperlink"/>
          </w:rPr>
          <w:t>Basic Logic of Mapping</w:t>
        </w:r>
        <w:r w:rsidR="008B7F31">
          <w:rPr>
            <w:webHidden/>
          </w:rPr>
          <w:tab/>
        </w:r>
        <w:r w:rsidR="008B7F31">
          <w:rPr>
            <w:webHidden/>
          </w:rPr>
          <w:fldChar w:fldCharType="begin"/>
        </w:r>
        <w:r w:rsidR="008B7F31">
          <w:rPr>
            <w:webHidden/>
          </w:rPr>
          <w:instrText xml:space="preserve"> PAGEREF _Toc502685645 \h </w:instrText>
        </w:r>
        <w:r w:rsidR="008B7F31">
          <w:rPr>
            <w:webHidden/>
          </w:rPr>
        </w:r>
        <w:r w:rsidR="008B7F31">
          <w:rPr>
            <w:webHidden/>
          </w:rPr>
          <w:fldChar w:fldCharType="separate"/>
        </w:r>
        <w:r w:rsidR="008B7F31">
          <w:rPr>
            <w:webHidden/>
          </w:rPr>
          <w:t>9</w:t>
        </w:r>
        <w:r w:rsidR="008B7F31">
          <w:rPr>
            <w:webHidden/>
          </w:rPr>
          <w:fldChar w:fldCharType="end"/>
        </w:r>
      </w:hyperlink>
    </w:p>
    <w:p w14:paraId="76A72AFE" w14:textId="0450F74C" w:rsidR="008B7F31" w:rsidRDefault="00493F2E">
      <w:pPr>
        <w:pStyle w:val="TOC2"/>
        <w:rPr>
          <w:rFonts w:asciiTheme="minorHAnsi" w:eastAsiaTheme="minorEastAsia" w:hAnsiTheme="minorHAnsi" w:cstheme="minorBidi"/>
          <w:sz w:val="22"/>
          <w:szCs w:val="22"/>
        </w:rPr>
      </w:pPr>
      <w:hyperlink w:anchor="_Toc502685646" w:history="1">
        <w:r w:rsidR="008B7F31" w:rsidRPr="009008FE">
          <w:rPr>
            <w:rStyle w:val="Hyperlink"/>
          </w:rPr>
          <w:t>2.6</w:t>
        </w:r>
        <w:r w:rsidR="008B7F31">
          <w:rPr>
            <w:rFonts w:asciiTheme="minorHAnsi" w:eastAsiaTheme="minorEastAsia" w:hAnsiTheme="minorHAnsi" w:cstheme="minorBidi"/>
            <w:sz w:val="22"/>
            <w:szCs w:val="22"/>
          </w:rPr>
          <w:tab/>
        </w:r>
        <w:r w:rsidR="008B7F31" w:rsidRPr="009008FE">
          <w:rPr>
            <w:rStyle w:val="Hyperlink"/>
          </w:rPr>
          <w:t>Message Types</w:t>
        </w:r>
        <w:r w:rsidR="008B7F31">
          <w:rPr>
            <w:webHidden/>
          </w:rPr>
          <w:tab/>
        </w:r>
        <w:r w:rsidR="008B7F31">
          <w:rPr>
            <w:webHidden/>
          </w:rPr>
          <w:fldChar w:fldCharType="begin"/>
        </w:r>
        <w:r w:rsidR="008B7F31">
          <w:rPr>
            <w:webHidden/>
          </w:rPr>
          <w:instrText xml:space="preserve"> PAGEREF _Toc502685646 \h </w:instrText>
        </w:r>
        <w:r w:rsidR="008B7F31">
          <w:rPr>
            <w:webHidden/>
          </w:rPr>
        </w:r>
        <w:r w:rsidR="008B7F31">
          <w:rPr>
            <w:webHidden/>
          </w:rPr>
          <w:fldChar w:fldCharType="separate"/>
        </w:r>
        <w:r w:rsidR="008B7F31">
          <w:rPr>
            <w:webHidden/>
          </w:rPr>
          <w:t>9</w:t>
        </w:r>
        <w:r w:rsidR="008B7F31">
          <w:rPr>
            <w:webHidden/>
          </w:rPr>
          <w:fldChar w:fldCharType="end"/>
        </w:r>
      </w:hyperlink>
    </w:p>
    <w:p w14:paraId="06294E82" w14:textId="2AC2C5DC" w:rsidR="008B7F31" w:rsidRDefault="00493F2E">
      <w:pPr>
        <w:pStyle w:val="TOC2"/>
        <w:rPr>
          <w:rFonts w:asciiTheme="minorHAnsi" w:eastAsiaTheme="minorEastAsia" w:hAnsiTheme="minorHAnsi" w:cstheme="minorBidi"/>
          <w:sz w:val="22"/>
          <w:szCs w:val="22"/>
        </w:rPr>
      </w:pPr>
      <w:hyperlink w:anchor="_Toc502685647" w:history="1">
        <w:r w:rsidR="008B7F31" w:rsidRPr="009008FE">
          <w:rPr>
            <w:rStyle w:val="Hyperlink"/>
          </w:rPr>
          <w:t>2.7</w:t>
        </w:r>
        <w:r w:rsidR="008B7F31">
          <w:rPr>
            <w:rFonts w:asciiTheme="minorHAnsi" w:eastAsiaTheme="minorEastAsia" w:hAnsiTheme="minorHAnsi" w:cstheme="minorBidi"/>
            <w:sz w:val="22"/>
            <w:szCs w:val="22"/>
          </w:rPr>
          <w:tab/>
        </w:r>
        <w:r w:rsidR="008B7F31" w:rsidRPr="009008FE">
          <w:rPr>
            <w:rStyle w:val="Hyperlink"/>
          </w:rPr>
          <w:t>Dependencies</w:t>
        </w:r>
        <w:r w:rsidR="008B7F31">
          <w:rPr>
            <w:webHidden/>
          </w:rPr>
          <w:tab/>
        </w:r>
        <w:r w:rsidR="008B7F31">
          <w:rPr>
            <w:webHidden/>
          </w:rPr>
          <w:fldChar w:fldCharType="begin"/>
        </w:r>
        <w:r w:rsidR="008B7F31">
          <w:rPr>
            <w:webHidden/>
          </w:rPr>
          <w:instrText xml:space="preserve"> PAGEREF _Toc502685647 \h </w:instrText>
        </w:r>
        <w:r w:rsidR="008B7F31">
          <w:rPr>
            <w:webHidden/>
          </w:rPr>
        </w:r>
        <w:r w:rsidR="008B7F31">
          <w:rPr>
            <w:webHidden/>
          </w:rPr>
          <w:fldChar w:fldCharType="separate"/>
        </w:r>
        <w:r w:rsidR="008B7F31">
          <w:rPr>
            <w:webHidden/>
          </w:rPr>
          <w:t>10</w:t>
        </w:r>
        <w:r w:rsidR="008B7F31">
          <w:rPr>
            <w:webHidden/>
          </w:rPr>
          <w:fldChar w:fldCharType="end"/>
        </w:r>
      </w:hyperlink>
    </w:p>
    <w:p w14:paraId="79B58AFE" w14:textId="5DF12ED1" w:rsidR="008B7F31" w:rsidRDefault="00493F2E">
      <w:pPr>
        <w:pStyle w:val="TOC3"/>
        <w:rPr>
          <w:rFonts w:asciiTheme="minorHAnsi" w:eastAsiaTheme="minorEastAsia" w:hAnsiTheme="minorHAnsi" w:cstheme="minorBidi"/>
          <w:noProof/>
          <w:sz w:val="22"/>
          <w:szCs w:val="22"/>
        </w:rPr>
      </w:pPr>
      <w:hyperlink w:anchor="_Toc502685648" w:history="1">
        <w:r w:rsidR="008B7F31" w:rsidRPr="009008FE">
          <w:rPr>
            <w:rStyle w:val="Hyperlink"/>
            <w:noProof/>
          </w:rPr>
          <w:t>2.7.1</w:t>
        </w:r>
        <w:r w:rsidR="008B7F31">
          <w:rPr>
            <w:rFonts w:asciiTheme="minorHAnsi" w:eastAsiaTheme="minorEastAsia" w:hAnsiTheme="minorHAnsi" w:cstheme="minorBidi"/>
            <w:noProof/>
            <w:sz w:val="22"/>
            <w:szCs w:val="22"/>
          </w:rPr>
          <w:tab/>
        </w:r>
        <w:r w:rsidR="008B7F31" w:rsidRPr="009008FE">
          <w:rPr>
            <w:rStyle w:val="Hyperlink"/>
            <w:noProof/>
          </w:rPr>
          <w:t>Environment / Configuration Dependencies</w:t>
        </w:r>
        <w:r w:rsidR="008B7F31">
          <w:rPr>
            <w:noProof/>
            <w:webHidden/>
          </w:rPr>
          <w:tab/>
        </w:r>
        <w:r w:rsidR="008B7F31">
          <w:rPr>
            <w:noProof/>
            <w:webHidden/>
          </w:rPr>
          <w:fldChar w:fldCharType="begin"/>
        </w:r>
        <w:r w:rsidR="008B7F31">
          <w:rPr>
            <w:noProof/>
            <w:webHidden/>
          </w:rPr>
          <w:instrText xml:space="preserve"> PAGEREF _Toc502685648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44A23433" w14:textId="7F6D9520" w:rsidR="008B7F31" w:rsidRDefault="00493F2E">
      <w:pPr>
        <w:pStyle w:val="TOC3"/>
        <w:rPr>
          <w:rFonts w:asciiTheme="minorHAnsi" w:eastAsiaTheme="minorEastAsia" w:hAnsiTheme="minorHAnsi" w:cstheme="minorBidi"/>
          <w:noProof/>
          <w:sz w:val="22"/>
          <w:szCs w:val="22"/>
        </w:rPr>
      </w:pPr>
      <w:hyperlink w:anchor="_Toc502685649" w:history="1">
        <w:r w:rsidR="008B7F31" w:rsidRPr="009008FE">
          <w:rPr>
            <w:rStyle w:val="Hyperlink"/>
            <w:noProof/>
          </w:rPr>
          <w:t>2.7.2</w:t>
        </w:r>
        <w:r w:rsidR="008B7F31">
          <w:rPr>
            <w:rFonts w:asciiTheme="minorHAnsi" w:eastAsiaTheme="minorEastAsia" w:hAnsiTheme="minorHAnsi" w:cstheme="minorBidi"/>
            <w:noProof/>
            <w:sz w:val="22"/>
            <w:szCs w:val="22"/>
          </w:rPr>
          <w:tab/>
        </w:r>
        <w:r w:rsidR="008B7F31" w:rsidRPr="009008FE">
          <w:rPr>
            <w:rStyle w:val="Hyperlink"/>
            <w:noProof/>
          </w:rPr>
          <w:t>Development Dependencies</w:t>
        </w:r>
        <w:r w:rsidR="008B7F31">
          <w:rPr>
            <w:noProof/>
            <w:webHidden/>
          </w:rPr>
          <w:tab/>
        </w:r>
        <w:r w:rsidR="008B7F31">
          <w:rPr>
            <w:noProof/>
            <w:webHidden/>
          </w:rPr>
          <w:fldChar w:fldCharType="begin"/>
        </w:r>
        <w:r w:rsidR="008B7F31">
          <w:rPr>
            <w:noProof/>
            <w:webHidden/>
          </w:rPr>
          <w:instrText xml:space="preserve"> PAGEREF _Toc502685649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1DB9612C" w14:textId="4CF16F5E" w:rsidR="008B7F31" w:rsidRDefault="00493F2E">
      <w:pPr>
        <w:pStyle w:val="TOC3"/>
        <w:rPr>
          <w:rFonts w:asciiTheme="minorHAnsi" w:eastAsiaTheme="minorEastAsia" w:hAnsiTheme="minorHAnsi" w:cstheme="minorBidi"/>
          <w:noProof/>
          <w:sz w:val="22"/>
          <w:szCs w:val="22"/>
        </w:rPr>
      </w:pPr>
      <w:hyperlink w:anchor="_Toc502685650" w:history="1">
        <w:r w:rsidR="008B7F31" w:rsidRPr="009008FE">
          <w:rPr>
            <w:rStyle w:val="Hyperlink"/>
            <w:noProof/>
          </w:rPr>
          <w:t>2.7.3</w:t>
        </w:r>
        <w:r w:rsidR="008B7F31">
          <w:rPr>
            <w:rFonts w:asciiTheme="minorHAnsi" w:eastAsiaTheme="minorEastAsia" w:hAnsiTheme="minorHAnsi" w:cstheme="minorBidi"/>
            <w:noProof/>
            <w:sz w:val="22"/>
            <w:szCs w:val="22"/>
          </w:rPr>
          <w:tab/>
        </w:r>
        <w:r w:rsidR="008B7F31" w:rsidRPr="009008FE">
          <w:rPr>
            <w:rStyle w:val="Hyperlink"/>
            <w:noProof/>
          </w:rPr>
          <w:t>Run/Execution Dependencies</w:t>
        </w:r>
        <w:r w:rsidR="008B7F31">
          <w:rPr>
            <w:noProof/>
            <w:webHidden/>
          </w:rPr>
          <w:tab/>
        </w:r>
        <w:r w:rsidR="008B7F31">
          <w:rPr>
            <w:noProof/>
            <w:webHidden/>
          </w:rPr>
          <w:fldChar w:fldCharType="begin"/>
        </w:r>
        <w:r w:rsidR="008B7F31">
          <w:rPr>
            <w:noProof/>
            <w:webHidden/>
          </w:rPr>
          <w:instrText xml:space="preserve"> PAGEREF _Toc502685650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6BD183E3" w14:textId="2CEBF3EE" w:rsidR="008B7F31" w:rsidRDefault="00493F2E">
      <w:pPr>
        <w:pStyle w:val="TOC1"/>
        <w:rPr>
          <w:rFonts w:asciiTheme="minorHAnsi" w:eastAsiaTheme="minorEastAsia" w:hAnsiTheme="minorHAnsi" w:cstheme="minorBidi"/>
          <w:b w:val="0"/>
          <w:noProof/>
          <w:sz w:val="22"/>
          <w:szCs w:val="22"/>
        </w:rPr>
      </w:pPr>
      <w:hyperlink w:anchor="_Toc502685651" w:history="1">
        <w:r w:rsidR="008B7F31" w:rsidRPr="009008FE">
          <w:rPr>
            <w:rStyle w:val="Hyperlink"/>
            <w:noProof/>
          </w:rPr>
          <w:t>3</w:t>
        </w:r>
        <w:r w:rsidR="008B7F31">
          <w:rPr>
            <w:rFonts w:asciiTheme="minorHAnsi" w:eastAsiaTheme="minorEastAsia" w:hAnsiTheme="minorHAnsi" w:cstheme="minorBidi"/>
            <w:b w:val="0"/>
            <w:noProof/>
            <w:sz w:val="22"/>
            <w:szCs w:val="22"/>
          </w:rPr>
          <w:tab/>
        </w:r>
        <w:r w:rsidR="008B7F31" w:rsidRPr="009008FE">
          <w:rPr>
            <w:rStyle w:val="Hyperlink"/>
            <w:noProof/>
          </w:rPr>
          <w:t>Configuration Details</w:t>
        </w:r>
        <w:r w:rsidR="008B7F31">
          <w:rPr>
            <w:noProof/>
            <w:webHidden/>
          </w:rPr>
          <w:tab/>
        </w:r>
        <w:r w:rsidR="008B7F31">
          <w:rPr>
            <w:noProof/>
            <w:webHidden/>
          </w:rPr>
          <w:fldChar w:fldCharType="begin"/>
        </w:r>
        <w:r w:rsidR="008B7F31">
          <w:rPr>
            <w:noProof/>
            <w:webHidden/>
          </w:rPr>
          <w:instrText xml:space="preserve"> PAGEREF _Toc502685651 \h </w:instrText>
        </w:r>
        <w:r w:rsidR="008B7F31">
          <w:rPr>
            <w:noProof/>
            <w:webHidden/>
          </w:rPr>
        </w:r>
        <w:r w:rsidR="008B7F31">
          <w:rPr>
            <w:noProof/>
            <w:webHidden/>
          </w:rPr>
          <w:fldChar w:fldCharType="separate"/>
        </w:r>
        <w:r w:rsidR="008B7F31">
          <w:rPr>
            <w:noProof/>
            <w:webHidden/>
          </w:rPr>
          <w:t>11</w:t>
        </w:r>
        <w:r w:rsidR="008B7F31">
          <w:rPr>
            <w:noProof/>
            <w:webHidden/>
          </w:rPr>
          <w:fldChar w:fldCharType="end"/>
        </w:r>
      </w:hyperlink>
    </w:p>
    <w:p w14:paraId="5FBD906D" w14:textId="5E9FF118" w:rsidR="008B7F31" w:rsidRDefault="00493F2E">
      <w:pPr>
        <w:pStyle w:val="TOC2"/>
        <w:rPr>
          <w:rFonts w:asciiTheme="minorHAnsi" w:eastAsiaTheme="minorEastAsia" w:hAnsiTheme="minorHAnsi" w:cstheme="minorBidi"/>
          <w:sz w:val="22"/>
          <w:szCs w:val="22"/>
        </w:rPr>
      </w:pPr>
      <w:hyperlink w:anchor="_Toc502685652" w:history="1">
        <w:r w:rsidR="008B7F31" w:rsidRPr="009008FE">
          <w:rPr>
            <w:rStyle w:val="Hyperlink"/>
          </w:rPr>
          <w:t>3.1</w:t>
        </w:r>
        <w:r w:rsidR="008B7F31">
          <w:rPr>
            <w:rFonts w:asciiTheme="minorHAnsi" w:eastAsiaTheme="minorEastAsia" w:hAnsiTheme="minorHAnsi" w:cstheme="minorBidi"/>
            <w:sz w:val="22"/>
            <w:szCs w:val="22"/>
          </w:rPr>
          <w:tab/>
        </w:r>
        <w:r w:rsidR="008B7F31" w:rsidRPr="009008FE">
          <w:rPr>
            <w:rStyle w:val="Hyperlink"/>
          </w:rPr>
          <w:t>Communication Component</w:t>
        </w:r>
        <w:r w:rsidR="008B7F31">
          <w:rPr>
            <w:webHidden/>
          </w:rPr>
          <w:tab/>
        </w:r>
        <w:r w:rsidR="008B7F31">
          <w:rPr>
            <w:webHidden/>
          </w:rPr>
          <w:fldChar w:fldCharType="begin"/>
        </w:r>
        <w:r w:rsidR="008B7F31">
          <w:rPr>
            <w:webHidden/>
          </w:rPr>
          <w:instrText xml:space="preserve"> PAGEREF _Toc502685652 \h </w:instrText>
        </w:r>
        <w:r w:rsidR="008B7F31">
          <w:rPr>
            <w:webHidden/>
          </w:rPr>
        </w:r>
        <w:r w:rsidR="008B7F31">
          <w:rPr>
            <w:webHidden/>
          </w:rPr>
          <w:fldChar w:fldCharType="separate"/>
        </w:r>
        <w:r w:rsidR="008B7F31">
          <w:rPr>
            <w:webHidden/>
          </w:rPr>
          <w:t>11</w:t>
        </w:r>
        <w:r w:rsidR="008B7F31">
          <w:rPr>
            <w:webHidden/>
          </w:rPr>
          <w:fldChar w:fldCharType="end"/>
        </w:r>
      </w:hyperlink>
    </w:p>
    <w:p w14:paraId="065A9445" w14:textId="29C8FA51" w:rsidR="008B7F31" w:rsidRDefault="00493F2E">
      <w:pPr>
        <w:pStyle w:val="TOC3"/>
        <w:rPr>
          <w:rFonts w:asciiTheme="minorHAnsi" w:eastAsiaTheme="minorEastAsia" w:hAnsiTheme="minorHAnsi" w:cstheme="minorBidi"/>
          <w:noProof/>
          <w:sz w:val="22"/>
          <w:szCs w:val="22"/>
        </w:rPr>
      </w:pPr>
      <w:hyperlink w:anchor="_Toc502685653" w:history="1">
        <w:r w:rsidR="008B7F31" w:rsidRPr="009008FE">
          <w:rPr>
            <w:rStyle w:val="Hyperlink"/>
            <w:noProof/>
          </w:rPr>
          <w:t>3.1.1</w:t>
        </w:r>
        <w:r w:rsidR="008B7F31">
          <w:rPr>
            <w:rFonts w:asciiTheme="minorHAnsi" w:eastAsiaTheme="minorEastAsia" w:hAnsiTheme="minorHAnsi" w:cstheme="minorBidi"/>
            <w:noProof/>
            <w:sz w:val="22"/>
            <w:szCs w:val="22"/>
          </w:rPr>
          <w:tab/>
        </w:r>
        <w:r w:rsidR="008B7F31" w:rsidRPr="009008FE">
          <w:rPr>
            <w:rStyle w:val="Hyperlink"/>
            <w:noProof/>
          </w:rPr>
          <w:t>Timer</w:t>
        </w:r>
        <w:r w:rsidR="008B7F31">
          <w:rPr>
            <w:noProof/>
            <w:webHidden/>
          </w:rPr>
          <w:tab/>
        </w:r>
        <w:r w:rsidR="008B7F31">
          <w:rPr>
            <w:noProof/>
            <w:webHidden/>
          </w:rPr>
          <w:fldChar w:fldCharType="begin"/>
        </w:r>
        <w:r w:rsidR="008B7F31">
          <w:rPr>
            <w:noProof/>
            <w:webHidden/>
          </w:rPr>
          <w:instrText xml:space="preserve"> PAGEREF _Toc502685653 \h </w:instrText>
        </w:r>
        <w:r w:rsidR="008B7F31">
          <w:rPr>
            <w:noProof/>
            <w:webHidden/>
          </w:rPr>
        </w:r>
        <w:r w:rsidR="008B7F31">
          <w:rPr>
            <w:noProof/>
            <w:webHidden/>
          </w:rPr>
          <w:fldChar w:fldCharType="separate"/>
        </w:r>
        <w:r w:rsidR="008B7F31">
          <w:rPr>
            <w:noProof/>
            <w:webHidden/>
          </w:rPr>
          <w:t>11</w:t>
        </w:r>
        <w:r w:rsidR="008B7F31">
          <w:rPr>
            <w:noProof/>
            <w:webHidden/>
          </w:rPr>
          <w:fldChar w:fldCharType="end"/>
        </w:r>
      </w:hyperlink>
    </w:p>
    <w:p w14:paraId="5BF6D968" w14:textId="2ADD004C" w:rsidR="008B7F31" w:rsidRDefault="00493F2E">
      <w:pPr>
        <w:pStyle w:val="TOC2"/>
        <w:rPr>
          <w:rFonts w:asciiTheme="minorHAnsi" w:eastAsiaTheme="minorEastAsia" w:hAnsiTheme="minorHAnsi" w:cstheme="minorBidi"/>
          <w:sz w:val="22"/>
          <w:szCs w:val="22"/>
        </w:rPr>
      </w:pPr>
      <w:hyperlink w:anchor="_Toc502685654" w:history="1">
        <w:r w:rsidR="008B7F31" w:rsidRPr="009008FE">
          <w:rPr>
            <w:rStyle w:val="Hyperlink"/>
          </w:rPr>
          <w:t>3.2</w:t>
        </w:r>
        <w:r w:rsidR="008B7F31">
          <w:rPr>
            <w:rFonts w:asciiTheme="minorHAnsi" w:eastAsiaTheme="minorEastAsia" w:hAnsiTheme="minorHAnsi" w:cstheme="minorBidi"/>
            <w:sz w:val="22"/>
            <w:szCs w:val="22"/>
          </w:rPr>
          <w:tab/>
        </w:r>
        <w:r w:rsidR="008B7F31" w:rsidRPr="009008FE">
          <w:rPr>
            <w:rStyle w:val="Hyperlink"/>
          </w:rPr>
          <w:t>Sender Communication Details</w:t>
        </w:r>
        <w:r w:rsidR="008B7F31">
          <w:rPr>
            <w:webHidden/>
          </w:rPr>
          <w:tab/>
        </w:r>
        <w:r w:rsidR="008B7F31">
          <w:rPr>
            <w:webHidden/>
          </w:rPr>
          <w:fldChar w:fldCharType="begin"/>
        </w:r>
        <w:r w:rsidR="008B7F31">
          <w:rPr>
            <w:webHidden/>
          </w:rPr>
          <w:instrText xml:space="preserve"> PAGEREF _Toc502685654 \h </w:instrText>
        </w:r>
        <w:r w:rsidR="008B7F31">
          <w:rPr>
            <w:webHidden/>
          </w:rPr>
        </w:r>
        <w:r w:rsidR="008B7F31">
          <w:rPr>
            <w:webHidden/>
          </w:rPr>
          <w:fldChar w:fldCharType="separate"/>
        </w:r>
        <w:r w:rsidR="008B7F31">
          <w:rPr>
            <w:webHidden/>
          </w:rPr>
          <w:t>11</w:t>
        </w:r>
        <w:r w:rsidR="008B7F31">
          <w:rPr>
            <w:webHidden/>
          </w:rPr>
          <w:fldChar w:fldCharType="end"/>
        </w:r>
      </w:hyperlink>
    </w:p>
    <w:p w14:paraId="27FF496B" w14:textId="2625AD99" w:rsidR="008B7F31" w:rsidRDefault="00493F2E">
      <w:pPr>
        <w:pStyle w:val="TOC2"/>
        <w:rPr>
          <w:rFonts w:asciiTheme="minorHAnsi" w:eastAsiaTheme="minorEastAsia" w:hAnsiTheme="minorHAnsi" w:cstheme="minorBidi"/>
          <w:sz w:val="22"/>
          <w:szCs w:val="22"/>
        </w:rPr>
      </w:pPr>
      <w:hyperlink w:anchor="_Toc502685655" w:history="1">
        <w:r w:rsidR="008B7F31" w:rsidRPr="009008FE">
          <w:rPr>
            <w:rStyle w:val="Hyperlink"/>
          </w:rPr>
          <w:t>3.3</w:t>
        </w:r>
        <w:r w:rsidR="008B7F31">
          <w:rPr>
            <w:rFonts w:asciiTheme="minorHAnsi" w:eastAsiaTheme="minorEastAsia" w:hAnsiTheme="minorHAnsi" w:cstheme="minorBidi"/>
            <w:sz w:val="22"/>
            <w:szCs w:val="22"/>
          </w:rPr>
          <w:tab/>
        </w:r>
        <w:r w:rsidR="008B7F31" w:rsidRPr="009008FE">
          <w:rPr>
            <w:rStyle w:val="Hyperlink"/>
          </w:rPr>
          <w:t>Receiver Communication Details</w:t>
        </w:r>
        <w:r w:rsidR="008B7F31">
          <w:rPr>
            <w:webHidden/>
          </w:rPr>
          <w:tab/>
        </w:r>
        <w:r w:rsidR="008B7F31">
          <w:rPr>
            <w:webHidden/>
          </w:rPr>
          <w:fldChar w:fldCharType="begin"/>
        </w:r>
        <w:r w:rsidR="008B7F31">
          <w:rPr>
            <w:webHidden/>
          </w:rPr>
          <w:instrText xml:space="preserve"> PAGEREF _Toc502685655 \h </w:instrText>
        </w:r>
        <w:r w:rsidR="008B7F31">
          <w:rPr>
            <w:webHidden/>
          </w:rPr>
        </w:r>
        <w:r w:rsidR="008B7F31">
          <w:rPr>
            <w:webHidden/>
          </w:rPr>
          <w:fldChar w:fldCharType="separate"/>
        </w:r>
        <w:r w:rsidR="008B7F31">
          <w:rPr>
            <w:webHidden/>
          </w:rPr>
          <w:t>17</w:t>
        </w:r>
        <w:r w:rsidR="008B7F31">
          <w:rPr>
            <w:webHidden/>
          </w:rPr>
          <w:fldChar w:fldCharType="end"/>
        </w:r>
      </w:hyperlink>
    </w:p>
    <w:p w14:paraId="07B05129" w14:textId="688C685F" w:rsidR="008B7F31" w:rsidRDefault="00493F2E">
      <w:pPr>
        <w:pStyle w:val="TOC2"/>
        <w:rPr>
          <w:rFonts w:asciiTheme="minorHAnsi" w:eastAsiaTheme="minorEastAsia" w:hAnsiTheme="minorHAnsi" w:cstheme="minorBidi"/>
          <w:sz w:val="22"/>
          <w:szCs w:val="22"/>
        </w:rPr>
      </w:pPr>
      <w:hyperlink w:anchor="_Toc502685656" w:history="1">
        <w:r w:rsidR="008B7F31" w:rsidRPr="009008FE">
          <w:rPr>
            <w:rStyle w:val="Hyperlink"/>
          </w:rPr>
          <w:t>3.4</w:t>
        </w:r>
        <w:r w:rsidR="008B7F31">
          <w:rPr>
            <w:rFonts w:asciiTheme="minorHAnsi" w:eastAsiaTheme="minorEastAsia" w:hAnsiTheme="minorHAnsi" w:cstheme="minorBidi"/>
            <w:sz w:val="22"/>
            <w:szCs w:val="22"/>
          </w:rPr>
          <w:tab/>
        </w:r>
        <w:r w:rsidR="008B7F31" w:rsidRPr="009008FE">
          <w:rPr>
            <w:rStyle w:val="Hyperlink"/>
          </w:rPr>
          <w:t>Message Routing</w:t>
        </w:r>
        <w:r w:rsidR="008B7F31">
          <w:rPr>
            <w:webHidden/>
          </w:rPr>
          <w:tab/>
        </w:r>
        <w:r w:rsidR="008B7F31">
          <w:rPr>
            <w:webHidden/>
          </w:rPr>
          <w:fldChar w:fldCharType="begin"/>
        </w:r>
        <w:r w:rsidR="008B7F31">
          <w:rPr>
            <w:webHidden/>
          </w:rPr>
          <w:instrText xml:space="preserve"> PAGEREF _Toc502685656 \h </w:instrText>
        </w:r>
        <w:r w:rsidR="008B7F31">
          <w:rPr>
            <w:webHidden/>
          </w:rPr>
        </w:r>
        <w:r w:rsidR="008B7F31">
          <w:rPr>
            <w:webHidden/>
          </w:rPr>
          <w:fldChar w:fldCharType="separate"/>
        </w:r>
        <w:r w:rsidR="008B7F31">
          <w:rPr>
            <w:webHidden/>
          </w:rPr>
          <w:t>24</w:t>
        </w:r>
        <w:r w:rsidR="008B7F31">
          <w:rPr>
            <w:webHidden/>
          </w:rPr>
          <w:fldChar w:fldCharType="end"/>
        </w:r>
      </w:hyperlink>
    </w:p>
    <w:p w14:paraId="122649B8" w14:textId="2490C89C" w:rsidR="008B7F31" w:rsidRDefault="00493F2E">
      <w:pPr>
        <w:pStyle w:val="TOC2"/>
        <w:rPr>
          <w:rFonts w:asciiTheme="minorHAnsi" w:eastAsiaTheme="minorEastAsia" w:hAnsiTheme="minorHAnsi" w:cstheme="minorBidi"/>
          <w:sz w:val="22"/>
          <w:szCs w:val="22"/>
        </w:rPr>
      </w:pPr>
      <w:hyperlink w:anchor="_Toc502685657" w:history="1">
        <w:r w:rsidR="008B7F31" w:rsidRPr="009008FE">
          <w:rPr>
            <w:rStyle w:val="Hyperlink"/>
          </w:rPr>
          <w:t>3.5</w:t>
        </w:r>
        <w:r w:rsidR="008B7F31">
          <w:rPr>
            <w:rFonts w:asciiTheme="minorHAnsi" w:eastAsiaTheme="minorEastAsia" w:hAnsiTheme="minorHAnsi" w:cstheme="minorBidi"/>
            <w:sz w:val="22"/>
            <w:szCs w:val="22"/>
          </w:rPr>
          <w:tab/>
        </w:r>
        <w:r w:rsidR="008B7F31" w:rsidRPr="009008FE">
          <w:rPr>
            <w:rStyle w:val="Hyperlink"/>
          </w:rPr>
          <w:t>Message Persistence</w:t>
        </w:r>
        <w:r w:rsidR="008B7F31">
          <w:rPr>
            <w:webHidden/>
          </w:rPr>
          <w:tab/>
        </w:r>
        <w:r w:rsidR="008B7F31">
          <w:rPr>
            <w:webHidden/>
          </w:rPr>
          <w:fldChar w:fldCharType="begin"/>
        </w:r>
        <w:r w:rsidR="008B7F31">
          <w:rPr>
            <w:webHidden/>
          </w:rPr>
          <w:instrText xml:space="preserve"> PAGEREF _Toc502685657 \h </w:instrText>
        </w:r>
        <w:r w:rsidR="008B7F31">
          <w:rPr>
            <w:webHidden/>
          </w:rPr>
        </w:r>
        <w:r w:rsidR="008B7F31">
          <w:rPr>
            <w:webHidden/>
          </w:rPr>
          <w:fldChar w:fldCharType="separate"/>
        </w:r>
        <w:r w:rsidR="008B7F31">
          <w:rPr>
            <w:webHidden/>
          </w:rPr>
          <w:t>26</w:t>
        </w:r>
        <w:r w:rsidR="008B7F31">
          <w:rPr>
            <w:webHidden/>
          </w:rPr>
          <w:fldChar w:fldCharType="end"/>
        </w:r>
      </w:hyperlink>
    </w:p>
    <w:p w14:paraId="61E6D7AE" w14:textId="43557D80" w:rsidR="008B7F31" w:rsidRDefault="00493F2E">
      <w:pPr>
        <w:pStyle w:val="TOC2"/>
        <w:rPr>
          <w:rFonts w:asciiTheme="minorHAnsi" w:eastAsiaTheme="minorEastAsia" w:hAnsiTheme="minorHAnsi" w:cstheme="minorBidi"/>
          <w:sz w:val="22"/>
          <w:szCs w:val="22"/>
        </w:rPr>
      </w:pPr>
      <w:hyperlink w:anchor="_Toc502685658" w:history="1">
        <w:r w:rsidR="008B7F31" w:rsidRPr="009008FE">
          <w:rPr>
            <w:rStyle w:val="Hyperlink"/>
          </w:rPr>
          <w:t>3.6</w:t>
        </w:r>
        <w:r w:rsidR="008B7F31">
          <w:rPr>
            <w:rFonts w:asciiTheme="minorHAnsi" w:eastAsiaTheme="minorEastAsia" w:hAnsiTheme="minorHAnsi" w:cstheme="minorBidi"/>
            <w:sz w:val="22"/>
            <w:szCs w:val="22"/>
          </w:rPr>
          <w:tab/>
        </w:r>
        <w:r w:rsidR="008B7F31" w:rsidRPr="009008FE">
          <w:rPr>
            <w:rStyle w:val="Hyperlink"/>
          </w:rPr>
          <w:t>Security Elements</w:t>
        </w:r>
        <w:r w:rsidR="008B7F31">
          <w:rPr>
            <w:webHidden/>
          </w:rPr>
          <w:tab/>
        </w:r>
        <w:r w:rsidR="008B7F31">
          <w:rPr>
            <w:webHidden/>
          </w:rPr>
          <w:fldChar w:fldCharType="begin"/>
        </w:r>
        <w:r w:rsidR="008B7F31">
          <w:rPr>
            <w:webHidden/>
          </w:rPr>
          <w:instrText xml:space="preserve"> PAGEREF _Toc502685658 \h </w:instrText>
        </w:r>
        <w:r w:rsidR="008B7F31">
          <w:rPr>
            <w:webHidden/>
          </w:rPr>
        </w:r>
        <w:r w:rsidR="008B7F31">
          <w:rPr>
            <w:webHidden/>
          </w:rPr>
          <w:fldChar w:fldCharType="separate"/>
        </w:r>
        <w:r w:rsidR="008B7F31">
          <w:rPr>
            <w:webHidden/>
          </w:rPr>
          <w:t>27</w:t>
        </w:r>
        <w:r w:rsidR="008B7F31">
          <w:rPr>
            <w:webHidden/>
          </w:rPr>
          <w:fldChar w:fldCharType="end"/>
        </w:r>
      </w:hyperlink>
    </w:p>
    <w:p w14:paraId="6FED251F" w14:textId="1C0B4E67" w:rsidR="008B7F31" w:rsidRDefault="00493F2E">
      <w:pPr>
        <w:pStyle w:val="TOC1"/>
        <w:rPr>
          <w:rFonts w:asciiTheme="minorHAnsi" w:eastAsiaTheme="minorEastAsia" w:hAnsiTheme="minorHAnsi" w:cstheme="minorBidi"/>
          <w:b w:val="0"/>
          <w:noProof/>
          <w:sz w:val="22"/>
          <w:szCs w:val="22"/>
        </w:rPr>
      </w:pPr>
      <w:hyperlink w:anchor="_Toc502685659" w:history="1">
        <w:r w:rsidR="008B7F31" w:rsidRPr="009008FE">
          <w:rPr>
            <w:rStyle w:val="Hyperlink"/>
            <w:noProof/>
          </w:rPr>
          <w:t>4</w:t>
        </w:r>
        <w:r w:rsidR="008B7F31">
          <w:rPr>
            <w:rFonts w:asciiTheme="minorHAnsi" w:eastAsiaTheme="minorEastAsia" w:hAnsiTheme="minorHAnsi" w:cstheme="minorBidi"/>
            <w:b w:val="0"/>
            <w:noProof/>
            <w:sz w:val="22"/>
            <w:szCs w:val="22"/>
          </w:rPr>
          <w:tab/>
        </w:r>
        <w:r w:rsidR="008B7F31" w:rsidRPr="009008FE">
          <w:rPr>
            <w:rStyle w:val="Hyperlink"/>
            <w:noProof/>
          </w:rPr>
          <w:t>Error Handling</w:t>
        </w:r>
        <w:r w:rsidR="008B7F31">
          <w:rPr>
            <w:noProof/>
            <w:webHidden/>
          </w:rPr>
          <w:tab/>
        </w:r>
        <w:r w:rsidR="008B7F31">
          <w:rPr>
            <w:noProof/>
            <w:webHidden/>
          </w:rPr>
          <w:fldChar w:fldCharType="begin"/>
        </w:r>
        <w:r w:rsidR="008B7F31">
          <w:rPr>
            <w:noProof/>
            <w:webHidden/>
          </w:rPr>
          <w:instrText xml:space="preserve"> PAGEREF _Toc502685659 \h </w:instrText>
        </w:r>
        <w:r w:rsidR="008B7F31">
          <w:rPr>
            <w:noProof/>
            <w:webHidden/>
          </w:rPr>
        </w:r>
        <w:r w:rsidR="008B7F31">
          <w:rPr>
            <w:noProof/>
            <w:webHidden/>
          </w:rPr>
          <w:fldChar w:fldCharType="separate"/>
        </w:r>
        <w:r w:rsidR="008B7F31">
          <w:rPr>
            <w:noProof/>
            <w:webHidden/>
          </w:rPr>
          <w:t>33</w:t>
        </w:r>
        <w:r w:rsidR="008B7F31">
          <w:rPr>
            <w:noProof/>
            <w:webHidden/>
          </w:rPr>
          <w:fldChar w:fldCharType="end"/>
        </w:r>
      </w:hyperlink>
    </w:p>
    <w:p w14:paraId="77B5FA37" w14:textId="00A48F3E" w:rsidR="008B7F31" w:rsidRDefault="00493F2E">
      <w:pPr>
        <w:pStyle w:val="TOC1"/>
        <w:rPr>
          <w:rFonts w:asciiTheme="minorHAnsi" w:eastAsiaTheme="minorEastAsia" w:hAnsiTheme="minorHAnsi" w:cstheme="minorBidi"/>
          <w:b w:val="0"/>
          <w:noProof/>
          <w:sz w:val="22"/>
          <w:szCs w:val="22"/>
        </w:rPr>
      </w:pPr>
      <w:hyperlink w:anchor="_Toc502685660" w:history="1">
        <w:r w:rsidR="008B7F31" w:rsidRPr="009008FE">
          <w:rPr>
            <w:rStyle w:val="Hyperlink"/>
            <w:noProof/>
          </w:rPr>
          <w:t>5</w:t>
        </w:r>
        <w:r w:rsidR="008B7F31">
          <w:rPr>
            <w:rFonts w:asciiTheme="minorHAnsi" w:eastAsiaTheme="minorEastAsia" w:hAnsiTheme="minorHAnsi" w:cstheme="minorBidi"/>
            <w:b w:val="0"/>
            <w:noProof/>
            <w:sz w:val="22"/>
            <w:szCs w:val="22"/>
          </w:rPr>
          <w:tab/>
        </w:r>
        <w:r w:rsidR="008B7F31" w:rsidRPr="009008FE">
          <w:rPr>
            <w:rStyle w:val="Hyperlink"/>
            <w:noProof/>
          </w:rPr>
          <w:t>Technical Unit Test Cases</w:t>
        </w:r>
        <w:r w:rsidR="008B7F31">
          <w:rPr>
            <w:noProof/>
            <w:webHidden/>
          </w:rPr>
          <w:tab/>
        </w:r>
        <w:r w:rsidR="008B7F31">
          <w:rPr>
            <w:noProof/>
            <w:webHidden/>
          </w:rPr>
          <w:fldChar w:fldCharType="begin"/>
        </w:r>
        <w:r w:rsidR="008B7F31">
          <w:rPr>
            <w:noProof/>
            <w:webHidden/>
          </w:rPr>
          <w:instrText xml:space="preserve"> PAGEREF _Toc502685660 \h </w:instrText>
        </w:r>
        <w:r w:rsidR="008B7F31">
          <w:rPr>
            <w:noProof/>
            <w:webHidden/>
          </w:rPr>
        </w:r>
        <w:r w:rsidR="008B7F31">
          <w:rPr>
            <w:noProof/>
            <w:webHidden/>
          </w:rPr>
          <w:fldChar w:fldCharType="separate"/>
        </w:r>
        <w:r w:rsidR="008B7F31">
          <w:rPr>
            <w:noProof/>
            <w:webHidden/>
          </w:rPr>
          <w:t>34</w:t>
        </w:r>
        <w:r w:rsidR="008B7F31">
          <w:rPr>
            <w:noProof/>
            <w:webHidden/>
          </w:rPr>
          <w:fldChar w:fldCharType="end"/>
        </w:r>
      </w:hyperlink>
    </w:p>
    <w:p w14:paraId="1B4CF5D0" w14:textId="11A49EC3" w:rsidR="008B7F31" w:rsidRDefault="00493F2E">
      <w:pPr>
        <w:pStyle w:val="TOC1"/>
        <w:rPr>
          <w:rFonts w:asciiTheme="minorHAnsi" w:eastAsiaTheme="minorEastAsia" w:hAnsiTheme="minorHAnsi" w:cstheme="minorBidi"/>
          <w:b w:val="0"/>
          <w:noProof/>
          <w:sz w:val="22"/>
          <w:szCs w:val="22"/>
        </w:rPr>
      </w:pPr>
      <w:hyperlink w:anchor="_Toc502685661" w:history="1">
        <w:r w:rsidR="008B7F31" w:rsidRPr="009008FE">
          <w:rPr>
            <w:rStyle w:val="Hyperlink"/>
            <w:noProof/>
          </w:rPr>
          <w:t>6</w:t>
        </w:r>
        <w:r w:rsidR="008B7F31">
          <w:rPr>
            <w:rFonts w:asciiTheme="minorHAnsi" w:eastAsiaTheme="minorEastAsia" w:hAnsiTheme="minorHAnsi" w:cstheme="minorBidi"/>
            <w:b w:val="0"/>
            <w:noProof/>
            <w:sz w:val="22"/>
            <w:szCs w:val="22"/>
          </w:rPr>
          <w:tab/>
        </w:r>
        <w:r w:rsidR="008B7F31" w:rsidRPr="009008FE">
          <w:rPr>
            <w:rStyle w:val="Hyperlink"/>
            <w:noProof/>
          </w:rPr>
          <w:t>Appendix / Object Templates</w:t>
        </w:r>
        <w:r w:rsidR="008B7F31">
          <w:rPr>
            <w:noProof/>
            <w:webHidden/>
          </w:rPr>
          <w:tab/>
        </w:r>
        <w:r w:rsidR="008B7F31">
          <w:rPr>
            <w:noProof/>
            <w:webHidden/>
          </w:rPr>
          <w:fldChar w:fldCharType="begin"/>
        </w:r>
        <w:r w:rsidR="008B7F31">
          <w:rPr>
            <w:noProof/>
            <w:webHidden/>
          </w:rPr>
          <w:instrText xml:space="preserve"> PAGEREF _Toc502685661 \h </w:instrText>
        </w:r>
        <w:r w:rsidR="008B7F31">
          <w:rPr>
            <w:noProof/>
            <w:webHidden/>
          </w:rPr>
        </w:r>
        <w:r w:rsidR="008B7F31">
          <w:rPr>
            <w:noProof/>
            <w:webHidden/>
          </w:rPr>
          <w:fldChar w:fldCharType="separate"/>
        </w:r>
        <w:r w:rsidR="008B7F31">
          <w:rPr>
            <w:noProof/>
            <w:webHidden/>
          </w:rPr>
          <w:t>35</w:t>
        </w:r>
        <w:r w:rsidR="008B7F31">
          <w:rPr>
            <w:noProof/>
            <w:webHidden/>
          </w:rPr>
          <w:fldChar w:fldCharType="end"/>
        </w:r>
      </w:hyperlink>
    </w:p>
    <w:p w14:paraId="344B2055" w14:textId="451075BA" w:rsidR="00F3111B" w:rsidRPr="00BE1E8C" w:rsidRDefault="001F5E80">
      <w:pPr>
        <w:rPr>
          <w:rFonts w:asciiTheme="minorHAnsi" w:hAnsiTheme="minorHAnsi" w:cs="Arial"/>
        </w:rPr>
      </w:pPr>
      <w:r w:rsidRPr="00F46135">
        <w:rPr>
          <w:rFonts w:asciiTheme="minorHAnsi" w:hAnsiTheme="minorHAnsi" w:cs="Arial"/>
          <w:b/>
          <w:color w:val="333333"/>
        </w:rPr>
        <w:fldChar w:fldCharType="end"/>
      </w:r>
      <w:bookmarkStart w:id="12" w:name="_Toc223260483"/>
      <w:bookmarkStart w:id="13" w:name="_Ref227459879"/>
      <w:bookmarkStart w:id="14" w:name="_Toc523032772"/>
      <w:bookmarkStart w:id="15" w:name="_Toc523126455"/>
    </w:p>
    <w:p w14:paraId="344B2056" w14:textId="77777777" w:rsidR="00F3111B" w:rsidRPr="00BE1E8C" w:rsidRDefault="00F3111B" w:rsidP="00F3111B">
      <w:pPr>
        <w:tabs>
          <w:tab w:val="left" w:pos="9000"/>
          <w:tab w:val="right" w:leader="dot" w:pos="12240"/>
        </w:tabs>
        <w:rPr>
          <w:rFonts w:asciiTheme="minorHAnsi" w:hAnsiTheme="minorHAnsi" w:cs="Arial"/>
        </w:rPr>
        <w:sectPr w:rsidR="00F3111B" w:rsidRPr="00BE1E8C" w:rsidSect="00FF710D">
          <w:headerReference w:type="default" r:id="rId18"/>
          <w:footerReference w:type="default" r:id="rId19"/>
          <w:pgSz w:w="12240" w:h="15840" w:code="1"/>
          <w:pgMar w:top="1440" w:right="1350" w:bottom="634" w:left="1440" w:header="720" w:footer="720" w:gutter="0"/>
          <w:pgBorders w:offsetFrom="page">
            <w:top w:val="single" w:sz="4" w:space="24" w:color="FFFFFF"/>
          </w:pgBorders>
          <w:cols w:space="720"/>
          <w:docGrid w:linePitch="218"/>
        </w:sectPr>
      </w:pPr>
    </w:p>
    <w:p w14:paraId="344B2057" w14:textId="77777777" w:rsidR="00D0205B" w:rsidRPr="00BE1E8C" w:rsidRDefault="006F581A" w:rsidP="00BE1E8C">
      <w:pPr>
        <w:pStyle w:val="Heading1"/>
        <w:rPr>
          <w:rStyle w:val="Heading1Char"/>
          <w:b/>
        </w:rPr>
      </w:pPr>
      <w:bookmarkStart w:id="16" w:name="_Toc502685635"/>
      <w:bookmarkEnd w:id="12"/>
      <w:bookmarkEnd w:id="13"/>
      <w:r w:rsidRPr="00BE1E8C">
        <w:rPr>
          <w:rStyle w:val="Heading1Char"/>
          <w:b/>
        </w:rPr>
        <w:lastRenderedPageBreak/>
        <w:t>General Attributes</w:t>
      </w:r>
      <w:bookmarkEnd w:id="16"/>
    </w:p>
    <w:p w14:paraId="6CFF0E9E" w14:textId="3D854DAA" w:rsidR="00B20840" w:rsidRDefault="001822DC" w:rsidP="00351CFB">
      <w:pPr>
        <w:pStyle w:val="Heading2"/>
      </w:pPr>
      <w:bookmarkStart w:id="17" w:name="_Toc502685636"/>
      <w:r w:rsidRPr="001822DC">
        <w:t>Technical Design Diagram</w:t>
      </w:r>
      <w:bookmarkEnd w:id="17"/>
    </w:p>
    <w:p w14:paraId="7A371C2B" w14:textId="03093362" w:rsidR="00B20840" w:rsidRDefault="001822DC" w:rsidP="00B20840">
      <w:pPr>
        <w:pStyle w:val="Bodycopy"/>
        <w:rPr>
          <w:rFonts w:asciiTheme="minorHAnsi" w:hAnsiTheme="minorHAnsi" w:cs="Arial"/>
          <w:color w:val="0000FF"/>
        </w:rPr>
      </w:pPr>
      <w:r w:rsidRPr="001822DC">
        <w:rPr>
          <w:rFonts w:asciiTheme="minorHAnsi" w:hAnsiTheme="minorHAnsi" w:cs="Arial"/>
          <w:color w:val="0000FF"/>
        </w:rPr>
        <w:t>&lt;Provide a high level design diagram of the integration identifying the applications involved, mode of communication and direction of information flow for the integration.&gt;</w:t>
      </w:r>
    </w:p>
    <w:p w14:paraId="1304EE80" w14:textId="77777777" w:rsidR="001822DC" w:rsidRPr="00B20840" w:rsidRDefault="001822DC" w:rsidP="00B20840">
      <w:pPr>
        <w:pStyle w:val="Bodycopy"/>
      </w:pPr>
    </w:p>
    <w:p w14:paraId="7437552E" w14:textId="5DF8670C" w:rsidR="001822DC" w:rsidRDefault="001822DC" w:rsidP="00351CFB">
      <w:pPr>
        <w:pStyle w:val="Heading2"/>
      </w:pPr>
      <w:bookmarkStart w:id="18" w:name="_Toc502685637"/>
      <w:r w:rsidRPr="001822DC">
        <w:t>Design Description</w:t>
      </w:r>
      <w:bookmarkEnd w:id="18"/>
    </w:p>
    <w:p w14:paraId="1D961E50" w14:textId="4D50DB39" w:rsidR="001822DC" w:rsidRDefault="001822DC" w:rsidP="001822DC">
      <w:pPr>
        <w:pStyle w:val="Bodycopy"/>
        <w:rPr>
          <w:lang w:val="en-GB"/>
        </w:rPr>
      </w:pPr>
      <w:r w:rsidRPr="001822DC">
        <w:rPr>
          <w:rFonts w:asciiTheme="minorHAnsi" w:hAnsiTheme="minorHAnsi" w:cs="Arial"/>
          <w:color w:val="0000FF"/>
        </w:rPr>
        <w:t>&lt;Describe the detailed design of the integration. This should outline details of connecting to each of the systems, retrieving / posting information to the application systems, error handling requirements if any.&gt;</w:t>
      </w:r>
    </w:p>
    <w:p w14:paraId="79B21FB7" w14:textId="77777777" w:rsidR="001822DC" w:rsidRPr="001822DC" w:rsidRDefault="001822DC" w:rsidP="001822DC">
      <w:pPr>
        <w:pStyle w:val="Bodycopy"/>
        <w:rPr>
          <w:lang w:val="en-GB"/>
        </w:rPr>
      </w:pPr>
    </w:p>
    <w:p w14:paraId="344B2058" w14:textId="4C59AB3E" w:rsidR="006F581A" w:rsidRDefault="001822DC" w:rsidP="00351CFB">
      <w:pPr>
        <w:pStyle w:val="Heading2"/>
      </w:pPr>
      <w:bookmarkStart w:id="19" w:name="_Toc502685638"/>
      <w:r w:rsidRPr="001822DC">
        <w:t>Technical Specification</w:t>
      </w:r>
      <w:bookmarkEnd w:id="19"/>
    </w:p>
    <w:p w14:paraId="2D62C9B8" w14:textId="76EBBBBB" w:rsidR="00912DB8" w:rsidRDefault="00912DB8" w:rsidP="00912DB8">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835"/>
        <w:gridCol w:w="1835"/>
        <w:gridCol w:w="1835"/>
      </w:tblGrid>
      <w:tr w:rsidR="00912DB8" w:rsidRPr="00785798" w14:paraId="18F26710"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49A04C28" w14:textId="77777777" w:rsidR="00912DB8" w:rsidRDefault="00912DB8" w:rsidP="00912DB8">
            <w:pPr>
              <w:pStyle w:val="TableText0"/>
              <w:rPr>
                <w:rFonts w:cs="Arial"/>
                <w:color w:val="FFFFFF" w:themeColor="background1"/>
                <w:sz w:val="18"/>
                <w:szCs w:val="18"/>
              </w:rPr>
            </w:pPr>
            <w:r>
              <w:rPr>
                <w:rFonts w:cs="Arial"/>
                <w:color w:val="FFFFFF" w:themeColor="background1"/>
                <w:sz w:val="18"/>
                <w:szCs w:val="18"/>
              </w:rPr>
              <w:t>Business Scenario</w:t>
            </w:r>
          </w:p>
        </w:tc>
        <w:tc>
          <w:tcPr>
            <w:tcW w:w="5505" w:type="dxa"/>
            <w:gridSpan w:val="3"/>
            <w:tcBorders>
              <w:left w:val="single" w:sz="4" w:space="0" w:color="002776"/>
            </w:tcBorders>
          </w:tcPr>
          <w:p w14:paraId="25967AD1" w14:textId="77777777" w:rsidR="00912DB8" w:rsidRDefault="00912DB8" w:rsidP="00912DB8">
            <w:pPr>
              <w:pStyle w:val="TableText0"/>
              <w:rPr>
                <w:rFonts w:cs="Arial"/>
                <w:sz w:val="18"/>
                <w:szCs w:val="18"/>
              </w:rPr>
            </w:pPr>
            <w:r>
              <w:rPr>
                <w:rFonts w:cs="Arial"/>
                <w:sz w:val="18"/>
                <w:szCs w:val="18"/>
              </w:rPr>
              <w:t>&lt;BusinessScenario&gt;</w:t>
            </w:r>
          </w:p>
        </w:tc>
      </w:tr>
      <w:tr w:rsidR="00912DB8" w:rsidRPr="00785798" w14:paraId="3663E2FE"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2668A110" w14:textId="77777777" w:rsidR="00912DB8" w:rsidRPr="00785798" w:rsidRDefault="00912DB8" w:rsidP="00912DB8">
            <w:pPr>
              <w:pStyle w:val="TableText0"/>
              <w:rPr>
                <w:rFonts w:cs="Arial"/>
                <w:color w:val="FFFFFF" w:themeColor="background1"/>
                <w:sz w:val="18"/>
                <w:szCs w:val="18"/>
              </w:rPr>
            </w:pPr>
            <w:r>
              <w:rPr>
                <w:rFonts w:cs="Arial"/>
                <w:color w:val="FFFFFF" w:themeColor="background1"/>
                <w:sz w:val="18"/>
                <w:szCs w:val="18"/>
              </w:rPr>
              <w:t>Business Scenario Description</w:t>
            </w:r>
          </w:p>
        </w:tc>
        <w:tc>
          <w:tcPr>
            <w:tcW w:w="5505" w:type="dxa"/>
            <w:gridSpan w:val="3"/>
            <w:tcBorders>
              <w:left w:val="single" w:sz="4" w:space="0" w:color="002776"/>
            </w:tcBorders>
          </w:tcPr>
          <w:p w14:paraId="16F7AAE5" w14:textId="77777777" w:rsidR="00912DB8" w:rsidRPr="00785798" w:rsidRDefault="00912DB8" w:rsidP="00912DB8">
            <w:pPr>
              <w:pStyle w:val="TableText0"/>
              <w:rPr>
                <w:rFonts w:cs="Arial"/>
                <w:sz w:val="18"/>
                <w:szCs w:val="18"/>
              </w:rPr>
            </w:pPr>
            <w:r>
              <w:rPr>
                <w:rFonts w:cs="Arial"/>
                <w:sz w:val="18"/>
                <w:szCs w:val="18"/>
              </w:rPr>
              <w:t>&lt;Description&gt;</w:t>
            </w:r>
          </w:p>
        </w:tc>
      </w:tr>
      <w:tr w:rsidR="00912DB8" w:rsidRPr="00785798" w14:paraId="29164EC9"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107EEE9"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Interface Type</w:t>
            </w:r>
          </w:p>
        </w:tc>
        <w:tc>
          <w:tcPr>
            <w:tcW w:w="5505" w:type="dxa"/>
            <w:gridSpan w:val="3"/>
            <w:tcBorders>
              <w:left w:val="single" w:sz="4" w:space="0" w:color="002776"/>
            </w:tcBorders>
          </w:tcPr>
          <w:p w14:paraId="186522C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493F2E">
              <w:rPr>
                <w:rFonts w:cs="Arial"/>
                <w:sz w:val="18"/>
                <w:szCs w:val="18"/>
              </w:rPr>
            </w:r>
            <w:r w:rsidR="00493F2E">
              <w:rPr>
                <w:rFonts w:cs="Arial"/>
                <w:sz w:val="18"/>
                <w:szCs w:val="18"/>
              </w:rPr>
              <w:fldChar w:fldCharType="separate"/>
            </w:r>
            <w:r w:rsidRPr="00785798">
              <w:rPr>
                <w:rFonts w:cs="Arial"/>
                <w:sz w:val="18"/>
                <w:szCs w:val="18"/>
              </w:rPr>
              <w:fldChar w:fldCharType="end"/>
            </w:r>
            <w:r w:rsidRPr="00785798">
              <w:rPr>
                <w:rFonts w:cs="Arial"/>
                <w:sz w:val="18"/>
                <w:szCs w:val="18"/>
              </w:rPr>
              <w:t xml:space="preserve"> Inbound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493F2E">
              <w:rPr>
                <w:rFonts w:cs="Arial"/>
                <w:sz w:val="18"/>
                <w:szCs w:val="18"/>
              </w:rPr>
            </w:r>
            <w:r w:rsidR="00493F2E">
              <w:rPr>
                <w:rFonts w:cs="Arial"/>
                <w:sz w:val="18"/>
                <w:szCs w:val="18"/>
              </w:rPr>
              <w:fldChar w:fldCharType="separate"/>
            </w:r>
            <w:r w:rsidRPr="00785798">
              <w:rPr>
                <w:rFonts w:cs="Arial"/>
                <w:sz w:val="18"/>
                <w:szCs w:val="18"/>
              </w:rPr>
              <w:fldChar w:fldCharType="end"/>
            </w:r>
            <w:r w:rsidRPr="00785798">
              <w:rPr>
                <w:rFonts w:cs="Arial"/>
                <w:sz w:val="18"/>
                <w:szCs w:val="18"/>
              </w:rPr>
              <w:t xml:space="preserve"> Outbound          </w:t>
            </w:r>
          </w:p>
          <w:p w14:paraId="7AF52195" w14:textId="77777777" w:rsidR="00912DB8" w:rsidRPr="00785798" w:rsidRDefault="00912DB8" w:rsidP="00912DB8">
            <w:pPr>
              <w:pStyle w:val="TableText0"/>
              <w:rPr>
                <w:rFonts w:cs="Arial"/>
                <w:sz w:val="18"/>
                <w:szCs w:val="18"/>
              </w:rPr>
            </w:pPr>
            <w:r>
              <w:rPr>
                <w:rFonts w:cs="Arial"/>
                <w:sz w:val="18"/>
                <w:szCs w:val="18"/>
              </w:rPr>
              <w:fldChar w:fldCharType="begin">
                <w:ffData>
                  <w:name w:val=""/>
                  <w:enabled/>
                  <w:calcOnExit w:val="0"/>
                  <w:checkBox>
                    <w:sizeAuto/>
                    <w:default w:val="0"/>
                  </w:checkBox>
                </w:ffData>
              </w:fldChar>
            </w:r>
            <w:r>
              <w:rPr>
                <w:rFonts w:cs="Arial"/>
                <w:sz w:val="18"/>
                <w:szCs w:val="18"/>
              </w:rPr>
              <w:instrText xml:space="preserve"> FORMCHECKBOX </w:instrText>
            </w:r>
            <w:r w:rsidR="00493F2E">
              <w:rPr>
                <w:rFonts w:cs="Arial"/>
                <w:sz w:val="18"/>
                <w:szCs w:val="18"/>
              </w:rPr>
            </w:r>
            <w:r w:rsidR="00493F2E">
              <w:rPr>
                <w:rFonts w:cs="Arial"/>
                <w:sz w:val="18"/>
                <w:szCs w:val="18"/>
              </w:rPr>
              <w:fldChar w:fldCharType="separate"/>
            </w:r>
            <w:r>
              <w:rPr>
                <w:rFonts w:cs="Arial"/>
                <w:sz w:val="18"/>
                <w:szCs w:val="18"/>
              </w:rPr>
              <w:fldChar w:fldCharType="end"/>
            </w:r>
            <w:r w:rsidRPr="00785798">
              <w:rPr>
                <w:rFonts w:cs="Arial"/>
                <w:sz w:val="18"/>
                <w:szCs w:val="18"/>
              </w:rPr>
              <w:t xml:space="preserve"> bidirectional</w:t>
            </w:r>
          </w:p>
        </w:tc>
      </w:tr>
      <w:tr w:rsidR="00912DB8" w:rsidRPr="00785798" w14:paraId="1659FD43"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57D94006"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Execution Frequency</w:t>
            </w:r>
          </w:p>
        </w:tc>
        <w:tc>
          <w:tcPr>
            <w:tcW w:w="5505" w:type="dxa"/>
            <w:gridSpan w:val="3"/>
            <w:tcBorders>
              <w:left w:val="single" w:sz="4" w:space="0" w:color="002776"/>
            </w:tcBorders>
          </w:tcPr>
          <w:p w14:paraId="4479F933" w14:textId="77777777" w:rsidR="00912DB8" w:rsidRPr="00785798" w:rsidRDefault="00912DB8" w:rsidP="00912DB8">
            <w:pPr>
              <w:pStyle w:val="TableText0"/>
              <w:rPr>
                <w:rFonts w:cs="Arial"/>
                <w:sz w:val="18"/>
                <w:szCs w:val="18"/>
              </w:rPr>
            </w:pPr>
            <w:r w:rsidRPr="00785798">
              <w:rPr>
                <w:rFonts w:cs="Arial"/>
                <w:sz w:val="18"/>
                <w:szCs w:val="18"/>
              </w:rPr>
              <w:t>&lt;How often is interface executed, e.g. once per day&gt;</w:t>
            </w:r>
          </w:p>
        </w:tc>
      </w:tr>
      <w:tr w:rsidR="00912DB8" w:rsidRPr="00785798" w14:paraId="39F9CAAE"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15559DC1"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Average Volume</w:t>
            </w:r>
          </w:p>
        </w:tc>
        <w:tc>
          <w:tcPr>
            <w:tcW w:w="1835" w:type="dxa"/>
            <w:tcBorders>
              <w:left w:val="single" w:sz="4" w:space="0" w:color="002776"/>
            </w:tcBorders>
          </w:tcPr>
          <w:p w14:paraId="1091A140" w14:textId="77777777" w:rsidR="00912DB8" w:rsidRPr="00785798" w:rsidRDefault="00912DB8" w:rsidP="00912DB8">
            <w:pPr>
              <w:pStyle w:val="TableText0"/>
              <w:rPr>
                <w:rFonts w:cs="Arial"/>
                <w:sz w:val="18"/>
                <w:szCs w:val="18"/>
              </w:rPr>
            </w:pPr>
          </w:p>
        </w:tc>
        <w:tc>
          <w:tcPr>
            <w:tcW w:w="1835" w:type="dxa"/>
          </w:tcPr>
          <w:p w14:paraId="3DE3C734" w14:textId="77777777" w:rsidR="00912DB8" w:rsidRPr="00785798" w:rsidRDefault="00912DB8" w:rsidP="00912DB8">
            <w:pPr>
              <w:pStyle w:val="TableText0"/>
              <w:rPr>
                <w:rFonts w:cs="Arial"/>
                <w:sz w:val="18"/>
                <w:szCs w:val="18"/>
              </w:rPr>
            </w:pPr>
            <w:r w:rsidRPr="00785798">
              <w:rPr>
                <w:rFonts w:cs="Arial"/>
                <w:sz w:val="18"/>
                <w:szCs w:val="18"/>
              </w:rPr>
              <w:t>Peak Volume</w:t>
            </w:r>
          </w:p>
        </w:tc>
        <w:tc>
          <w:tcPr>
            <w:tcW w:w="1835" w:type="dxa"/>
          </w:tcPr>
          <w:p w14:paraId="665DDD25" w14:textId="77777777" w:rsidR="00912DB8" w:rsidRPr="00785798" w:rsidRDefault="00912DB8" w:rsidP="00912DB8">
            <w:pPr>
              <w:pStyle w:val="TableText0"/>
              <w:rPr>
                <w:rFonts w:cs="Arial"/>
                <w:sz w:val="18"/>
                <w:szCs w:val="18"/>
              </w:rPr>
            </w:pPr>
          </w:p>
        </w:tc>
      </w:tr>
      <w:tr w:rsidR="00912DB8" w:rsidRPr="00785798" w14:paraId="51D43B5A" w14:textId="77777777" w:rsidTr="00912DB8">
        <w:trPr>
          <w:cantSplit/>
          <w:trHeight w:val="273"/>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EE140D0"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Message Size</w:t>
            </w:r>
          </w:p>
        </w:tc>
        <w:tc>
          <w:tcPr>
            <w:tcW w:w="5505" w:type="dxa"/>
            <w:gridSpan w:val="3"/>
            <w:tcBorders>
              <w:left w:val="single" w:sz="4" w:space="0" w:color="002776"/>
            </w:tcBorders>
          </w:tcPr>
          <w:p w14:paraId="62804FF7" w14:textId="77777777" w:rsidR="00912DB8" w:rsidRPr="00785798" w:rsidRDefault="00912DB8" w:rsidP="00912DB8">
            <w:pPr>
              <w:pStyle w:val="TableText0"/>
              <w:rPr>
                <w:rFonts w:cs="Arial"/>
                <w:sz w:val="18"/>
                <w:szCs w:val="18"/>
              </w:rPr>
            </w:pPr>
          </w:p>
          <w:p w14:paraId="6F889FDA" w14:textId="77777777" w:rsidR="00912DB8" w:rsidRPr="00785798" w:rsidRDefault="00912DB8" w:rsidP="00912DB8">
            <w:pPr>
              <w:pStyle w:val="TableText0"/>
              <w:rPr>
                <w:rFonts w:cs="Arial"/>
                <w:sz w:val="18"/>
                <w:szCs w:val="18"/>
              </w:rPr>
            </w:pPr>
          </w:p>
          <w:p w14:paraId="67696854" w14:textId="77777777" w:rsidR="00912DB8" w:rsidRPr="00785798" w:rsidRDefault="00912DB8" w:rsidP="00912DB8">
            <w:pPr>
              <w:pStyle w:val="TableText0"/>
              <w:rPr>
                <w:rFonts w:cs="Arial"/>
                <w:sz w:val="18"/>
                <w:szCs w:val="18"/>
              </w:rPr>
            </w:pPr>
          </w:p>
        </w:tc>
      </w:tr>
      <w:tr w:rsidR="00912DB8" w:rsidRPr="00785798" w14:paraId="7646F57C"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55F5C78E"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Execution Mode</w:t>
            </w:r>
          </w:p>
        </w:tc>
        <w:tc>
          <w:tcPr>
            <w:tcW w:w="5505" w:type="dxa"/>
            <w:gridSpan w:val="3"/>
            <w:tcBorders>
              <w:left w:val="single" w:sz="4" w:space="0" w:color="002776"/>
            </w:tcBorders>
          </w:tcPr>
          <w:p w14:paraId="50F586F3"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493F2E">
              <w:rPr>
                <w:rFonts w:cs="Arial"/>
                <w:sz w:val="18"/>
                <w:szCs w:val="18"/>
              </w:rPr>
            </w:r>
            <w:r w:rsidR="00493F2E">
              <w:rPr>
                <w:rFonts w:cs="Arial"/>
                <w:sz w:val="18"/>
                <w:szCs w:val="18"/>
              </w:rPr>
              <w:fldChar w:fldCharType="separate"/>
            </w:r>
            <w:r w:rsidRPr="00785798">
              <w:rPr>
                <w:rFonts w:cs="Arial"/>
                <w:sz w:val="18"/>
                <w:szCs w:val="18"/>
              </w:rPr>
              <w:fldChar w:fldCharType="end"/>
            </w:r>
            <w:r w:rsidRPr="00785798">
              <w:rPr>
                <w:rFonts w:cs="Arial"/>
                <w:sz w:val="18"/>
                <w:szCs w:val="18"/>
              </w:rPr>
              <w:t xml:space="preserve"> Synchronous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493F2E">
              <w:rPr>
                <w:rFonts w:cs="Arial"/>
                <w:sz w:val="18"/>
                <w:szCs w:val="18"/>
              </w:rPr>
            </w:r>
            <w:r w:rsidR="00493F2E">
              <w:rPr>
                <w:rFonts w:cs="Arial"/>
                <w:sz w:val="18"/>
                <w:szCs w:val="18"/>
              </w:rPr>
              <w:fldChar w:fldCharType="separate"/>
            </w:r>
            <w:r w:rsidRPr="00785798">
              <w:rPr>
                <w:rFonts w:cs="Arial"/>
                <w:sz w:val="18"/>
                <w:szCs w:val="18"/>
              </w:rPr>
              <w:fldChar w:fldCharType="end"/>
            </w:r>
            <w:r w:rsidRPr="00785798">
              <w:rPr>
                <w:rFonts w:cs="Arial"/>
                <w:sz w:val="18"/>
                <w:szCs w:val="18"/>
              </w:rPr>
              <w:t xml:space="preserve"> Asynchronous</w:t>
            </w:r>
          </w:p>
        </w:tc>
      </w:tr>
      <w:tr w:rsidR="00912DB8" w:rsidRPr="00785798" w14:paraId="628235C5" w14:textId="77777777" w:rsidTr="00912DB8">
        <w:trPr>
          <w:cantSplit/>
          <w:trHeight w:val="518"/>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1B4494C1"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Additional Information</w:t>
            </w:r>
          </w:p>
        </w:tc>
        <w:tc>
          <w:tcPr>
            <w:tcW w:w="5505" w:type="dxa"/>
            <w:gridSpan w:val="3"/>
            <w:tcBorders>
              <w:left w:val="single" w:sz="4" w:space="0" w:color="002776"/>
            </w:tcBorders>
          </w:tcPr>
          <w:p w14:paraId="310B6996"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493F2E">
              <w:rPr>
                <w:rFonts w:cs="Arial"/>
                <w:sz w:val="18"/>
                <w:szCs w:val="18"/>
              </w:rPr>
            </w:r>
            <w:r w:rsidR="00493F2E">
              <w:rPr>
                <w:rFonts w:cs="Arial"/>
                <w:sz w:val="18"/>
                <w:szCs w:val="18"/>
              </w:rPr>
              <w:fldChar w:fldCharType="separate"/>
            </w:r>
            <w:r w:rsidRPr="00785798">
              <w:rPr>
                <w:rFonts w:cs="Arial"/>
                <w:sz w:val="18"/>
                <w:szCs w:val="18"/>
              </w:rPr>
              <w:fldChar w:fldCharType="end"/>
            </w:r>
            <w:r w:rsidRPr="00785798">
              <w:rPr>
                <w:rFonts w:cs="Arial"/>
                <w:sz w:val="18"/>
                <w:szCs w:val="18"/>
              </w:rPr>
              <w:t xml:space="preserve"> Daily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493F2E">
              <w:rPr>
                <w:rFonts w:cs="Arial"/>
                <w:sz w:val="18"/>
                <w:szCs w:val="18"/>
              </w:rPr>
            </w:r>
            <w:r w:rsidR="00493F2E">
              <w:rPr>
                <w:rFonts w:cs="Arial"/>
                <w:sz w:val="18"/>
                <w:szCs w:val="18"/>
              </w:rPr>
              <w:fldChar w:fldCharType="separate"/>
            </w:r>
            <w:r w:rsidRPr="00785798">
              <w:rPr>
                <w:rFonts w:cs="Arial"/>
                <w:sz w:val="18"/>
                <w:szCs w:val="18"/>
              </w:rPr>
              <w:fldChar w:fldCharType="end"/>
            </w:r>
            <w:r w:rsidRPr="00785798">
              <w:rPr>
                <w:rFonts w:cs="Arial"/>
                <w:sz w:val="18"/>
                <w:szCs w:val="18"/>
              </w:rPr>
              <w:t xml:space="preserve">  Weekly             </w:t>
            </w:r>
          </w:p>
          <w:p w14:paraId="1DDE5F2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493F2E">
              <w:rPr>
                <w:rFonts w:cs="Arial"/>
                <w:sz w:val="18"/>
                <w:szCs w:val="18"/>
              </w:rPr>
            </w:r>
            <w:r w:rsidR="00493F2E">
              <w:rPr>
                <w:rFonts w:cs="Arial"/>
                <w:sz w:val="18"/>
                <w:szCs w:val="18"/>
              </w:rPr>
              <w:fldChar w:fldCharType="separate"/>
            </w:r>
            <w:r w:rsidRPr="00785798">
              <w:rPr>
                <w:rFonts w:cs="Arial"/>
                <w:sz w:val="18"/>
                <w:szCs w:val="18"/>
              </w:rPr>
              <w:fldChar w:fldCharType="end"/>
            </w:r>
            <w:r w:rsidRPr="00785798">
              <w:rPr>
                <w:rFonts w:cs="Arial"/>
                <w:sz w:val="18"/>
                <w:szCs w:val="18"/>
              </w:rPr>
              <w:t xml:space="preserve">  Monthly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493F2E">
              <w:rPr>
                <w:rFonts w:cs="Arial"/>
                <w:sz w:val="18"/>
                <w:szCs w:val="18"/>
              </w:rPr>
            </w:r>
            <w:r w:rsidR="00493F2E">
              <w:rPr>
                <w:rFonts w:cs="Arial"/>
                <w:sz w:val="18"/>
                <w:szCs w:val="18"/>
              </w:rPr>
              <w:fldChar w:fldCharType="separate"/>
            </w:r>
            <w:r w:rsidRPr="00785798">
              <w:rPr>
                <w:rFonts w:cs="Arial"/>
                <w:sz w:val="18"/>
                <w:szCs w:val="18"/>
              </w:rPr>
              <w:fldChar w:fldCharType="end"/>
            </w:r>
            <w:r w:rsidRPr="00785798">
              <w:rPr>
                <w:rFonts w:cs="Arial"/>
                <w:sz w:val="18"/>
                <w:szCs w:val="18"/>
              </w:rPr>
              <w:t xml:space="preserve"> As Required           </w:t>
            </w:r>
          </w:p>
          <w:p w14:paraId="76F650A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493F2E">
              <w:rPr>
                <w:rFonts w:cs="Arial"/>
                <w:sz w:val="18"/>
                <w:szCs w:val="18"/>
              </w:rPr>
            </w:r>
            <w:r w:rsidR="00493F2E">
              <w:rPr>
                <w:rFonts w:cs="Arial"/>
                <w:sz w:val="18"/>
                <w:szCs w:val="18"/>
              </w:rPr>
              <w:fldChar w:fldCharType="separate"/>
            </w:r>
            <w:r w:rsidRPr="00785798">
              <w:rPr>
                <w:rFonts w:cs="Arial"/>
                <w:sz w:val="18"/>
                <w:szCs w:val="18"/>
              </w:rPr>
              <w:fldChar w:fldCharType="end"/>
            </w:r>
            <w:r w:rsidRPr="00785798">
              <w:rPr>
                <w:rFonts w:cs="Arial"/>
                <w:sz w:val="18"/>
                <w:szCs w:val="18"/>
              </w:rPr>
              <w:t xml:space="preserve"> Other: ______________</w:t>
            </w:r>
          </w:p>
        </w:tc>
      </w:tr>
      <w:tr w:rsidR="00912DB8" w:rsidRPr="00785798" w14:paraId="3EC97E59" w14:textId="77777777" w:rsidTr="00912DB8">
        <w:trPr>
          <w:cantSplit/>
          <w:trHeight w:val="518"/>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855AB7F"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Security Requirements</w:t>
            </w:r>
          </w:p>
        </w:tc>
        <w:tc>
          <w:tcPr>
            <w:tcW w:w="5505" w:type="dxa"/>
            <w:gridSpan w:val="3"/>
            <w:tcBorders>
              <w:left w:val="single" w:sz="4" w:space="0" w:color="002776"/>
            </w:tcBorders>
          </w:tcPr>
          <w:p w14:paraId="49A0F450" w14:textId="77777777" w:rsidR="00912DB8" w:rsidRPr="00785798" w:rsidRDefault="00912DB8" w:rsidP="00912DB8">
            <w:pPr>
              <w:pStyle w:val="TableText0"/>
              <w:rPr>
                <w:rFonts w:cs="Arial"/>
                <w:sz w:val="18"/>
                <w:szCs w:val="18"/>
              </w:rPr>
            </w:pPr>
            <w:r w:rsidRPr="00785798">
              <w:rPr>
                <w:rFonts w:cs="Arial"/>
                <w:sz w:val="18"/>
                <w:szCs w:val="18"/>
              </w:rPr>
              <w:t>&lt;Specify any encryption/security requirements that required to be considered&gt;</w:t>
            </w:r>
          </w:p>
        </w:tc>
      </w:tr>
      <w:tr w:rsidR="00912DB8" w:rsidRPr="00785798" w14:paraId="303C8371" w14:textId="77777777" w:rsidTr="00912DB8">
        <w:trPr>
          <w:cantSplit/>
          <w:trHeight w:val="518"/>
        </w:trPr>
        <w:tc>
          <w:tcPr>
            <w:tcW w:w="3855" w:type="dxa"/>
            <w:tcBorders>
              <w:top w:val="single" w:sz="4" w:space="0" w:color="FFFFFF" w:themeColor="background1"/>
            </w:tcBorders>
            <w:shd w:val="clear" w:color="auto" w:fill="002776"/>
          </w:tcPr>
          <w:p w14:paraId="5300FBA4"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Archival Requirements</w:t>
            </w:r>
          </w:p>
        </w:tc>
        <w:tc>
          <w:tcPr>
            <w:tcW w:w="5505" w:type="dxa"/>
            <w:gridSpan w:val="3"/>
          </w:tcPr>
          <w:p w14:paraId="67C29E37" w14:textId="77777777" w:rsidR="00912DB8" w:rsidRPr="00785798" w:rsidRDefault="00912DB8" w:rsidP="00912DB8">
            <w:pPr>
              <w:pStyle w:val="TableText0"/>
              <w:rPr>
                <w:rFonts w:cs="Arial"/>
                <w:sz w:val="18"/>
                <w:szCs w:val="18"/>
              </w:rPr>
            </w:pPr>
            <w:r w:rsidRPr="00785798">
              <w:rPr>
                <w:rFonts w:cs="Arial"/>
                <w:sz w:val="18"/>
                <w:szCs w:val="18"/>
              </w:rPr>
              <w:t>&lt;Specify the time duration for which the SCPI data needs to be retained before Archiving/Deletion&gt;</w:t>
            </w:r>
          </w:p>
        </w:tc>
      </w:tr>
    </w:tbl>
    <w:p w14:paraId="704FF106" w14:textId="77777777" w:rsidR="00912DB8" w:rsidRPr="00912DB8" w:rsidRDefault="00912DB8" w:rsidP="00912DB8">
      <w:pPr>
        <w:pStyle w:val="Bodycopy"/>
        <w:rPr>
          <w:lang w:val="en-GB"/>
        </w:rPr>
      </w:pPr>
    </w:p>
    <w:p w14:paraId="344B2077" w14:textId="77777777" w:rsidR="006F581A" w:rsidRPr="00BE1E8C" w:rsidRDefault="006F581A" w:rsidP="006F581A">
      <w:pPr>
        <w:pStyle w:val="Bodycopy"/>
        <w:rPr>
          <w:rFonts w:asciiTheme="minorHAnsi" w:hAnsiTheme="minorHAnsi" w:cs="Arial"/>
          <w:lang w:val="en-GB"/>
        </w:rPr>
      </w:pPr>
    </w:p>
    <w:p w14:paraId="344B2078" w14:textId="5EE01F6C" w:rsidR="006F581A" w:rsidRPr="00BE1E8C" w:rsidRDefault="001822DC" w:rsidP="00351CFB">
      <w:pPr>
        <w:pStyle w:val="Heading2"/>
      </w:pPr>
      <w:bookmarkStart w:id="20" w:name="_Toc502685639"/>
      <w:r>
        <w:t>System Documentation</w:t>
      </w:r>
      <w:bookmarkEnd w:id="20"/>
      <w:r w:rsidR="006F581A" w:rsidRPr="00BE1E8C">
        <w:t xml:space="preserve"> </w:t>
      </w:r>
    </w:p>
    <w:p w14:paraId="344B2079" w14:textId="442FF1A9" w:rsidR="006F581A" w:rsidRPr="00BE1E8C" w:rsidRDefault="006F581A" w:rsidP="006F581A">
      <w:pPr>
        <w:pStyle w:val="Instructions"/>
        <w:rPr>
          <w:rFonts w:asciiTheme="minorHAnsi" w:hAnsiTheme="minorHAnsi" w:cs="Arial"/>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432"/>
        <w:gridCol w:w="2238"/>
        <w:gridCol w:w="1835"/>
      </w:tblGrid>
      <w:tr w:rsidR="001822DC" w:rsidRPr="00785798" w14:paraId="46B22C1F" w14:textId="77777777" w:rsidTr="008B7F31">
        <w:trPr>
          <w:cantSplit/>
          <w:trHeight w:val="259"/>
        </w:trPr>
        <w:tc>
          <w:tcPr>
            <w:tcW w:w="3855" w:type="dxa"/>
            <w:shd w:val="clear" w:color="auto" w:fill="002776"/>
          </w:tcPr>
          <w:p w14:paraId="526E9916" w14:textId="77777777" w:rsidR="001822DC" w:rsidRPr="00785798" w:rsidRDefault="001822DC" w:rsidP="008B7F31">
            <w:pPr>
              <w:pStyle w:val="Tablehead1"/>
              <w:jc w:val="left"/>
              <w:rPr>
                <w:rFonts w:cs="Arial"/>
                <w:szCs w:val="18"/>
              </w:rPr>
            </w:pPr>
            <w:r w:rsidRPr="00785798">
              <w:rPr>
                <w:rFonts w:cs="Arial"/>
                <w:szCs w:val="18"/>
              </w:rPr>
              <w:t>Type of Integration Scenario</w:t>
            </w:r>
          </w:p>
        </w:tc>
        <w:tc>
          <w:tcPr>
            <w:tcW w:w="1432" w:type="dxa"/>
          </w:tcPr>
          <w:p w14:paraId="77F3CD7C" w14:textId="77777777" w:rsidR="001822DC" w:rsidRPr="00785798" w:rsidRDefault="001822DC" w:rsidP="00E01790">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493F2E">
              <w:fldChar w:fldCharType="separate"/>
            </w:r>
            <w:r w:rsidRPr="00785798">
              <w:fldChar w:fldCharType="end"/>
            </w:r>
            <w:r w:rsidRPr="00785798">
              <w:t xml:space="preserve"> internal</w:t>
            </w:r>
          </w:p>
        </w:tc>
        <w:tc>
          <w:tcPr>
            <w:tcW w:w="2238" w:type="dxa"/>
          </w:tcPr>
          <w:p w14:paraId="5F1F0ED9" w14:textId="77777777" w:rsidR="001822DC" w:rsidRPr="00785798" w:rsidRDefault="001822DC" w:rsidP="00E01790">
            <w:pPr>
              <w:pStyle w:val="Tabletext"/>
            </w:pPr>
            <w:r w:rsidRPr="00785798">
              <w:fldChar w:fldCharType="begin">
                <w:ffData>
                  <w:name w:val="Kontrollkästchen40"/>
                  <w:enabled/>
                  <w:calcOnExit w:val="0"/>
                  <w:checkBox>
                    <w:sizeAuto/>
                    <w:default w:val="0"/>
                  </w:checkBox>
                </w:ffData>
              </w:fldChar>
            </w:r>
            <w:r w:rsidRPr="00785798">
              <w:instrText xml:space="preserve"> FORMCHECKBOX </w:instrText>
            </w:r>
            <w:r w:rsidR="00493F2E">
              <w:fldChar w:fldCharType="separate"/>
            </w:r>
            <w:r w:rsidRPr="00785798">
              <w:fldChar w:fldCharType="end"/>
            </w:r>
            <w:r w:rsidRPr="00785798">
              <w:t xml:space="preserve"> external / Internet </w:t>
            </w:r>
          </w:p>
        </w:tc>
        <w:tc>
          <w:tcPr>
            <w:tcW w:w="1835" w:type="dxa"/>
          </w:tcPr>
          <w:p w14:paraId="45897DF6" w14:textId="77777777" w:rsidR="001822DC" w:rsidRPr="00785798" w:rsidRDefault="001822DC" w:rsidP="00E01790">
            <w:pPr>
              <w:pStyle w:val="Tabletext"/>
            </w:pPr>
            <w:r w:rsidRPr="00785798">
              <w:fldChar w:fldCharType="begin">
                <w:ffData>
                  <w:name w:val="Kontrollkästchen41"/>
                  <w:enabled/>
                  <w:calcOnExit w:val="0"/>
                  <w:checkBox>
                    <w:sizeAuto/>
                    <w:default w:val="0"/>
                  </w:checkBox>
                </w:ffData>
              </w:fldChar>
            </w:r>
            <w:r w:rsidRPr="00785798">
              <w:instrText xml:space="preserve"> FORMCHECKBOX </w:instrText>
            </w:r>
            <w:r w:rsidR="00493F2E">
              <w:fldChar w:fldCharType="separate"/>
            </w:r>
            <w:r w:rsidRPr="00785798">
              <w:fldChar w:fldCharType="end"/>
            </w:r>
            <w:r w:rsidRPr="00785798">
              <w:t xml:space="preserve"> both</w:t>
            </w:r>
          </w:p>
        </w:tc>
      </w:tr>
      <w:tr w:rsidR="001822DC" w:rsidRPr="00785798" w14:paraId="67BDBC1A" w14:textId="77777777" w:rsidTr="008B7F31">
        <w:trPr>
          <w:cantSplit/>
          <w:trHeight w:val="259"/>
        </w:trPr>
        <w:tc>
          <w:tcPr>
            <w:tcW w:w="9360" w:type="dxa"/>
            <w:gridSpan w:val="4"/>
            <w:shd w:val="clear" w:color="auto" w:fill="002776"/>
          </w:tcPr>
          <w:p w14:paraId="3C536E5D" w14:textId="3E0896C1" w:rsidR="001822DC" w:rsidRPr="00785798" w:rsidRDefault="001822DC" w:rsidP="00DC6014">
            <w:pPr>
              <w:pStyle w:val="Tablehead1"/>
              <w:jc w:val="left"/>
              <w:rPr>
                <w:rFonts w:ascii="Arial" w:hAnsi="Arial" w:cs="Arial"/>
                <w:szCs w:val="18"/>
              </w:rPr>
            </w:pPr>
            <w:r>
              <w:rPr>
                <w:rFonts w:ascii="Arial" w:hAnsi="Arial" w:cs="Arial"/>
                <w:szCs w:val="18"/>
              </w:rPr>
              <w:t>Source System</w:t>
            </w:r>
            <w:r w:rsidRPr="00785798">
              <w:rPr>
                <w:rFonts w:ascii="Arial" w:hAnsi="Arial" w:cs="Arial"/>
                <w:szCs w:val="18"/>
              </w:rPr>
              <w:t xml:space="preserve"> Description</w:t>
            </w:r>
          </w:p>
        </w:tc>
      </w:tr>
      <w:tr w:rsidR="001822DC" w:rsidRPr="00785798" w14:paraId="70744058" w14:textId="77777777" w:rsidTr="008B7F31">
        <w:trPr>
          <w:cantSplit/>
          <w:trHeight w:val="259"/>
        </w:trPr>
        <w:tc>
          <w:tcPr>
            <w:tcW w:w="3855" w:type="dxa"/>
          </w:tcPr>
          <w:p w14:paraId="74E614DF" w14:textId="77777777" w:rsidR="001822DC" w:rsidRPr="00785798" w:rsidRDefault="001822DC" w:rsidP="00E01790">
            <w:pPr>
              <w:pStyle w:val="Tabletext"/>
            </w:pPr>
            <w:r w:rsidRPr="00785798">
              <w:t>Name</w:t>
            </w:r>
          </w:p>
        </w:tc>
        <w:tc>
          <w:tcPr>
            <w:tcW w:w="5505" w:type="dxa"/>
            <w:gridSpan w:val="3"/>
          </w:tcPr>
          <w:p w14:paraId="39BBB0A3" w14:textId="77777777" w:rsidR="001822DC" w:rsidRPr="00785798" w:rsidRDefault="001822DC" w:rsidP="00E01790">
            <w:pPr>
              <w:pStyle w:val="Tabletext"/>
            </w:pPr>
            <w:r w:rsidRPr="00785798">
              <w:t>&lt;Name of source system&gt;</w:t>
            </w:r>
          </w:p>
        </w:tc>
      </w:tr>
      <w:tr w:rsidR="001822DC" w:rsidRPr="00785798" w14:paraId="74FBD7C1" w14:textId="77777777" w:rsidTr="008B7F31">
        <w:trPr>
          <w:cantSplit/>
          <w:trHeight w:val="259"/>
        </w:trPr>
        <w:tc>
          <w:tcPr>
            <w:tcW w:w="3855" w:type="dxa"/>
          </w:tcPr>
          <w:p w14:paraId="36D555B9" w14:textId="77777777" w:rsidR="001822DC" w:rsidRPr="00785798" w:rsidRDefault="001822DC" w:rsidP="00E01790">
            <w:pPr>
              <w:pStyle w:val="Tabletext"/>
            </w:pPr>
            <w:r w:rsidRPr="00785798">
              <w:t>Description</w:t>
            </w:r>
          </w:p>
        </w:tc>
        <w:tc>
          <w:tcPr>
            <w:tcW w:w="5505" w:type="dxa"/>
            <w:gridSpan w:val="3"/>
          </w:tcPr>
          <w:p w14:paraId="31466776" w14:textId="77777777" w:rsidR="001822DC" w:rsidRPr="00785798" w:rsidRDefault="001822DC" w:rsidP="00E01790">
            <w:pPr>
              <w:pStyle w:val="Tabletext"/>
            </w:pPr>
            <w:r w:rsidRPr="00785798">
              <w:t>&lt;description of source system&gt;</w:t>
            </w:r>
          </w:p>
        </w:tc>
      </w:tr>
      <w:tr w:rsidR="001822DC" w:rsidRPr="00785798" w14:paraId="402EBD90" w14:textId="77777777" w:rsidTr="008B7F31">
        <w:trPr>
          <w:cantSplit/>
          <w:trHeight w:val="259"/>
        </w:trPr>
        <w:tc>
          <w:tcPr>
            <w:tcW w:w="3855" w:type="dxa"/>
          </w:tcPr>
          <w:p w14:paraId="7C9108A9" w14:textId="77777777" w:rsidR="001822DC" w:rsidRPr="00785798" w:rsidRDefault="001822DC" w:rsidP="00E01790">
            <w:pPr>
              <w:pStyle w:val="Tabletext"/>
            </w:pPr>
            <w:r w:rsidRPr="00785798">
              <w:t xml:space="preserve">Type of system </w:t>
            </w:r>
          </w:p>
        </w:tc>
        <w:tc>
          <w:tcPr>
            <w:tcW w:w="1432" w:type="dxa"/>
          </w:tcPr>
          <w:p w14:paraId="63063DD8" w14:textId="77777777" w:rsidR="001822DC" w:rsidRPr="00785798" w:rsidRDefault="001822DC" w:rsidP="00E01790">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493F2E">
              <w:fldChar w:fldCharType="separate"/>
            </w:r>
            <w:r w:rsidRPr="00785798">
              <w:fldChar w:fldCharType="end"/>
            </w:r>
            <w:r w:rsidRPr="00785798">
              <w:t xml:space="preserve"> SAP</w:t>
            </w:r>
          </w:p>
        </w:tc>
        <w:tc>
          <w:tcPr>
            <w:tcW w:w="2238" w:type="dxa"/>
          </w:tcPr>
          <w:p w14:paraId="017F6A74" w14:textId="77777777" w:rsidR="001822DC" w:rsidRPr="00785798" w:rsidRDefault="001822DC" w:rsidP="00E01790">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493F2E">
              <w:fldChar w:fldCharType="separate"/>
            </w:r>
            <w:r w:rsidRPr="00785798">
              <w:fldChar w:fldCharType="end"/>
            </w:r>
            <w:r w:rsidRPr="00785798">
              <w:t xml:space="preserve"> Internal System</w:t>
            </w:r>
          </w:p>
        </w:tc>
        <w:tc>
          <w:tcPr>
            <w:tcW w:w="1835" w:type="dxa"/>
          </w:tcPr>
          <w:p w14:paraId="10239599" w14:textId="77777777" w:rsidR="001822DC" w:rsidRPr="00785798" w:rsidRDefault="001822DC" w:rsidP="00E01790">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493F2E">
              <w:fldChar w:fldCharType="separate"/>
            </w:r>
            <w:r w:rsidRPr="00785798">
              <w:fldChar w:fldCharType="end"/>
            </w:r>
            <w:r w:rsidRPr="00785798">
              <w:t xml:space="preserve"> Third Party System</w:t>
            </w:r>
          </w:p>
        </w:tc>
      </w:tr>
      <w:tr w:rsidR="001822DC" w:rsidRPr="00785798" w14:paraId="1E640003" w14:textId="77777777" w:rsidTr="008B7F31">
        <w:trPr>
          <w:cantSplit/>
          <w:trHeight w:val="259"/>
        </w:trPr>
        <w:tc>
          <w:tcPr>
            <w:tcW w:w="3855" w:type="dxa"/>
          </w:tcPr>
          <w:p w14:paraId="5C2B1E61" w14:textId="77777777" w:rsidR="001822DC" w:rsidRPr="00785798" w:rsidRDefault="001822DC" w:rsidP="00E01790">
            <w:pPr>
              <w:pStyle w:val="Tabletext"/>
            </w:pPr>
          </w:p>
        </w:tc>
        <w:tc>
          <w:tcPr>
            <w:tcW w:w="5505" w:type="dxa"/>
            <w:gridSpan w:val="3"/>
          </w:tcPr>
          <w:p w14:paraId="7D396852" w14:textId="77777777" w:rsidR="001822DC" w:rsidRPr="00785798" w:rsidRDefault="001822DC" w:rsidP="00E01790">
            <w:pPr>
              <w:pStyle w:val="Tabletext"/>
            </w:pPr>
          </w:p>
        </w:tc>
      </w:tr>
      <w:tr w:rsidR="001822DC" w:rsidRPr="00785798" w14:paraId="2F453EF0" w14:textId="77777777" w:rsidTr="008B7F31">
        <w:trPr>
          <w:cantSplit/>
          <w:trHeight w:val="259"/>
        </w:trPr>
        <w:tc>
          <w:tcPr>
            <w:tcW w:w="3855" w:type="dxa"/>
          </w:tcPr>
          <w:p w14:paraId="7D612E0E" w14:textId="77777777" w:rsidR="001822DC" w:rsidRPr="00785798" w:rsidRDefault="001822DC" w:rsidP="00E01790">
            <w:pPr>
              <w:pStyle w:val="Tabletext"/>
            </w:pPr>
            <w:r w:rsidRPr="00785798">
              <w:t>Additional Information</w:t>
            </w:r>
          </w:p>
        </w:tc>
        <w:tc>
          <w:tcPr>
            <w:tcW w:w="5505" w:type="dxa"/>
            <w:gridSpan w:val="3"/>
          </w:tcPr>
          <w:p w14:paraId="1430CD6B" w14:textId="77777777" w:rsidR="001822DC" w:rsidRPr="00785798" w:rsidRDefault="001822DC" w:rsidP="00E01790">
            <w:pPr>
              <w:pStyle w:val="Tabletext"/>
            </w:pPr>
            <w:r w:rsidRPr="00785798">
              <w:t>&lt;Optional: insert additional comments here&gt;</w:t>
            </w:r>
          </w:p>
        </w:tc>
      </w:tr>
      <w:tr w:rsidR="001822DC" w:rsidRPr="00785798" w14:paraId="392A16C2" w14:textId="77777777" w:rsidTr="008B7F31">
        <w:trPr>
          <w:cantSplit/>
          <w:trHeight w:val="259"/>
        </w:trPr>
        <w:tc>
          <w:tcPr>
            <w:tcW w:w="9360" w:type="dxa"/>
            <w:gridSpan w:val="4"/>
            <w:shd w:val="clear" w:color="auto" w:fill="002776"/>
          </w:tcPr>
          <w:p w14:paraId="0E8C5874" w14:textId="681428D7" w:rsidR="001822DC" w:rsidRPr="00785798" w:rsidRDefault="001822DC" w:rsidP="00DC6014">
            <w:pPr>
              <w:pStyle w:val="Tablehead1"/>
              <w:jc w:val="left"/>
              <w:rPr>
                <w:rFonts w:ascii="Arial" w:hAnsi="Arial" w:cs="Arial"/>
                <w:szCs w:val="18"/>
              </w:rPr>
            </w:pPr>
            <w:r>
              <w:rPr>
                <w:rFonts w:ascii="Arial" w:hAnsi="Arial" w:cs="Arial"/>
                <w:szCs w:val="18"/>
              </w:rPr>
              <w:lastRenderedPageBreak/>
              <w:t>Destination System</w:t>
            </w:r>
            <w:r w:rsidRPr="00785798">
              <w:rPr>
                <w:rFonts w:ascii="Arial" w:hAnsi="Arial" w:cs="Arial"/>
                <w:szCs w:val="18"/>
              </w:rPr>
              <w:t xml:space="preserve"> Description</w:t>
            </w:r>
          </w:p>
        </w:tc>
      </w:tr>
      <w:tr w:rsidR="001822DC" w:rsidRPr="00785798" w14:paraId="023B286D" w14:textId="77777777" w:rsidTr="008B7F31">
        <w:trPr>
          <w:cantSplit/>
          <w:trHeight w:val="259"/>
        </w:trPr>
        <w:tc>
          <w:tcPr>
            <w:tcW w:w="3855" w:type="dxa"/>
          </w:tcPr>
          <w:p w14:paraId="1EB7E84B" w14:textId="77777777" w:rsidR="001822DC" w:rsidRPr="00785798" w:rsidRDefault="001822DC" w:rsidP="00E01790">
            <w:pPr>
              <w:pStyle w:val="Tabletext"/>
            </w:pPr>
            <w:r w:rsidRPr="00785798">
              <w:t>Name</w:t>
            </w:r>
          </w:p>
        </w:tc>
        <w:tc>
          <w:tcPr>
            <w:tcW w:w="5505" w:type="dxa"/>
            <w:gridSpan w:val="3"/>
          </w:tcPr>
          <w:p w14:paraId="10575A98" w14:textId="77777777" w:rsidR="001822DC" w:rsidRPr="00785798" w:rsidRDefault="001822DC" w:rsidP="00E01790">
            <w:pPr>
              <w:pStyle w:val="Tabletext"/>
            </w:pPr>
            <w:r w:rsidRPr="00785798">
              <w:t>&lt;Name of destination system&gt;</w:t>
            </w:r>
          </w:p>
        </w:tc>
      </w:tr>
      <w:tr w:rsidR="001822DC" w:rsidRPr="00785798" w14:paraId="0EF86686" w14:textId="77777777" w:rsidTr="008B7F31">
        <w:trPr>
          <w:cantSplit/>
          <w:trHeight w:val="259"/>
        </w:trPr>
        <w:tc>
          <w:tcPr>
            <w:tcW w:w="3855" w:type="dxa"/>
          </w:tcPr>
          <w:p w14:paraId="328AA1B5" w14:textId="77777777" w:rsidR="001822DC" w:rsidRPr="00785798" w:rsidRDefault="001822DC" w:rsidP="00E01790">
            <w:pPr>
              <w:pStyle w:val="Tabletext"/>
            </w:pPr>
            <w:r w:rsidRPr="00785798">
              <w:t>Description</w:t>
            </w:r>
          </w:p>
        </w:tc>
        <w:tc>
          <w:tcPr>
            <w:tcW w:w="5505" w:type="dxa"/>
            <w:gridSpan w:val="3"/>
          </w:tcPr>
          <w:p w14:paraId="0B6A7ADF" w14:textId="77777777" w:rsidR="001822DC" w:rsidRPr="00785798" w:rsidRDefault="001822DC" w:rsidP="00E01790">
            <w:pPr>
              <w:pStyle w:val="Tabletext"/>
            </w:pPr>
            <w:r w:rsidRPr="00785798">
              <w:t>&lt;Description of destination system&gt;</w:t>
            </w:r>
          </w:p>
        </w:tc>
      </w:tr>
      <w:tr w:rsidR="001822DC" w:rsidRPr="00785798" w14:paraId="40CD222C" w14:textId="77777777" w:rsidTr="008B7F31">
        <w:trPr>
          <w:cantSplit/>
          <w:trHeight w:val="259"/>
        </w:trPr>
        <w:tc>
          <w:tcPr>
            <w:tcW w:w="3855" w:type="dxa"/>
          </w:tcPr>
          <w:p w14:paraId="6A81EE48" w14:textId="77777777" w:rsidR="001822DC" w:rsidRPr="00785798" w:rsidRDefault="001822DC" w:rsidP="00E01790">
            <w:pPr>
              <w:pStyle w:val="Tabletext"/>
            </w:pPr>
            <w:r w:rsidRPr="00785798">
              <w:t xml:space="preserve">Type of system </w:t>
            </w:r>
          </w:p>
        </w:tc>
        <w:tc>
          <w:tcPr>
            <w:tcW w:w="1432" w:type="dxa"/>
          </w:tcPr>
          <w:p w14:paraId="159F2490" w14:textId="77777777" w:rsidR="001822DC" w:rsidRPr="00785798" w:rsidRDefault="001822DC" w:rsidP="00E01790">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493F2E">
              <w:fldChar w:fldCharType="separate"/>
            </w:r>
            <w:r w:rsidRPr="00785798">
              <w:fldChar w:fldCharType="end"/>
            </w:r>
            <w:r w:rsidRPr="00785798">
              <w:t xml:space="preserve"> SAP</w:t>
            </w:r>
          </w:p>
        </w:tc>
        <w:tc>
          <w:tcPr>
            <w:tcW w:w="2238" w:type="dxa"/>
          </w:tcPr>
          <w:p w14:paraId="154A6B14" w14:textId="77777777" w:rsidR="001822DC" w:rsidRPr="00785798" w:rsidRDefault="001822DC" w:rsidP="00E01790">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493F2E">
              <w:fldChar w:fldCharType="separate"/>
            </w:r>
            <w:r w:rsidRPr="00785798">
              <w:fldChar w:fldCharType="end"/>
            </w:r>
            <w:r w:rsidRPr="00785798">
              <w:t xml:space="preserve"> Internal System</w:t>
            </w:r>
          </w:p>
        </w:tc>
        <w:tc>
          <w:tcPr>
            <w:tcW w:w="1835" w:type="dxa"/>
          </w:tcPr>
          <w:p w14:paraId="62FA8BAC" w14:textId="77777777" w:rsidR="001822DC" w:rsidRPr="00785798" w:rsidRDefault="001822DC" w:rsidP="00E01790">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493F2E">
              <w:fldChar w:fldCharType="separate"/>
            </w:r>
            <w:r w:rsidRPr="00785798">
              <w:fldChar w:fldCharType="end"/>
            </w:r>
            <w:r w:rsidRPr="00785798">
              <w:t xml:space="preserve"> Third Party System</w:t>
            </w:r>
          </w:p>
        </w:tc>
      </w:tr>
      <w:tr w:rsidR="001822DC" w:rsidRPr="00785798" w14:paraId="0D6497EE" w14:textId="77777777" w:rsidTr="008B7F31">
        <w:trPr>
          <w:cantSplit/>
          <w:trHeight w:val="259"/>
        </w:trPr>
        <w:tc>
          <w:tcPr>
            <w:tcW w:w="3855" w:type="dxa"/>
          </w:tcPr>
          <w:p w14:paraId="18A4BFEA" w14:textId="77777777" w:rsidR="001822DC" w:rsidRPr="00785798" w:rsidRDefault="001822DC" w:rsidP="00E01790">
            <w:pPr>
              <w:pStyle w:val="Tabletext"/>
            </w:pPr>
          </w:p>
        </w:tc>
        <w:tc>
          <w:tcPr>
            <w:tcW w:w="5505" w:type="dxa"/>
            <w:gridSpan w:val="3"/>
          </w:tcPr>
          <w:p w14:paraId="036323E4" w14:textId="77777777" w:rsidR="001822DC" w:rsidRPr="00785798" w:rsidRDefault="001822DC" w:rsidP="00E01790">
            <w:pPr>
              <w:pStyle w:val="Tabletext"/>
            </w:pPr>
          </w:p>
        </w:tc>
      </w:tr>
      <w:tr w:rsidR="001822DC" w:rsidRPr="00785798" w14:paraId="58820D38" w14:textId="77777777" w:rsidTr="008B7F31">
        <w:trPr>
          <w:cantSplit/>
          <w:trHeight w:val="259"/>
        </w:trPr>
        <w:tc>
          <w:tcPr>
            <w:tcW w:w="3855" w:type="dxa"/>
          </w:tcPr>
          <w:p w14:paraId="67253E7B" w14:textId="77777777" w:rsidR="001822DC" w:rsidRPr="00785798" w:rsidRDefault="001822DC" w:rsidP="00E01790">
            <w:pPr>
              <w:pStyle w:val="Tabletext"/>
            </w:pPr>
          </w:p>
        </w:tc>
        <w:tc>
          <w:tcPr>
            <w:tcW w:w="5505" w:type="dxa"/>
            <w:gridSpan w:val="3"/>
          </w:tcPr>
          <w:p w14:paraId="1ADAD74B" w14:textId="77777777" w:rsidR="001822DC" w:rsidRPr="00785798" w:rsidRDefault="001822DC" w:rsidP="00E01790">
            <w:pPr>
              <w:pStyle w:val="Tabletext"/>
            </w:pPr>
            <w:r w:rsidRPr="00785798">
              <w:t>&lt;Optional: insert additional comments here&gt;</w:t>
            </w:r>
          </w:p>
        </w:tc>
      </w:tr>
      <w:tr w:rsidR="00590988" w:rsidRPr="00785798" w14:paraId="286E2CCF" w14:textId="77777777" w:rsidTr="008B7F31">
        <w:trPr>
          <w:cantSplit/>
          <w:trHeight w:val="259"/>
        </w:trPr>
        <w:tc>
          <w:tcPr>
            <w:tcW w:w="3855" w:type="dxa"/>
          </w:tcPr>
          <w:p w14:paraId="113716D3" w14:textId="77777777" w:rsidR="00590988" w:rsidRPr="00785798" w:rsidRDefault="00590988" w:rsidP="00E01790">
            <w:pPr>
              <w:pStyle w:val="Tabletext"/>
            </w:pPr>
          </w:p>
        </w:tc>
        <w:tc>
          <w:tcPr>
            <w:tcW w:w="5505" w:type="dxa"/>
            <w:gridSpan w:val="3"/>
          </w:tcPr>
          <w:p w14:paraId="0973541A" w14:textId="77777777" w:rsidR="00590988" w:rsidRPr="00785798" w:rsidRDefault="00590988" w:rsidP="00E01790">
            <w:pPr>
              <w:pStyle w:val="Tabletext"/>
            </w:pPr>
          </w:p>
        </w:tc>
      </w:tr>
    </w:tbl>
    <w:p w14:paraId="344B20A1" w14:textId="77777777" w:rsidR="001024F1" w:rsidRPr="00BE1E8C" w:rsidRDefault="001024F1" w:rsidP="00BE1E8C">
      <w:pPr>
        <w:pStyle w:val="Heading1"/>
      </w:pPr>
      <w:bookmarkStart w:id="21" w:name="_Toc322033853"/>
      <w:bookmarkStart w:id="22" w:name="_Toc502685640"/>
      <w:r w:rsidRPr="00BE1E8C">
        <w:lastRenderedPageBreak/>
        <w:t>Technical Details</w:t>
      </w:r>
      <w:bookmarkEnd w:id="21"/>
      <w:bookmarkEnd w:id="22"/>
      <w:r w:rsidRPr="00BE1E8C">
        <w:t xml:space="preserve"> </w:t>
      </w:r>
    </w:p>
    <w:p w14:paraId="611D0C9B" w14:textId="149A7BB4" w:rsidR="0009363A" w:rsidRDefault="0009363A" w:rsidP="00351CFB">
      <w:pPr>
        <w:pStyle w:val="Heading2"/>
      </w:pPr>
      <w:bookmarkStart w:id="23" w:name="_Toc502685641"/>
      <w:r>
        <w:t>Runtime- General Information</w:t>
      </w:r>
    </w:p>
    <w:p w14:paraId="05887126" w14:textId="77777777" w:rsidR="0009363A" w:rsidRPr="0009363A" w:rsidRDefault="0009363A" w:rsidP="0009363A">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98"/>
        <w:gridCol w:w="6262"/>
      </w:tblGrid>
      <w:tr w:rsidR="0009363A" w:rsidRPr="00785798" w14:paraId="62F04B83" w14:textId="77777777" w:rsidTr="008B183F">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6604E8E8" w14:textId="1B808BAB" w:rsidR="0009363A" w:rsidRPr="00785798" w:rsidRDefault="0009363A" w:rsidP="00E01790">
            <w:pPr>
              <w:pStyle w:val="Tabletext"/>
            </w:pPr>
            <w:r>
              <w:t xml:space="preserve">{%tr for key,value in root. </w:t>
            </w:r>
            <w:r w:rsidRPr="0009363A">
              <w:t>runtime</w:t>
            </w:r>
            <w:r>
              <w:t>.</w:t>
            </w:r>
            <w:r w:rsidRPr="00C9192C">
              <w:t>items</w:t>
            </w:r>
            <w:r w:rsidRPr="00CA6AC7">
              <w:t>()</w:t>
            </w:r>
            <w:r>
              <w:t xml:space="preserve"> %}</w:t>
            </w:r>
          </w:p>
        </w:tc>
        <w:tc>
          <w:tcPr>
            <w:tcW w:w="6262" w:type="dxa"/>
            <w:tcBorders>
              <w:left w:val="single" w:sz="4" w:space="0" w:color="FFFFFF" w:themeColor="background1"/>
            </w:tcBorders>
          </w:tcPr>
          <w:p w14:paraId="65680763" w14:textId="77777777" w:rsidR="0009363A" w:rsidRPr="00785798" w:rsidRDefault="0009363A" w:rsidP="00E01790">
            <w:pPr>
              <w:pStyle w:val="Tabletext"/>
            </w:pPr>
          </w:p>
        </w:tc>
      </w:tr>
      <w:tr w:rsidR="0009363A" w:rsidRPr="00785798" w14:paraId="72132ED6" w14:textId="77777777" w:rsidTr="008B183F">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378DC5AB" w14:textId="35B78737" w:rsidR="0009363A" w:rsidRDefault="0009363A" w:rsidP="00E01790">
            <w:pPr>
              <w:pStyle w:val="Tabletext"/>
            </w:pPr>
            <w:r>
              <w:t>{{key}}</w:t>
            </w:r>
          </w:p>
        </w:tc>
        <w:tc>
          <w:tcPr>
            <w:tcW w:w="6262" w:type="dxa"/>
            <w:tcBorders>
              <w:left w:val="single" w:sz="4" w:space="0" w:color="FFFFFF" w:themeColor="background1"/>
            </w:tcBorders>
          </w:tcPr>
          <w:p w14:paraId="54E50C3C" w14:textId="77777777" w:rsidR="0009363A" w:rsidRDefault="0009363A" w:rsidP="00E01790">
            <w:pPr>
              <w:pStyle w:val="Tabletext"/>
            </w:pPr>
            <w:r>
              <w:t>{{value}}</w:t>
            </w:r>
          </w:p>
        </w:tc>
      </w:tr>
      <w:tr w:rsidR="0009363A" w:rsidRPr="00785798" w14:paraId="712F488C" w14:textId="77777777" w:rsidTr="008B183F">
        <w:trPr>
          <w:cantSplit/>
          <w:trHeight w:val="259"/>
        </w:trPr>
        <w:tc>
          <w:tcPr>
            <w:tcW w:w="3098" w:type="dxa"/>
            <w:tcBorders>
              <w:top w:val="single" w:sz="4" w:space="0" w:color="FFFFFF" w:themeColor="background1"/>
              <w:left w:val="nil"/>
              <w:right w:val="single" w:sz="4" w:space="0" w:color="FFFFFF" w:themeColor="background1"/>
            </w:tcBorders>
            <w:shd w:val="clear" w:color="auto" w:fill="002776"/>
          </w:tcPr>
          <w:p w14:paraId="64F8CE29" w14:textId="77777777" w:rsidR="0009363A" w:rsidRPr="00785798" w:rsidRDefault="0009363A" w:rsidP="00E01790">
            <w:pPr>
              <w:pStyle w:val="Tabletext"/>
            </w:pPr>
            <w:r>
              <w:t>{%tr endfor %}</w:t>
            </w:r>
          </w:p>
        </w:tc>
        <w:tc>
          <w:tcPr>
            <w:tcW w:w="6262" w:type="dxa"/>
            <w:tcBorders>
              <w:left w:val="single" w:sz="4" w:space="0" w:color="FFFFFF" w:themeColor="background1"/>
            </w:tcBorders>
          </w:tcPr>
          <w:p w14:paraId="3809F601" w14:textId="77777777" w:rsidR="0009363A" w:rsidRPr="00785798" w:rsidRDefault="0009363A" w:rsidP="00E01790">
            <w:pPr>
              <w:pStyle w:val="Tabletext"/>
            </w:pPr>
          </w:p>
        </w:tc>
      </w:tr>
    </w:tbl>
    <w:p w14:paraId="4A1267EC" w14:textId="4D53C4EF" w:rsidR="0009363A" w:rsidRDefault="0009363A" w:rsidP="0009363A">
      <w:pPr>
        <w:pStyle w:val="Bodycopy"/>
        <w:rPr>
          <w:lang w:val="en-GB"/>
        </w:rPr>
      </w:pPr>
    </w:p>
    <w:p w14:paraId="215AEB9D" w14:textId="6BA58FF3" w:rsidR="005A7560" w:rsidRPr="00534DFA" w:rsidRDefault="005A7560" w:rsidP="0009363A">
      <w:pPr>
        <w:pStyle w:val="Bodycopy"/>
        <w:rPr>
          <w:rFonts w:asciiTheme="minorHAnsi" w:hAnsiTheme="minorHAnsi" w:cstheme="minorHAnsi"/>
        </w:rPr>
      </w:pPr>
      <w:r w:rsidRPr="005A7560">
        <w:rPr>
          <w:rFonts w:asciiTheme="minorHAnsi" w:hAnsiTheme="minorHAnsi" w:cstheme="minorHAnsi"/>
        </w:rPr>
        <w:t xml:space="preserve">{% if </w:t>
      </w:r>
      <w:r>
        <w:rPr>
          <w:rFonts w:asciiTheme="minorHAnsi" w:hAnsiTheme="minorHAnsi" w:cstheme="minorHAnsi"/>
        </w:rPr>
        <w:t>root.</w:t>
      </w:r>
      <w:r w:rsidRPr="00534DFA">
        <w:rPr>
          <w:rFonts w:asciiTheme="minorHAnsi" w:hAnsiTheme="minorHAnsi" w:cstheme="minorHAnsi"/>
        </w:rPr>
        <w:t>configurations</w:t>
      </w:r>
      <w:r>
        <w:rPr>
          <w:rFonts w:asciiTheme="minorHAnsi" w:hAnsiTheme="minorHAnsi" w:cstheme="minorHAnsi"/>
        </w:rPr>
        <w:t>.</w:t>
      </w:r>
      <w:r w:rsidRPr="005A7560">
        <w:rPr>
          <w:rFonts w:asciiTheme="minorHAnsi" w:hAnsiTheme="minorHAnsi" w:cstheme="minorHAnsi"/>
        </w:rPr>
        <w:t>results|length %}</w:t>
      </w:r>
    </w:p>
    <w:p w14:paraId="5DAAC077" w14:textId="46DE59D6" w:rsidR="0009363A" w:rsidRDefault="004C51EB" w:rsidP="00351CFB">
      <w:pPr>
        <w:pStyle w:val="Heading2"/>
      </w:pPr>
      <w:r>
        <w:t xml:space="preserve">Configure </w:t>
      </w:r>
      <w:r w:rsidR="00C30B23">
        <w:t>P</w:t>
      </w:r>
      <w:r>
        <w:t>arameters</w:t>
      </w:r>
    </w:p>
    <w:tbl>
      <w:tblPr>
        <w:tblW w:w="9342"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98"/>
        <w:gridCol w:w="2914"/>
        <w:gridCol w:w="3330"/>
      </w:tblGrid>
      <w:tr w:rsidR="004C51EB" w:rsidRPr="00785798" w14:paraId="71646E8F" w14:textId="7A857543" w:rsidTr="00A1336F">
        <w:trPr>
          <w:cantSplit/>
          <w:trHeight w:val="259"/>
        </w:trPr>
        <w:tc>
          <w:tcPr>
            <w:tcW w:w="3098" w:type="dxa"/>
            <w:tcBorders>
              <w:top w:val="nil"/>
              <w:left w:val="nil"/>
              <w:bottom w:val="single" w:sz="4" w:space="0" w:color="auto"/>
              <w:right w:val="single" w:sz="4" w:space="0" w:color="FFFFFF" w:themeColor="background1"/>
            </w:tcBorders>
            <w:shd w:val="clear" w:color="auto" w:fill="002776"/>
          </w:tcPr>
          <w:p w14:paraId="0B9A8DBC" w14:textId="7F190695" w:rsidR="004C51EB" w:rsidRPr="007A19D9" w:rsidRDefault="007A19D9" w:rsidP="00E01790">
            <w:pPr>
              <w:pStyle w:val="Tabletext"/>
              <w:rPr>
                <w:color w:val="1F497D" w:themeColor="text2"/>
              </w:rPr>
            </w:pPr>
            <w:r w:rsidRPr="007A19D9">
              <w:t>Parameter</w:t>
            </w:r>
            <w:r>
              <w:t xml:space="preserve"> </w:t>
            </w:r>
            <w:r w:rsidR="00A1336F">
              <w:t>Name</w:t>
            </w:r>
          </w:p>
        </w:tc>
        <w:tc>
          <w:tcPr>
            <w:tcW w:w="2914" w:type="dxa"/>
            <w:tcBorders>
              <w:left w:val="single" w:sz="4" w:space="0" w:color="FFFFFF" w:themeColor="background1"/>
              <w:bottom w:val="single" w:sz="4" w:space="0" w:color="auto"/>
              <w:right w:val="single" w:sz="4" w:space="0" w:color="FFFFFF" w:themeColor="background1"/>
            </w:tcBorders>
            <w:shd w:val="clear" w:color="auto" w:fill="002776"/>
          </w:tcPr>
          <w:p w14:paraId="433C0A50" w14:textId="6F7E6E5C" w:rsidR="004C51EB" w:rsidRPr="00A1336F" w:rsidRDefault="00A1336F" w:rsidP="00E01790">
            <w:pPr>
              <w:pStyle w:val="Tabletext"/>
            </w:pPr>
            <w:r w:rsidRPr="00A1336F">
              <w:t>Parameter Value</w:t>
            </w:r>
          </w:p>
        </w:tc>
        <w:tc>
          <w:tcPr>
            <w:tcW w:w="3330" w:type="dxa"/>
            <w:tcBorders>
              <w:left w:val="single" w:sz="4" w:space="0" w:color="FFFFFF" w:themeColor="background1"/>
              <w:bottom w:val="single" w:sz="4" w:space="0" w:color="auto"/>
            </w:tcBorders>
            <w:shd w:val="clear" w:color="auto" w:fill="002776"/>
          </w:tcPr>
          <w:p w14:paraId="6CF07E6D" w14:textId="359F2BAC" w:rsidR="004C51EB" w:rsidRPr="00A1336F" w:rsidRDefault="00A1336F" w:rsidP="00E01790">
            <w:pPr>
              <w:pStyle w:val="Tabletext"/>
            </w:pPr>
            <w:r w:rsidRPr="00A1336F">
              <w:t xml:space="preserve">Parameter </w:t>
            </w:r>
            <w:r>
              <w:t>Type</w:t>
            </w:r>
          </w:p>
        </w:tc>
      </w:tr>
      <w:tr w:rsidR="004C51EB" w:rsidRPr="00785798" w14:paraId="7EA44779" w14:textId="612F1BCC" w:rsidTr="007A19D9">
        <w:trPr>
          <w:cantSplit/>
          <w:trHeight w:val="259"/>
        </w:trPr>
        <w:tc>
          <w:tcPr>
            <w:tcW w:w="3098" w:type="dxa"/>
            <w:tcBorders>
              <w:top w:val="single" w:sz="4" w:space="0" w:color="auto"/>
              <w:left w:val="single" w:sz="4" w:space="0" w:color="auto"/>
              <w:bottom w:val="single" w:sz="4" w:space="0" w:color="auto"/>
              <w:right w:val="single" w:sz="4" w:space="0" w:color="auto"/>
            </w:tcBorders>
            <w:shd w:val="clear" w:color="auto" w:fill="auto"/>
          </w:tcPr>
          <w:p w14:paraId="6E2163CF" w14:textId="0D44FD48" w:rsidR="004C51EB" w:rsidRDefault="004C51EB" w:rsidP="00E01790">
            <w:pPr>
              <w:pStyle w:val="Tabletext"/>
            </w:pPr>
            <w:r>
              <w:t xml:space="preserve">{%tr for </w:t>
            </w:r>
            <w:r w:rsidR="007A19D9">
              <w:t>item</w:t>
            </w:r>
            <w:r>
              <w:t xml:space="preserve"> in </w:t>
            </w:r>
            <w:r w:rsidR="007A19D9" w:rsidRPr="007A19D9">
              <w:t>root.configurations.results</w:t>
            </w:r>
            <w:r>
              <w:t xml:space="preserve"> %}</w:t>
            </w:r>
          </w:p>
        </w:tc>
        <w:tc>
          <w:tcPr>
            <w:tcW w:w="2914" w:type="dxa"/>
            <w:tcBorders>
              <w:top w:val="single" w:sz="4" w:space="0" w:color="auto"/>
              <w:left w:val="single" w:sz="4" w:space="0" w:color="auto"/>
              <w:bottom w:val="single" w:sz="4" w:space="0" w:color="auto"/>
              <w:right w:val="single" w:sz="4" w:space="0" w:color="auto"/>
            </w:tcBorders>
          </w:tcPr>
          <w:p w14:paraId="11FEFFB4" w14:textId="77777777" w:rsidR="004C51EB" w:rsidRPr="00785798" w:rsidRDefault="004C51EB" w:rsidP="00E01790">
            <w:pPr>
              <w:pStyle w:val="Tabletext"/>
            </w:pPr>
          </w:p>
        </w:tc>
        <w:tc>
          <w:tcPr>
            <w:tcW w:w="3330" w:type="dxa"/>
            <w:tcBorders>
              <w:top w:val="single" w:sz="4" w:space="0" w:color="auto"/>
              <w:left w:val="single" w:sz="4" w:space="0" w:color="auto"/>
              <w:bottom w:val="single" w:sz="4" w:space="0" w:color="auto"/>
              <w:right w:val="single" w:sz="4" w:space="0" w:color="auto"/>
            </w:tcBorders>
          </w:tcPr>
          <w:p w14:paraId="674A5938" w14:textId="77777777" w:rsidR="004C51EB" w:rsidRPr="00785798" w:rsidRDefault="004C51EB" w:rsidP="00E01790">
            <w:pPr>
              <w:pStyle w:val="Tabletext"/>
            </w:pPr>
          </w:p>
        </w:tc>
      </w:tr>
      <w:tr w:rsidR="004C51EB" w:rsidRPr="00785798" w14:paraId="3ED9D421" w14:textId="2A4D99B4" w:rsidTr="007A19D9">
        <w:trPr>
          <w:cantSplit/>
          <w:trHeight w:val="259"/>
        </w:trPr>
        <w:tc>
          <w:tcPr>
            <w:tcW w:w="3098" w:type="dxa"/>
            <w:tcBorders>
              <w:top w:val="single" w:sz="4" w:space="0" w:color="auto"/>
              <w:left w:val="single" w:sz="4" w:space="0" w:color="auto"/>
              <w:bottom w:val="single" w:sz="4" w:space="0" w:color="auto"/>
              <w:right w:val="single" w:sz="4" w:space="0" w:color="auto"/>
            </w:tcBorders>
            <w:shd w:val="clear" w:color="auto" w:fill="auto"/>
          </w:tcPr>
          <w:p w14:paraId="34F25970" w14:textId="3C2D0785" w:rsidR="004C51EB" w:rsidRDefault="004C51EB" w:rsidP="00E01790">
            <w:pPr>
              <w:pStyle w:val="Tabletext"/>
            </w:pPr>
            <w:r>
              <w:t>{{</w:t>
            </w:r>
            <w:r w:rsidR="00A1336F">
              <w:t xml:space="preserve"> item.</w:t>
            </w:r>
            <w:r w:rsidR="00A1336F" w:rsidRPr="00A1336F">
              <w:t xml:space="preserve">ParameterKey </w:t>
            </w:r>
            <w:r>
              <w:t>}}</w:t>
            </w:r>
          </w:p>
        </w:tc>
        <w:tc>
          <w:tcPr>
            <w:tcW w:w="2914" w:type="dxa"/>
            <w:tcBorders>
              <w:top w:val="single" w:sz="4" w:space="0" w:color="auto"/>
              <w:left w:val="single" w:sz="4" w:space="0" w:color="auto"/>
              <w:bottom w:val="single" w:sz="4" w:space="0" w:color="auto"/>
              <w:right w:val="single" w:sz="4" w:space="0" w:color="auto"/>
            </w:tcBorders>
          </w:tcPr>
          <w:p w14:paraId="505DF055" w14:textId="432C242E" w:rsidR="004C51EB" w:rsidRDefault="00A1336F" w:rsidP="00E01790">
            <w:pPr>
              <w:pStyle w:val="Tabletext"/>
            </w:pPr>
            <w:r>
              <w:t>{{ item.</w:t>
            </w:r>
            <w:r w:rsidRPr="00A1336F">
              <w:t>ParameterValue</w:t>
            </w:r>
            <w:r>
              <w:t>}}</w:t>
            </w:r>
          </w:p>
        </w:tc>
        <w:tc>
          <w:tcPr>
            <w:tcW w:w="3330" w:type="dxa"/>
            <w:tcBorders>
              <w:top w:val="single" w:sz="4" w:space="0" w:color="auto"/>
              <w:left w:val="single" w:sz="4" w:space="0" w:color="auto"/>
              <w:bottom w:val="single" w:sz="4" w:space="0" w:color="auto"/>
              <w:right w:val="single" w:sz="4" w:space="0" w:color="auto"/>
            </w:tcBorders>
          </w:tcPr>
          <w:p w14:paraId="7E0E587E" w14:textId="0F526CD7" w:rsidR="004C51EB" w:rsidRDefault="00A1336F" w:rsidP="00E01790">
            <w:pPr>
              <w:pStyle w:val="Tabletext"/>
            </w:pPr>
            <w:r>
              <w:t>{{ item.</w:t>
            </w:r>
            <w:r w:rsidRPr="00A1336F">
              <w:t>DataType</w:t>
            </w:r>
            <w:r>
              <w:t>}}</w:t>
            </w:r>
          </w:p>
        </w:tc>
      </w:tr>
      <w:tr w:rsidR="004C51EB" w:rsidRPr="00785798" w14:paraId="6BB1F17D" w14:textId="0765CC45" w:rsidTr="007A19D9">
        <w:trPr>
          <w:cantSplit/>
          <w:trHeight w:val="259"/>
        </w:trPr>
        <w:tc>
          <w:tcPr>
            <w:tcW w:w="3098" w:type="dxa"/>
            <w:tcBorders>
              <w:top w:val="single" w:sz="4" w:space="0" w:color="auto"/>
              <w:left w:val="single" w:sz="4" w:space="0" w:color="auto"/>
              <w:bottom w:val="single" w:sz="4" w:space="0" w:color="auto"/>
              <w:right w:val="single" w:sz="4" w:space="0" w:color="auto"/>
            </w:tcBorders>
            <w:shd w:val="clear" w:color="auto" w:fill="auto"/>
          </w:tcPr>
          <w:p w14:paraId="45ABDB5E" w14:textId="77777777" w:rsidR="004C51EB" w:rsidRPr="00785798" w:rsidRDefault="004C51EB" w:rsidP="00E01790">
            <w:pPr>
              <w:pStyle w:val="Tabletext"/>
            </w:pPr>
            <w:r>
              <w:t>{%tr endfor %}</w:t>
            </w:r>
          </w:p>
        </w:tc>
        <w:tc>
          <w:tcPr>
            <w:tcW w:w="2914" w:type="dxa"/>
            <w:tcBorders>
              <w:top w:val="single" w:sz="4" w:space="0" w:color="auto"/>
              <w:left w:val="single" w:sz="4" w:space="0" w:color="auto"/>
              <w:bottom w:val="single" w:sz="4" w:space="0" w:color="auto"/>
              <w:right w:val="single" w:sz="4" w:space="0" w:color="auto"/>
            </w:tcBorders>
          </w:tcPr>
          <w:p w14:paraId="6D0B75C5" w14:textId="77777777" w:rsidR="004C51EB" w:rsidRPr="00785798" w:rsidRDefault="004C51EB" w:rsidP="00E01790">
            <w:pPr>
              <w:pStyle w:val="Tabletext"/>
            </w:pPr>
          </w:p>
        </w:tc>
        <w:tc>
          <w:tcPr>
            <w:tcW w:w="3330" w:type="dxa"/>
            <w:tcBorders>
              <w:top w:val="single" w:sz="4" w:space="0" w:color="auto"/>
              <w:left w:val="single" w:sz="4" w:space="0" w:color="auto"/>
              <w:bottom w:val="single" w:sz="4" w:space="0" w:color="auto"/>
              <w:right w:val="single" w:sz="4" w:space="0" w:color="auto"/>
            </w:tcBorders>
          </w:tcPr>
          <w:p w14:paraId="675A1528" w14:textId="77777777" w:rsidR="004C51EB" w:rsidRPr="00785798" w:rsidRDefault="004C51EB" w:rsidP="00E01790">
            <w:pPr>
              <w:pStyle w:val="Tabletext"/>
            </w:pPr>
          </w:p>
        </w:tc>
      </w:tr>
    </w:tbl>
    <w:p w14:paraId="58A9FD71" w14:textId="77777777" w:rsidR="004C51EB" w:rsidRPr="004C51EB" w:rsidRDefault="004C51EB" w:rsidP="004C51EB">
      <w:pPr>
        <w:pStyle w:val="Bodycopy"/>
        <w:rPr>
          <w:lang w:val="en-GB"/>
        </w:rPr>
      </w:pPr>
    </w:p>
    <w:p w14:paraId="5DD4A7FD" w14:textId="3C19F3E6" w:rsidR="005A7560" w:rsidRDefault="005A7560" w:rsidP="00534DFA">
      <w:pPr>
        <w:pStyle w:val="Bodycopy"/>
        <w:rPr>
          <w:rFonts w:asciiTheme="minorHAnsi" w:hAnsiTheme="minorHAnsi" w:cs="Arial"/>
        </w:rPr>
      </w:pPr>
      <w:r w:rsidRPr="005A7560">
        <w:rPr>
          <w:rFonts w:asciiTheme="minorHAnsi" w:hAnsiTheme="minorHAnsi" w:cs="Arial"/>
        </w:rPr>
        <w:t>{% endif %}</w:t>
      </w:r>
    </w:p>
    <w:p w14:paraId="344B20A2" w14:textId="4231F056" w:rsidR="001024F1" w:rsidRDefault="00DC6014" w:rsidP="00351CFB">
      <w:pPr>
        <w:pStyle w:val="Heading2"/>
      </w:pPr>
      <w:r w:rsidRPr="00DC6014">
        <w:t>Integration Flow</w:t>
      </w:r>
      <w:bookmarkEnd w:id="23"/>
      <w:r w:rsidR="0009363A">
        <w:t xml:space="preserve"> – General Information </w:t>
      </w:r>
    </w:p>
    <w:p w14:paraId="59E4A13B" w14:textId="3C740E05" w:rsidR="00E950C4" w:rsidRDefault="00E950C4" w:rsidP="00E950C4">
      <w:pPr>
        <w:pStyle w:val="Bodycopy"/>
        <w:rPr>
          <w:lang w:val="en-GB"/>
        </w:rPr>
      </w:pPr>
      <w:bookmarkStart w:id="24" w:name="_Toc322033855"/>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98"/>
        <w:gridCol w:w="6262"/>
      </w:tblGrid>
      <w:tr w:rsidR="00DC6014" w:rsidRPr="00785798" w14:paraId="7011BFC8" w14:textId="77777777" w:rsidTr="00DC6014">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2E8A12E8" w14:textId="1490AA16" w:rsidR="00DC6014" w:rsidRPr="00785798" w:rsidRDefault="004041F4" w:rsidP="00E01790">
            <w:pPr>
              <w:pStyle w:val="Tabletext"/>
            </w:pPr>
            <w:r>
              <w:t>{%tr for k</w:t>
            </w:r>
            <w:r w:rsidR="003F0F2A">
              <w:t>ey</w:t>
            </w:r>
            <w:r w:rsidR="00EA615B">
              <w:t>,value</w:t>
            </w:r>
            <w:r w:rsidR="003F0F2A">
              <w:t xml:space="preserve"> </w:t>
            </w:r>
            <w:r>
              <w:t>in root.header</w:t>
            </w:r>
            <w:r w:rsidR="00EA615B">
              <w:t>.</w:t>
            </w:r>
            <w:r w:rsidR="00EA615B" w:rsidRPr="00C9192C">
              <w:t>items</w:t>
            </w:r>
            <w:r w:rsidR="00EA615B" w:rsidRPr="00CA6AC7">
              <w:t>()</w:t>
            </w:r>
            <w:r w:rsidR="00EA615B">
              <w:t xml:space="preserve"> </w:t>
            </w:r>
            <w:r w:rsidR="008E2437">
              <w:t>%</w:t>
            </w:r>
            <w:r>
              <w:t>}</w:t>
            </w:r>
          </w:p>
        </w:tc>
        <w:tc>
          <w:tcPr>
            <w:tcW w:w="6262" w:type="dxa"/>
            <w:tcBorders>
              <w:left w:val="single" w:sz="4" w:space="0" w:color="FFFFFF" w:themeColor="background1"/>
            </w:tcBorders>
          </w:tcPr>
          <w:p w14:paraId="02040A74" w14:textId="046DAD64" w:rsidR="00DC6014" w:rsidRPr="00785798" w:rsidRDefault="00DC6014" w:rsidP="00E01790">
            <w:pPr>
              <w:pStyle w:val="Tabletext"/>
            </w:pPr>
          </w:p>
        </w:tc>
      </w:tr>
      <w:tr w:rsidR="004041F4" w:rsidRPr="00785798" w14:paraId="67DDB43F" w14:textId="77777777" w:rsidTr="00DC6014">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4118FA9C" w14:textId="04CCD602" w:rsidR="004041F4" w:rsidRDefault="004041F4" w:rsidP="00E01790">
            <w:pPr>
              <w:pStyle w:val="Tabletext"/>
            </w:pPr>
            <w:r>
              <w:t>Integration Flow</w:t>
            </w:r>
            <w:r w:rsidR="00FA41FA">
              <w:t xml:space="preserve"> </w:t>
            </w:r>
            <w:r w:rsidR="00D07F9F">
              <w:t>{{key}}</w:t>
            </w:r>
          </w:p>
        </w:tc>
        <w:tc>
          <w:tcPr>
            <w:tcW w:w="6262" w:type="dxa"/>
            <w:tcBorders>
              <w:left w:val="single" w:sz="4" w:space="0" w:color="FFFFFF" w:themeColor="background1"/>
            </w:tcBorders>
          </w:tcPr>
          <w:p w14:paraId="7652F714" w14:textId="27808A19" w:rsidR="004041F4" w:rsidRDefault="004041F4" w:rsidP="00E01790">
            <w:pPr>
              <w:pStyle w:val="Tabletext"/>
            </w:pPr>
            <w:r>
              <w:t>{{</w:t>
            </w:r>
            <w:r w:rsidR="00D07F9F">
              <w:t>value</w:t>
            </w:r>
            <w:r>
              <w:t>}}</w:t>
            </w:r>
          </w:p>
        </w:tc>
      </w:tr>
      <w:tr w:rsidR="004041F4" w:rsidRPr="00785798" w14:paraId="64723BC3" w14:textId="77777777" w:rsidTr="00D07F9F">
        <w:trPr>
          <w:cantSplit/>
          <w:trHeight w:val="259"/>
        </w:trPr>
        <w:tc>
          <w:tcPr>
            <w:tcW w:w="3098" w:type="dxa"/>
            <w:tcBorders>
              <w:top w:val="single" w:sz="4" w:space="0" w:color="FFFFFF" w:themeColor="background1"/>
              <w:left w:val="nil"/>
              <w:right w:val="single" w:sz="4" w:space="0" w:color="FFFFFF" w:themeColor="background1"/>
            </w:tcBorders>
            <w:shd w:val="clear" w:color="auto" w:fill="002776"/>
          </w:tcPr>
          <w:p w14:paraId="0D6A175C" w14:textId="308A671E" w:rsidR="004041F4" w:rsidRPr="00785798" w:rsidRDefault="004041F4" w:rsidP="00E01790">
            <w:pPr>
              <w:pStyle w:val="Tabletext"/>
            </w:pPr>
            <w:r>
              <w:t>{%tr endfor</w:t>
            </w:r>
            <w:r w:rsidR="00955653">
              <w:t xml:space="preserve"> </w:t>
            </w:r>
            <w:r w:rsidR="000A72FE">
              <w:t>%</w:t>
            </w:r>
            <w:r>
              <w:t>}</w:t>
            </w:r>
          </w:p>
        </w:tc>
        <w:tc>
          <w:tcPr>
            <w:tcW w:w="6262" w:type="dxa"/>
            <w:tcBorders>
              <w:left w:val="single" w:sz="4" w:space="0" w:color="FFFFFF" w:themeColor="background1"/>
            </w:tcBorders>
          </w:tcPr>
          <w:p w14:paraId="3A0ECA43" w14:textId="77777777" w:rsidR="004041F4" w:rsidRPr="00785798" w:rsidRDefault="004041F4" w:rsidP="00E01790">
            <w:pPr>
              <w:pStyle w:val="Tabletext"/>
            </w:pPr>
          </w:p>
        </w:tc>
      </w:tr>
    </w:tbl>
    <w:p w14:paraId="4B4A9C2C" w14:textId="77777777" w:rsidR="00DC6014" w:rsidRPr="00E950C4" w:rsidRDefault="00DC6014" w:rsidP="00E950C4">
      <w:pPr>
        <w:pStyle w:val="Bodycopy"/>
      </w:pPr>
    </w:p>
    <w:p w14:paraId="7B2084A0" w14:textId="77777777" w:rsidR="00DF2286" w:rsidRPr="00E950C4" w:rsidRDefault="00DF2286" w:rsidP="00DF2286">
      <w:pPr>
        <w:pStyle w:val="Bodycopy"/>
      </w:pPr>
      <w:bookmarkStart w:id="25" w:name="_Toc322033856"/>
      <w:bookmarkEnd w:id="24"/>
    </w:p>
    <w:p w14:paraId="40D6D38C" w14:textId="76CE1E13" w:rsidR="00B76CEC" w:rsidRDefault="00B76CEC" w:rsidP="00351CFB">
      <w:pPr>
        <w:pStyle w:val="Heading2"/>
      </w:pPr>
      <w:bookmarkStart w:id="26" w:name="_Toc501710097"/>
      <w:bookmarkStart w:id="27" w:name="_Toc502685643"/>
      <w:bookmarkEnd w:id="25"/>
      <w:r>
        <w:t xml:space="preserve">Integration </w:t>
      </w:r>
      <w:r w:rsidR="00DC6014">
        <w:t>Sub-</w:t>
      </w:r>
      <w:r>
        <w:t>process</w:t>
      </w:r>
      <w:bookmarkEnd w:id="26"/>
      <w:bookmarkEnd w:id="27"/>
      <w:r w:rsidRPr="00BE1E8C">
        <w:t xml:space="preserve">  </w:t>
      </w:r>
    </w:p>
    <w:p w14:paraId="75F3F398" w14:textId="2DC179D3" w:rsidR="00B76CEC" w:rsidRDefault="002231EB" w:rsidP="00B76CEC">
      <w:pPr>
        <w:pStyle w:val="Bodycopy"/>
        <w:rPr>
          <w:rFonts w:asciiTheme="minorHAnsi" w:hAnsiTheme="minorHAnsi" w:cstheme="minorHAnsi"/>
        </w:rPr>
      </w:pPr>
      <w:r>
        <w:rPr>
          <w:lang w:val="en-GB"/>
        </w:rPr>
        <w:t xml:space="preserve">{%r for item in </w:t>
      </w:r>
      <w:r>
        <w:rPr>
          <w:rFonts w:asciiTheme="minorHAnsi" w:hAnsiTheme="minorHAnsi" w:cstheme="minorHAnsi"/>
        </w:rPr>
        <w:t>root.</w:t>
      </w:r>
      <w:r w:rsidRPr="002231EB">
        <w:rPr>
          <w:rFonts w:asciiTheme="minorHAnsi" w:hAnsiTheme="minorHAnsi" w:cstheme="minorHAnsi"/>
        </w:rPr>
        <w:t>Process</w:t>
      </w:r>
      <w:r w:rsidRPr="00990037">
        <w:rPr>
          <w:rFonts w:asciiTheme="minorHAnsi" w:hAnsiTheme="minorHAnsi" w:cstheme="minorHAnsi"/>
        </w:rPr>
        <w:t xml:space="preserve"> %}</w:t>
      </w:r>
    </w:p>
    <w:p w14:paraId="726B6193" w14:textId="60889FA8" w:rsidR="00E214BA" w:rsidRDefault="00E214BA" w:rsidP="00B76CEC">
      <w:pPr>
        <w:pStyle w:val="Bodycopy"/>
        <w:rPr>
          <w:rFonts w:cs="Arial"/>
          <w:b/>
          <w:color w:val="92D050"/>
          <w:szCs w:val="18"/>
        </w:rPr>
      </w:pPr>
      <w:r w:rsidRPr="00E214BA">
        <w:rPr>
          <w:rFonts w:cs="Arial"/>
          <w:b/>
          <w:color w:val="92D050"/>
          <w:szCs w:val="18"/>
        </w:rPr>
        <w:t>{{item.Name}}</w:t>
      </w:r>
    </w:p>
    <w:tbl>
      <w:tblPr>
        <w:tblW w:w="10890" w:type="dxa"/>
        <w:tblInd w:w="-54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790"/>
        <w:gridCol w:w="2250"/>
        <w:gridCol w:w="1710"/>
        <w:gridCol w:w="1350"/>
        <w:gridCol w:w="1350"/>
        <w:gridCol w:w="1440"/>
      </w:tblGrid>
      <w:tr w:rsidR="00DD1781" w:rsidRPr="00785798" w14:paraId="097A6783" w14:textId="04F3547A" w:rsidTr="001C48BE">
        <w:trPr>
          <w:cantSplit/>
          <w:trHeight w:val="259"/>
        </w:trPr>
        <w:tc>
          <w:tcPr>
            <w:tcW w:w="5040" w:type="dxa"/>
            <w:gridSpan w:val="2"/>
            <w:shd w:val="clear" w:color="auto" w:fill="002776"/>
          </w:tcPr>
          <w:p w14:paraId="0F1DE8D8" w14:textId="309B9C73" w:rsidR="00DD1781" w:rsidRPr="00785798" w:rsidRDefault="00DD1781" w:rsidP="00E01790">
            <w:pPr>
              <w:pStyle w:val="Tabletext"/>
            </w:pPr>
            <w:r>
              <w:t>{%tr for key in item.d.</w:t>
            </w:r>
            <w:r w:rsidRPr="000C2DE3">
              <w:t>callActivity</w:t>
            </w:r>
            <w:r>
              <w:t>%}</w:t>
            </w:r>
          </w:p>
        </w:tc>
        <w:tc>
          <w:tcPr>
            <w:tcW w:w="5850" w:type="dxa"/>
            <w:gridSpan w:val="4"/>
            <w:shd w:val="clear" w:color="auto" w:fill="002776"/>
          </w:tcPr>
          <w:p w14:paraId="05FC917C" w14:textId="77777777" w:rsidR="00DD1781" w:rsidRDefault="00DD1781" w:rsidP="00E01790">
            <w:pPr>
              <w:pStyle w:val="Tabletext"/>
            </w:pPr>
          </w:p>
        </w:tc>
      </w:tr>
      <w:tr w:rsidR="00DD1781" w:rsidRPr="00785798" w14:paraId="36D5B54E" w14:textId="4565E843" w:rsidTr="00FF5DC0">
        <w:trPr>
          <w:cantSplit/>
          <w:trHeight w:val="259"/>
        </w:trPr>
        <w:tc>
          <w:tcPr>
            <w:tcW w:w="5040" w:type="dxa"/>
            <w:gridSpan w:val="2"/>
            <w:shd w:val="clear" w:color="auto" w:fill="002776"/>
          </w:tcPr>
          <w:p w14:paraId="73EBC446" w14:textId="6106BE5B" w:rsidR="00DD1781" w:rsidRDefault="00DD1781" w:rsidP="00E01790">
            <w:pPr>
              <w:pStyle w:val="Tabletext"/>
            </w:pPr>
            <w:r>
              <w:t>{%tr for  k, v in key.</w:t>
            </w:r>
            <w:r w:rsidRPr="00C9192C">
              <w:t>items</w:t>
            </w:r>
            <w:r w:rsidRPr="00CA6AC7">
              <w:t>()</w:t>
            </w:r>
            <w:r>
              <w:t xml:space="preserve"> %}</w:t>
            </w:r>
          </w:p>
        </w:tc>
        <w:tc>
          <w:tcPr>
            <w:tcW w:w="5850" w:type="dxa"/>
            <w:gridSpan w:val="4"/>
            <w:shd w:val="clear" w:color="auto" w:fill="002776"/>
          </w:tcPr>
          <w:p w14:paraId="718C1E3D" w14:textId="77777777" w:rsidR="00DD1781" w:rsidRDefault="00DD1781" w:rsidP="00E01790">
            <w:pPr>
              <w:pStyle w:val="Tabletext"/>
            </w:pPr>
          </w:p>
        </w:tc>
      </w:tr>
      <w:tr w:rsidR="00DD1781" w:rsidRPr="00785798" w14:paraId="29EE0ABF" w14:textId="27710A70" w:rsidTr="00FF1252">
        <w:trPr>
          <w:cantSplit/>
          <w:trHeight w:val="259"/>
        </w:trPr>
        <w:tc>
          <w:tcPr>
            <w:tcW w:w="5040" w:type="dxa"/>
            <w:gridSpan w:val="2"/>
            <w:shd w:val="clear" w:color="auto" w:fill="002776"/>
          </w:tcPr>
          <w:p w14:paraId="0F9A34F3" w14:textId="05149727" w:rsidR="00DD1781" w:rsidRDefault="00DD1781" w:rsidP="00E01790">
            <w:pPr>
              <w:pStyle w:val="Tabletext"/>
            </w:pPr>
            <w:r>
              <w:t>{%tr if k != “Content Modifier”  %}</w:t>
            </w:r>
          </w:p>
        </w:tc>
        <w:tc>
          <w:tcPr>
            <w:tcW w:w="5850" w:type="dxa"/>
            <w:gridSpan w:val="4"/>
            <w:shd w:val="clear" w:color="auto" w:fill="002776"/>
          </w:tcPr>
          <w:p w14:paraId="36AA4354" w14:textId="77777777" w:rsidR="00DD1781" w:rsidRDefault="00DD1781" w:rsidP="00E01790">
            <w:pPr>
              <w:pStyle w:val="Tabletext"/>
            </w:pPr>
          </w:p>
        </w:tc>
      </w:tr>
      <w:tr w:rsidR="00DD1781" w:rsidRPr="00785798" w14:paraId="08B50E40" w14:textId="3CE5C2C9" w:rsidTr="002C7318">
        <w:trPr>
          <w:cantSplit/>
          <w:trHeight w:val="259"/>
        </w:trPr>
        <w:tc>
          <w:tcPr>
            <w:tcW w:w="5040" w:type="dxa"/>
            <w:gridSpan w:val="2"/>
            <w:shd w:val="clear" w:color="auto" w:fill="002776"/>
          </w:tcPr>
          <w:p w14:paraId="7CA2B2DF" w14:textId="6579095E" w:rsidR="00DD1781" w:rsidRDefault="00DD1781" w:rsidP="00E01790">
            <w:pPr>
              <w:pStyle w:val="Tabletext"/>
            </w:pPr>
            <w:r>
              <w:t>{{k}}</w:t>
            </w:r>
          </w:p>
        </w:tc>
        <w:tc>
          <w:tcPr>
            <w:tcW w:w="5850" w:type="dxa"/>
            <w:gridSpan w:val="4"/>
            <w:shd w:val="clear" w:color="auto" w:fill="002776"/>
          </w:tcPr>
          <w:p w14:paraId="556E679E" w14:textId="77777777" w:rsidR="00DD1781" w:rsidRDefault="00DD1781" w:rsidP="00E01790">
            <w:pPr>
              <w:pStyle w:val="Tabletext"/>
            </w:pPr>
          </w:p>
        </w:tc>
      </w:tr>
      <w:tr w:rsidR="00DD1781" w:rsidRPr="00785798" w14:paraId="0E2364E2" w14:textId="078A06FF" w:rsidTr="00126AA3">
        <w:trPr>
          <w:cantSplit/>
          <w:trHeight w:val="259"/>
        </w:trPr>
        <w:tc>
          <w:tcPr>
            <w:tcW w:w="5040" w:type="dxa"/>
            <w:gridSpan w:val="2"/>
            <w:shd w:val="clear" w:color="auto" w:fill="002776"/>
          </w:tcPr>
          <w:p w14:paraId="580D37D2" w14:textId="013B42CB" w:rsidR="00DD1781" w:rsidRDefault="00DD1781" w:rsidP="00E01790">
            <w:pPr>
              <w:pStyle w:val="Tabletext"/>
            </w:pPr>
            <w:r>
              <w:t>{%tr for  k1, v1 in v.items() %}</w:t>
            </w:r>
          </w:p>
        </w:tc>
        <w:tc>
          <w:tcPr>
            <w:tcW w:w="5850" w:type="dxa"/>
            <w:gridSpan w:val="4"/>
            <w:shd w:val="clear" w:color="auto" w:fill="002776"/>
          </w:tcPr>
          <w:p w14:paraId="553B1C02" w14:textId="77777777" w:rsidR="00DD1781" w:rsidRDefault="00DD1781" w:rsidP="00E01790">
            <w:pPr>
              <w:pStyle w:val="Tabletext"/>
            </w:pPr>
          </w:p>
        </w:tc>
      </w:tr>
      <w:tr w:rsidR="00DD1781" w:rsidRPr="00785798" w14:paraId="46253D17" w14:textId="57AE5B7B" w:rsidTr="001F4B4C">
        <w:trPr>
          <w:cantSplit/>
          <w:trHeight w:val="259"/>
        </w:trPr>
        <w:tc>
          <w:tcPr>
            <w:tcW w:w="2790" w:type="dxa"/>
          </w:tcPr>
          <w:p w14:paraId="49BA4187" w14:textId="0B593EF9" w:rsidR="00DD1781" w:rsidRPr="00882CA1" w:rsidRDefault="00DD1781" w:rsidP="00E01790">
            <w:pPr>
              <w:pStyle w:val="Tabletext"/>
            </w:pPr>
            <w:r w:rsidRPr="00882CA1">
              <w:t>{{k1}}</w:t>
            </w:r>
          </w:p>
        </w:tc>
        <w:tc>
          <w:tcPr>
            <w:tcW w:w="8100" w:type="dxa"/>
            <w:gridSpan w:val="5"/>
          </w:tcPr>
          <w:p w14:paraId="56F866F5" w14:textId="57536063" w:rsidR="00DD1781" w:rsidRPr="00882CA1" w:rsidRDefault="00DD1781" w:rsidP="00E01790">
            <w:pPr>
              <w:pStyle w:val="Tabletext"/>
            </w:pPr>
            <w:r w:rsidRPr="00882CA1">
              <w:t>{{v1}}</w:t>
            </w:r>
          </w:p>
        </w:tc>
      </w:tr>
      <w:tr w:rsidR="00DD1781" w:rsidRPr="00785798" w14:paraId="039181E5" w14:textId="1292A6B7" w:rsidTr="00022D1C">
        <w:trPr>
          <w:cantSplit/>
          <w:trHeight w:val="259"/>
        </w:trPr>
        <w:tc>
          <w:tcPr>
            <w:tcW w:w="2790" w:type="dxa"/>
          </w:tcPr>
          <w:p w14:paraId="2FD07F57" w14:textId="10E6C99B" w:rsidR="00DD1781" w:rsidRPr="00785798" w:rsidRDefault="00DD1781" w:rsidP="00E01790">
            <w:pPr>
              <w:pStyle w:val="Tabletext"/>
            </w:pPr>
            <w:r>
              <w:t>{%tr endfor%}</w:t>
            </w:r>
          </w:p>
        </w:tc>
        <w:tc>
          <w:tcPr>
            <w:tcW w:w="8100" w:type="dxa"/>
            <w:gridSpan w:val="5"/>
          </w:tcPr>
          <w:p w14:paraId="1F126890" w14:textId="77777777" w:rsidR="00DD1781" w:rsidRPr="00785798" w:rsidRDefault="00DD1781" w:rsidP="00E01790">
            <w:pPr>
              <w:pStyle w:val="Tabletext"/>
            </w:pPr>
          </w:p>
        </w:tc>
      </w:tr>
      <w:tr w:rsidR="00DD1781" w:rsidRPr="00785798" w14:paraId="3D4502CB" w14:textId="20422AFD" w:rsidTr="005F1F41">
        <w:trPr>
          <w:cantSplit/>
          <w:trHeight w:val="259"/>
        </w:trPr>
        <w:tc>
          <w:tcPr>
            <w:tcW w:w="2790" w:type="dxa"/>
          </w:tcPr>
          <w:p w14:paraId="42D73943" w14:textId="00D2BDBC" w:rsidR="00DD1781" w:rsidRDefault="00DD1781" w:rsidP="00E01790">
            <w:pPr>
              <w:pStyle w:val="Tabletext"/>
            </w:pPr>
            <w:r>
              <w:t>{%tr endif %}</w:t>
            </w:r>
          </w:p>
        </w:tc>
        <w:tc>
          <w:tcPr>
            <w:tcW w:w="8100" w:type="dxa"/>
            <w:gridSpan w:val="5"/>
          </w:tcPr>
          <w:p w14:paraId="2577FB1C" w14:textId="77777777" w:rsidR="00DD1781" w:rsidRPr="00785798" w:rsidRDefault="00DD1781" w:rsidP="00E01790">
            <w:pPr>
              <w:pStyle w:val="Tabletext"/>
            </w:pPr>
          </w:p>
        </w:tc>
      </w:tr>
      <w:tr w:rsidR="00DD1781" w:rsidRPr="00785798" w14:paraId="6D12E1FB" w14:textId="06E93ACA" w:rsidTr="004332E1">
        <w:trPr>
          <w:cantSplit/>
          <w:trHeight w:val="259"/>
        </w:trPr>
        <w:tc>
          <w:tcPr>
            <w:tcW w:w="2790" w:type="dxa"/>
          </w:tcPr>
          <w:p w14:paraId="2EE150EA" w14:textId="3A6F8C5D" w:rsidR="00DD1781" w:rsidRDefault="00DD1781" w:rsidP="00E01790">
            <w:pPr>
              <w:pStyle w:val="Tabletext"/>
            </w:pPr>
            <w:r>
              <w:t>{%tr endfor%}</w:t>
            </w:r>
          </w:p>
        </w:tc>
        <w:tc>
          <w:tcPr>
            <w:tcW w:w="8100" w:type="dxa"/>
            <w:gridSpan w:val="5"/>
          </w:tcPr>
          <w:p w14:paraId="3C811426" w14:textId="77777777" w:rsidR="00DD1781" w:rsidRPr="00785798" w:rsidRDefault="00DD1781" w:rsidP="00E01790">
            <w:pPr>
              <w:pStyle w:val="Tabletext"/>
            </w:pPr>
          </w:p>
        </w:tc>
      </w:tr>
      <w:tr w:rsidR="00DD1781" w:rsidRPr="00785798" w14:paraId="069C286E" w14:textId="3EEEDB8F" w:rsidTr="00B276A6">
        <w:trPr>
          <w:cantSplit/>
          <w:trHeight w:val="259"/>
        </w:trPr>
        <w:tc>
          <w:tcPr>
            <w:tcW w:w="2790" w:type="dxa"/>
          </w:tcPr>
          <w:p w14:paraId="43102F86" w14:textId="423EFC91" w:rsidR="00DD1781" w:rsidRPr="00785798" w:rsidRDefault="00DD1781" w:rsidP="00E01790">
            <w:pPr>
              <w:pStyle w:val="Tabletext"/>
            </w:pPr>
            <w:r>
              <w:t>{%tr endfor %}</w:t>
            </w:r>
          </w:p>
        </w:tc>
        <w:tc>
          <w:tcPr>
            <w:tcW w:w="8100" w:type="dxa"/>
            <w:gridSpan w:val="5"/>
          </w:tcPr>
          <w:p w14:paraId="6C69CA0C" w14:textId="77777777" w:rsidR="00DD1781" w:rsidRPr="00785798" w:rsidRDefault="00DD1781" w:rsidP="00E01790">
            <w:pPr>
              <w:pStyle w:val="Tabletext"/>
            </w:pPr>
          </w:p>
        </w:tc>
      </w:tr>
      <w:tr w:rsidR="00DD1781" w:rsidRPr="00785798" w14:paraId="321ACD1E" w14:textId="31792B0B" w:rsidTr="00865784">
        <w:trPr>
          <w:cantSplit/>
          <w:trHeight w:val="259"/>
        </w:trPr>
        <w:tc>
          <w:tcPr>
            <w:tcW w:w="5040" w:type="dxa"/>
            <w:gridSpan w:val="2"/>
            <w:shd w:val="clear" w:color="auto" w:fill="002776"/>
          </w:tcPr>
          <w:p w14:paraId="67EAB47B" w14:textId="32822265" w:rsidR="00DD1781" w:rsidRPr="00785798" w:rsidRDefault="00DD1781" w:rsidP="00E01790">
            <w:pPr>
              <w:pStyle w:val="Tabletext"/>
            </w:pPr>
            <w:r>
              <w:t>{%tr for key in item.d.</w:t>
            </w:r>
            <w:r w:rsidRPr="000C2DE3">
              <w:t>callActivity</w:t>
            </w:r>
            <w:r>
              <w:t>%}</w:t>
            </w:r>
          </w:p>
        </w:tc>
        <w:tc>
          <w:tcPr>
            <w:tcW w:w="5850" w:type="dxa"/>
            <w:gridSpan w:val="4"/>
            <w:shd w:val="clear" w:color="auto" w:fill="002776"/>
          </w:tcPr>
          <w:p w14:paraId="10750211" w14:textId="77777777" w:rsidR="00DD1781" w:rsidRDefault="00DD1781" w:rsidP="00E01790">
            <w:pPr>
              <w:pStyle w:val="Tabletext"/>
            </w:pPr>
          </w:p>
        </w:tc>
      </w:tr>
      <w:tr w:rsidR="00DD1781" w:rsidRPr="00785798" w14:paraId="15C4DE87" w14:textId="73DCFB13" w:rsidTr="001C1A62">
        <w:trPr>
          <w:cantSplit/>
          <w:trHeight w:val="259"/>
        </w:trPr>
        <w:tc>
          <w:tcPr>
            <w:tcW w:w="5040" w:type="dxa"/>
            <w:gridSpan w:val="2"/>
            <w:shd w:val="clear" w:color="auto" w:fill="002776"/>
          </w:tcPr>
          <w:p w14:paraId="493BCA18" w14:textId="77777777" w:rsidR="00DD1781" w:rsidRDefault="00DD1781" w:rsidP="00E01790">
            <w:pPr>
              <w:pStyle w:val="Tabletext"/>
            </w:pPr>
            <w:r>
              <w:t>{%tr for  k, v in key.</w:t>
            </w:r>
            <w:r w:rsidRPr="00C9192C">
              <w:t>items</w:t>
            </w:r>
            <w:r w:rsidRPr="00CA6AC7">
              <w:t>()</w:t>
            </w:r>
            <w:r>
              <w:t xml:space="preserve"> %}</w:t>
            </w:r>
          </w:p>
        </w:tc>
        <w:tc>
          <w:tcPr>
            <w:tcW w:w="5850" w:type="dxa"/>
            <w:gridSpan w:val="4"/>
            <w:shd w:val="clear" w:color="auto" w:fill="002776"/>
          </w:tcPr>
          <w:p w14:paraId="7F98EAE1" w14:textId="77777777" w:rsidR="00DD1781" w:rsidRDefault="00DD1781" w:rsidP="00E01790">
            <w:pPr>
              <w:pStyle w:val="Tabletext"/>
            </w:pPr>
          </w:p>
        </w:tc>
      </w:tr>
      <w:tr w:rsidR="00DD1781" w:rsidRPr="00785798" w14:paraId="6A93079B" w14:textId="2877B7FF" w:rsidTr="007A618B">
        <w:trPr>
          <w:cantSplit/>
          <w:trHeight w:val="259"/>
        </w:trPr>
        <w:tc>
          <w:tcPr>
            <w:tcW w:w="5040" w:type="dxa"/>
            <w:gridSpan w:val="2"/>
            <w:shd w:val="clear" w:color="auto" w:fill="002776"/>
          </w:tcPr>
          <w:p w14:paraId="3C99926C" w14:textId="380B42A7" w:rsidR="00DD1781" w:rsidRDefault="00DD1781" w:rsidP="00E01790">
            <w:pPr>
              <w:pStyle w:val="Tabletext"/>
            </w:pPr>
            <w:r>
              <w:lastRenderedPageBreak/>
              <w:t>{%tr if k == “Content Modifier”  %}</w:t>
            </w:r>
          </w:p>
        </w:tc>
        <w:tc>
          <w:tcPr>
            <w:tcW w:w="5850" w:type="dxa"/>
            <w:gridSpan w:val="4"/>
            <w:shd w:val="clear" w:color="auto" w:fill="002776"/>
          </w:tcPr>
          <w:p w14:paraId="13DA67AA" w14:textId="77777777" w:rsidR="00DD1781" w:rsidRDefault="00DD1781" w:rsidP="00E01790">
            <w:pPr>
              <w:pStyle w:val="Tabletext"/>
            </w:pPr>
          </w:p>
        </w:tc>
      </w:tr>
      <w:tr w:rsidR="00DD1781" w:rsidRPr="00785798" w14:paraId="4A7B4485" w14:textId="3CC796CF" w:rsidTr="00A10756">
        <w:trPr>
          <w:cantSplit/>
          <w:trHeight w:val="259"/>
        </w:trPr>
        <w:tc>
          <w:tcPr>
            <w:tcW w:w="5040" w:type="dxa"/>
            <w:gridSpan w:val="2"/>
            <w:shd w:val="clear" w:color="auto" w:fill="002776"/>
          </w:tcPr>
          <w:p w14:paraId="2597C55D" w14:textId="77777777" w:rsidR="00DD1781" w:rsidRDefault="00DD1781" w:rsidP="00E01790">
            <w:pPr>
              <w:pStyle w:val="Tabletext"/>
            </w:pPr>
            <w:r>
              <w:t>{{k}}</w:t>
            </w:r>
          </w:p>
        </w:tc>
        <w:tc>
          <w:tcPr>
            <w:tcW w:w="5850" w:type="dxa"/>
            <w:gridSpan w:val="4"/>
            <w:shd w:val="clear" w:color="auto" w:fill="002776"/>
          </w:tcPr>
          <w:p w14:paraId="4FF169ED" w14:textId="77777777" w:rsidR="00DD1781" w:rsidRDefault="00DD1781" w:rsidP="00E01790">
            <w:pPr>
              <w:pStyle w:val="Tabletext"/>
            </w:pPr>
          </w:p>
        </w:tc>
      </w:tr>
      <w:tr w:rsidR="00DD1781" w:rsidRPr="00785798" w14:paraId="0CD2CEC2" w14:textId="7B79840F" w:rsidTr="00B95021">
        <w:trPr>
          <w:cantSplit/>
          <w:trHeight w:val="259"/>
        </w:trPr>
        <w:tc>
          <w:tcPr>
            <w:tcW w:w="5040" w:type="dxa"/>
            <w:gridSpan w:val="2"/>
            <w:shd w:val="clear" w:color="auto" w:fill="002776"/>
          </w:tcPr>
          <w:p w14:paraId="760083F2" w14:textId="77777777" w:rsidR="00DD1781" w:rsidRDefault="00DD1781" w:rsidP="00E01790">
            <w:pPr>
              <w:pStyle w:val="Tabletext"/>
            </w:pPr>
            <w:r>
              <w:t>{%tr for  k1, v1 in v.items() %}</w:t>
            </w:r>
          </w:p>
        </w:tc>
        <w:tc>
          <w:tcPr>
            <w:tcW w:w="5850" w:type="dxa"/>
            <w:gridSpan w:val="4"/>
            <w:shd w:val="clear" w:color="auto" w:fill="002776"/>
          </w:tcPr>
          <w:p w14:paraId="7FCC20EA" w14:textId="77777777" w:rsidR="00DD1781" w:rsidRDefault="00DD1781" w:rsidP="00E01790">
            <w:pPr>
              <w:pStyle w:val="Tabletext"/>
            </w:pPr>
          </w:p>
        </w:tc>
      </w:tr>
      <w:tr w:rsidR="00DD1781" w:rsidRPr="00785798" w14:paraId="0F921584" w14:textId="5517BFBF" w:rsidTr="007A0A30">
        <w:trPr>
          <w:cantSplit/>
          <w:trHeight w:val="259"/>
        </w:trPr>
        <w:tc>
          <w:tcPr>
            <w:tcW w:w="2790" w:type="dxa"/>
          </w:tcPr>
          <w:p w14:paraId="0E529510" w14:textId="7F9CCE71" w:rsidR="00DD1781" w:rsidRPr="00882CA1" w:rsidRDefault="00DD1781" w:rsidP="00E01790">
            <w:pPr>
              <w:pStyle w:val="Tabletext"/>
            </w:pPr>
            <w:r>
              <w:t>{%tr if k1 == “</w:t>
            </w:r>
            <w:r w:rsidRPr="00882CA1">
              <w:t>Name</w:t>
            </w:r>
            <w:r>
              <w:t>” or  k1 == “</w:t>
            </w:r>
            <w:r w:rsidRPr="00882CA1">
              <w:t>Body</w:t>
            </w:r>
            <w:r>
              <w:t>” %}</w:t>
            </w:r>
          </w:p>
        </w:tc>
        <w:tc>
          <w:tcPr>
            <w:tcW w:w="8100" w:type="dxa"/>
            <w:gridSpan w:val="5"/>
          </w:tcPr>
          <w:p w14:paraId="0B23DD47" w14:textId="77777777" w:rsidR="00DD1781" w:rsidRPr="00882CA1" w:rsidRDefault="00DD1781" w:rsidP="00E01790">
            <w:pPr>
              <w:pStyle w:val="Tabletext"/>
            </w:pPr>
          </w:p>
        </w:tc>
      </w:tr>
      <w:tr w:rsidR="006A32A5" w:rsidRPr="00785798" w14:paraId="416B5306" w14:textId="77777777" w:rsidTr="007A0A30">
        <w:trPr>
          <w:cantSplit/>
          <w:trHeight w:val="259"/>
        </w:trPr>
        <w:tc>
          <w:tcPr>
            <w:tcW w:w="2790" w:type="dxa"/>
          </w:tcPr>
          <w:p w14:paraId="583C6C6D" w14:textId="1DF74DF8" w:rsidR="006A32A5" w:rsidRDefault="00FA28C4" w:rsidP="00FA28C4">
            <w:pPr>
              <w:pStyle w:val="Tabletext"/>
            </w:pPr>
            <w:r>
              <w:t>{%tr if v1</w:t>
            </w:r>
            <w:r w:rsidR="006A32A5" w:rsidRPr="006A32A5">
              <w:t>|length %}</w:t>
            </w:r>
          </w:p>
        </w:tc>
        <w:tc>
          <w:tcPr>
            <w:tcW w:w="8100" w:type="dxa"/>
            <w:gridSpan w:val="5"/>
          </w:tcPr>
          <w:p w14:paraId="21186F1C" w14:textId="77777777" w:rsidR="006A32A5" w:rsidRPr="00882CA1" w:rsidRDefault="006A32A5" w:rsidP="00E01790">
            <w:pPr>
              <w:pStyle w:val="Tabletext"/>
            </w:pPr>
          </w:p>
        </w:tc>
      </w:tr>
      <w:tr w:rsidR="00FA28C4" w:rsidRPr="00785798" w14:paraId="0A82BEF0" w14:textId="79ECACEE" w:rsidTr="00E7260D">
        <w:trPr>
          <w:cantSplit/>
          <w:trHeight w:val="259"/>
        </w:trPr>
        <w:tc>
          <w:tcPr>
            <w:tcW w:w="2790" w:type="dxa"/>
            <w:shd w:val="clear" w:color="auto" w:fill="auto"/>
          </w:tcPr>
          <w:p w14:paraId="6502C5D3" w14:textId="77777777" w:rsidR="00FA28C4" w:rsidRPr="00882CA1" w:rsidRDefault="00FA28C4" w:rsidP="00E01790">
            <w:pPr>
              <w:pStyle w:val="Tabletext"/>
            </w:pPr>
            <w:r w:rsidRPr="00882CA1">
              <w:t>{{k1}}</w:t>
            </w:r>
          </w:p>
        </w:tc>
        <w:tc>
          <w:tcPr>
            <w:tcW w:w="8100" w:type="dxa"/>
            <w:gridSpan w:val="5"/>
            <w:shd w:val="clear" w:color="auto" w:fill="auto"/>
          </w:tcPr>
          <w:p w14:paraId="07B312E3" w14:textId="53012799" w:rsidR="00FA28C4" w:rsidRPr="00882CA1" w:rsidRDefault="00FA28C4" w:rsidP="00E01790">
            <w:pPr>
              <w:pStyle w:val="Tabletext"/>
            </w:pPr>
            <w:r w:rsidRPr="00882CA1">
              <w:t>{{v1}}</w:t>
            </w:r>
          </w:p>
        </w:tc>
      </w:tr>
      <w:tr w:rsidR="006A32A5" w:rsidRPr="00785798" w14:paraId="730B1EB7" w14:textId="77777777" w:rsidTr="006E1589">
        <w:trPr>
          <w:cantSplit/>
          <w:trHeight w:val="259"/>
        </w:trPr>
        <w:tc>
          <w:tcPr>
            <w:tcW w:w="2790" w:type="dxa"/>
          </w:tcPr>
          <w:p w14:paraId="62F49377" w14:textId="783F7930" w:rsidR="006A32A5" w:rsidRPr="00882CA1" w:rsidRDefault="006A32A5" w:rsidP="00E01790">
            <w:pPr>
              <w:pStyle w:val="Tabletext"/>
            </w:pPr>
            <w:r>
              <w:t>{%tr endif %}</w:t>
            </w:r>
          </w:p>
        </w:tc>
        <w:tc>
          <w:tcPr>
            <w:tcW w:w="8100" w:type="dxa"/>
            <w:gridSpan w:val="5"/>
          </w:tcPr>
          <w:p w14:paraId="5BCA1817" w14:textId="77777777" w:rsidR="006A32A5" w:rsidRPr="00882CA1" w:rsidRDefault="006A32A5" w:rsidP="00E01790">
            <w:pPr>
              <w:pStyle w:val="Tabletext"/>
            </w:pPr>
          </w:p>
        </w:tc>
      </w:tr>
      <w:tr w:rsidR="006A32A5" w:rsidRPr="00785798" w14:paraId="19C0E047" w14:textId="7BE83BA5" w:rsidTr="00AB2B7C">
        <w:trPr>
          <w:cantSplit/>
          <w:trHeight w:val="259"/>
        </w:trPr>
        <w:tc>
          <w:tcPr>
            <w:tcW w:w="2790" w:type="dxa"/>
          </w:tcPr>
          <w:p w14:paraId="4F191FF3" w14:textId="4A906139" w:rsidR="006A32A5" w:rsidRPr="00882CA1" w:rsidRDefault="006A32A5" w:rsidP="00E01790">
            <w:pPr>
              <w:pStyle w:val="Tabletext"/>
            </w:pPr>
            <w:r w:rsidRPr="0068119C">
              <w:t>{%</w:t>
            </w:r>
            <w:r>
              <w:t>tr</w:t>
            </w:r>
            <w:r w:rsidRPr="0068119C">
              <w:t xml:space="preserve"> else %}</w:t>
            </w:r>
          </w:p>
        </w:tc>
        <w:tc>
          <w:tcPr>
            <w:tcW w:w="8100" w:type="dxa"/>
            <w:gridSpan w:val="5"/>
          </w:tcPr>
          <w:p w14:paraId="17451717" w14:textId="77777777" w:rsidR="006A32A5" w:rsidRPr="00882CA1" w:rsidRDefault="006A32A5" w:rsidP="00E01790">
            <w:pPr>
              <w:pStyle w:val="Tabletext"/>
            </w:pPr>
            <w:bookmarkStart w:id="28" w:name="_GoBack"/>
            <w:bookmarkEnd w:id="28"/>
          </w:p>
        </w:tc>
      </w:tr>
      <w:tr w:rsidR="006A32A5" w:rsidRPr="00785798" w14:paraId="7B3DB73F" w14:textId="77777777" w:rsidTr="00C64A34">
        <w:trPr>
          <w:cantSplit/>
          <w:trHeight w:val="259"/>
        </w:trPr>
        <w:tc>
          <w:tcPr>
            <w:tcW w:w="2790" w:type="dxa"/>
          </w:tcPr>
          <w:p w14:paraId="73D6D9CC" w14:textId="42F8B0BB" w:rsidR="006A32A5" w:rsidRPr="0068119C" w:rsidRDefault="006A32A5" w:rsidP="00F10298">
            <w:pPr>
              <w:pStyle w:val="Tabletext"/>
            </w:pPr>
            <w:r w:rsidRPr="00F10298">
              <w:t>{%</w:t>
            </w:r>
            <w:r>
              <w:t>tr</w:t>
            </w:r>
            <w:r w:rsidRPr="00F10298">
              <w:t xml:space="preserve"> if </w:t>
            </w:r>
            <w:r>
              <w:t>v1.rows</w:t>
            </w:r>
            <w:r w:rsidRPr="00F10298">
              <w:t>|length %}</w:t>
            </w:r>
          </w:p>
        </w:tc>
        <w:tc>
          <w:tcPr>
            <w:tcW w:w="8100" w:type="dxa"/>
            <w:gridSpan w:val="5"/>
          </w:tcPr>
          <w:p w14:paraId="5C95D5F3" w14:textId="77777777" w:rsidR="006A32A5" w:rsidRPr="00882CA1" w:rsidRDefault="006A32A5" w:rsidP="00E01790">
            <w:pPr>
              <w:pStyle w:val="Tabletext"/>
            </w:pPr>
          </w:p>
        </w:tc>
      </w:tr>
      <w:tr w:rsidR="00DD1781" w:rsidRPr="00785798" w14:paraId="0A0AA05F" w14:textId="5093816E" w:rsidTr="006A32A5">
        <w:trPr>
          <w:cantSplit/>
          <w:trHeight w:val="259"/>
        </w:trPr>
        <w:tc>
          <w:tcPr>
            <w:tcW w:w="10890" w:type="dxa"/>
            <w:gridSpan w:val="6"/>
            <w:shd w:val="clear" w:color="auto" w:fill="DBE5F1" w:themeFill="accent1" w:themeFillTint="33"/>
          </w:tcPr>
          <w:p w14:paraId="45D93C04" w14:textId="26A7BD42" w:rsidR="00DD1781" w:rsidRPr="00882CA1" w:rsidRDefault="00DD1781" w:rsidP="00E01790">
            <w:pPr>
              <w:pStyle w:val="Tabletext"/>
            </w:pPr>
            <w:r w:rsidRPr="00882CA1">
              <w:t>{{k1}}</w:t>
            </w:r>
          </w:p>
        </w:tc>
      </w:tr>
      <w:tr w:rsidR="00E01790" w:rsidRPr="00785798" w14:paraId="6A9EB414" w14:textId="39E0443D" w:rsidTr="00E01790">
        <w:trPr>
          <w:cantSplit/>
          <w:trHeight w:val="259"/>
        </w:trPr>
        <w:tc>
          <w:tcPr>
            <w:tcW w:w="2790" w:type="dxa"/>
          </w:tcPr>
          <w:p w14:paraId="241344FB" w14:textId="27752B04" w:rsidR="00E01790" w:rsidRPr="00E01790" w:rsidRDefault="00E01790" w:rsidP="00E01790">
            <w:pPr>
              <w:pStyle w:val="Tabletext"/>
              <w:rPr>
                <w:b/>
              </w:rPr>
            </w:pPr>
            <w:r w:rsidRPr="00E01790">
              <w:rPr>
                <w:b/>
              </w:rPr>
              <w:t>Action</w:t>
            </w:r>
          </w:p>
        </w:tc>
        <w:tc>
          <w:tcPr>
            <w:tcW w:w="2250" w:type="dxa"/>
          </w:tcPr>
          <w:p w14:paraId="124A19CB" w14:textId="40190342" w:rsidR="00E01790" w:rsidRPr="00E01790" w:rsidRDefault="00E01790" w:rsidP="00E01790">
            <w:pPr>
              <w:pStyle w:val="Tabletext"/>
              <w:rPr>
                <w:b/>
              </w:rPr>
            </w:pPr>
            <w:r w:rsidRPr="00E01790">
              <w:rPr>
                <w:b/>
              </w:rPr>
              <w:t>Type</w:t>
            </w:r>
          </w:p>
        </w:tc>
        <w:tc>
          <w:tcPr>
            <w:tcW w:w="1710" w:type="dxa"/>
          </w:tcPr>
          <w:p w14:paraId="3FCC3499" w14:textId="18241232" w:rsidR="00E01790" w:rsidRPr="00E01790" w:rsidRDefault="00E01790" w:rsidP="00E01790">
            <w:pPr>
              <w:pStyle w:val="Tabletext"/>
              <w:rPr>
                <w:b/>
              </w:rPr>
            </w:pPr>
            <w:r w:rsidRPr="00E01790">
              <w:rPr>
                <w:b/>
              </w:rPr>
              <w:t>Value</w:t>
            </w:r>
          </w:p>
        </w:tc>
        <w:tc>
          <w:tcPr>
            <w:tcW w:w="1350" w:type="dxa"/>
          </w:tcPr>
          <w:p w14:paraId="180A9FBC" w14:textId="77DCEB40" w:rsidR="00E01790" w:rsidRPr="00E01790" w:rsidRDefault="00E01790" w:rsidP="00E01790">
            <w:pPr>
              <w:pStyle w:val="Tabletext"/>
              <w:rPr>
                <w:b/>
              </w:rPr>
            </w:pPr>
            <w:r w:rsidRPr="00E01790">
              <w:rPr>
                <w:b/>
              </w:rPr>
              <w:t>Default</w:t>
            </w:r>
          </w:p>
        </w:tc>
        <w:tc>
          <w:tcPr>
            <w:tcW w:w="1350" w:type="dxa"/>
          </w:tcPr>
          <w:p w14:paraId="041FE7F9" w14:textId="1B1C7571" w:rsidR="00E01790" w:rsidRPr="00E01790" w:rsidRDefault="00E01790" w:rsidP="00E01790">
            <w:pPr>
              <w:pStyle w:val="Tabletext"/>
              <w:rPr>
                <w:b/>
              </w:rPr>
            </w:pPr>
            <w:r w:rsidRPr="00E01790">
              <w:rPr>
                <w:b/>
              </w:rPr>
              <w:t>Name</w:t>
            </w:r>
          </w:p>
        </w:tc>
        <w:tc>
          <w:tcPr>
            <w:tcW w:w="1440" w:type="dxa"/>
          </w:tcPr>
          <w:p w14:paraId="6BA6A961" w14:textId="6B23BF96" w:rsidR="00E01790" w:rsidRPr="00E01790" w:rsidRDefault="00E01790" w:rsidP="00E01790">
            <w:pPr>
              <w:pStyle w:val="Tabletext"/>
              <w:rPr>
                <w:b/>
              </w:rPr>
            </w:pPr>
            <w:r w:rsidRPr="00E01790">
              <w:rPr>
                <w:b/>
              </w:rPr>
              <w:t>Datatype</w:t>
            </w:r>
          </w:p>
        </w:tc>
      </w:tr>
      <w:tr w:rsidR="00E01790" w:rsidRPr="00785798" w14:paraId="40DDE985" w14:textId="73BCEA8B" w:rsidTr="00E01790">
        <w:trPr>
          <w:cantSplit/>
          <w:trHeight w:val="259"/>
        </w:trPr>
        <w:tc>
          <w:tcPr>
            <w:tcW w:w="2790" w:type="dxa"/>
          </w:tcPr>
          <w:p w14:paraId="369874F9" w14:textId="309052A5" w:rsidR="00E01790" w:rsidRPr="00882CA1" w:rsidRDefault="00E01790" w:rsidP="00E01790">
            <w:pPr>
              <w:pStyle w:val="Tabletext"/>
            </w:pPr>
            <w:r>
              <w:t>{%tr for  val in v1.rows %}</w:t>
            </w:r>
          </w:p>
        </w:tc>
        <w:tc>
          <w:tcPr>
            <w:tcW w:w="2250" w:type="dxa"/>
          </w:tcPr>
          <w:p w14:paraId="11CC3EF0" w14:textId="77777777" w:rsidR="00E01790" w:rsidRDefault="00E01790" w:rsidP="00E01790">
            <w:pPr>
              <w:pStyle w:val="Tabletext"/>
            </w:pPr>
          </w:p>
        </w:tc>
        <w:tc>
          <w:tcPr>
            <w:tcW w:w="1710" w:type="dxa"/>
          </w:tcPr>
          <w:p w14:paraId="639745CB" w14:textId="77777777" w:rsidR="00E01790" w:rsidRPr="00882CA1" w:rsidRDefault="00E01790" w:rsidP="00E01790">
            <w:pPr>
              <w:pStyle w:val="Tabletext"/>
            </w:pPr>
          </w:p>
        </w:tc>
        <w:tc>
          <w:tcPr>
            <w:tcW w:w="1350" w:type="dxa"/>
          </w:tcPr>
          <w:p w14:paraId="3D5D56F6" w14:textId="77777777" w:rsidR="00E01790" w:rsidRPr="00882CA1" w:rsidRDefault="00E01790" w:rsidP="00E01790">
            <w:pPr>
              <w:pStyle w:val="Tabletext"/>
            </w:pPr>
          </w:p>
        </w:tc>
        <w:tc>
          <w:tcPr>
            <w:tcW w:w="1350" w:type="dxa"/>
          </w:tcPr>
          <w:p w14:paraId="0EE61BA9" w14:textId="77777777" w:rsidR="00E01790" w:rsidRPr="00882CA1" w:rsidRDefault="00E01790" w:rsidP="00E01790">
            <w:pPr>
              <w:pStyle w:val="Tabletext"/>
            </w:pPr>
          </w:p>
        </w:tc>
        <w:tc>
          <w:tcPr>
            <w:tcW w:w="1440" w:type="dxa"/>
          </w:tcPr>
          <w:p w14:paraId="317EBD86" w14:textId="77777777" w:rsidR="00E01790" w:rsidRPr="00882CA1" w:rsidRDefault="00E01790" w:rsidP="00E01790">
            <w:pPr>
              <w:pStyle w:val="Tabletext"/>
            </w:pPr>
          </w:p>
        </w:tc>
      </w:tr>
      <w:tr w:rsidR="00E01790" w:rsidRPr="00785798" w14:paraId="2E3E4162" w14:textId="66398E3A" w:rsidTr="00E01790">
        <w:trPr>
          <w:cantSplit/>
          <w:trHeight w:val="259"/>
        </w:trPr>
        <w:tc>
          <w:tcPr>
            <w:tcW w:w="2790" w:type="dxa"/>
          </w:tcPr>
          <w:p w14:paraId="1109321E" w14:textId="47FF4BE7" w:rsidR="00E01790" w:rsidRPr="00882CA1" w:rsidRDefault="00E01790" w:rsidP="00E01790">
            <w:pPr>
              <w:pStyle w:val="Tabletext"/>
            </w:pPr>
            <w:r>
              <w:t>{{val.</w:t>
            </w:r>
            <w:r w:rsidRPr="00E01790">
              <w:t>Action</w:t>
            </w:r>
            <w:r>
              <w:t>}}</w:t>
            </w:r>
          </w:p>
        </w:tc>
        <w:tc>
          <w:tcPr>
            <w:tcW w:w="2250" w:type="dxa"/>
          </w:tcPr>
          <w:p w14:paraId="28D45F4C" w14:textId="46A727AD" w:rsidR="00E01790" w:rsidRDefault="00E01790" w:rsidP="00E01790">
            <w:pPr>
              <w:pStyle w:val="Tabletext"/>
            </w:pPr>
            <w:r>
              <w:t>{{val.</w:t>
            </w:r>
            <w:r w:rsidR="00447F66" w:rsidRPr="00447F66">
              <w:t>Type</w:t>
            </w:r>
            <w:r>
              <w:t>}}</w:t>
            </w:r>
          </w:p>
        </w:tc>
        <w:tc>
          <w:tcPr>
            <w:tcW w:w="1710" w:type="dxa"/>
          </w:tcPr>
          <w:p w14:paraId="7658BB80" w14:textId="0A5BF63F" w:rsidR="00E01790" w:rsidRPr="00882CA1" w:rsidRDefault="00E01790" w:rsidP="00E01790">
            <w:pPr>
              <w:pStyle w:val="Tabletext"/>
            </w:pPr>
            <w:r>
              <w:t>{{val.</w:t>
            </w:r>
            <w:r w:rsidR="00447F66" w:rsidRPr="00447F66">
              <w:t>Value</w:t>
            </w:r>
            <w:r>
              <w:t>}}</w:t>
            </w:r>
          </w:p>
        </w:tc>
        <w:tc>
          <w:tcPr>
            <w:tcW w:w="1350" w:type="dxa"/>
          </w:tcPr>
          <w:p w14:paraId="451E15FC" w14:textId="3E6E8F42" w:rsidR="00E01790" w:rsidRPr="00882CA1" w:rsidRDefault="00E01790" w:rsidP="00447F66">
            <w:pPr>
              <w:pStyle w:val="Tabletext"/>
            </w:pPr>
            <w:r>
              <w:t>{{val.</w:t>
            </w:r>
            <w:r w:rsidR="00447F66" w:rsidRPr="00447F66">
              <w:t>Default</w:t>
            </w:r>
            <w:r>
              <w:t>}}</w:t>
            </w:r>
          </w:p>
        </w:tc>
        <w:tc>
          <w:tcPr>
            <w:tcW w:w="1350" w:type="dxa"/>
          </w:tcPr>
          <w:p w14:paraId="56AD7B7C" w14:textId="2C1AD242" w:rsidR="00E01790" w:rsidRPr="00882CA1" w:rsidRDefault="00E01790" w:rsidP="00E01790">
            <w:pPr>
              <w:pStyle w:val="Tabletext"/>
            </w:pPr>
            <w:r>
              <w:t>{{val.</w:t>
            </w:r>
            <w:r w:rsidR="00447F66">
              <w:rPr>
                <w:rFonts w:ascii="Consolas" w:hAnsi="Consolas"/>
                <w:color w:val="4A4A4A"/>
                <w:sz w:val="22"/>
                <w:szCs w:val="22"/>
                <w:shd w:val="clear" w:color="auto" w:fill="FFFFFF"/>
              </w:rPr>
              <w:t>Name</w:t>
            </w:r>
            <w:r>
              <w:t>}}</w:t>
            </w:r>
          </w:p>
        </w:tc>
        <w:tc>
          <w:tcPr>
            <w:tcW w:w="1440" w:type="dxa"/>
          </w:tcPr>
          <w:p w14:paraId="49122B06" w14:textId="3EA843FB" w:rsidR="00E01790" w:rsidRPr="00882CA1" w:rsidRDefault="00E01790" w:rsidP="00447F66">
            <w:pPr>
              <w:pStyle w:val="Tabletext"/>
            </w:pPr>
            <w:r>
              <w:t>{{val.</w:t>
            </w:r>
            <w:r w:rsidR="00447F66" w:rsidRPr="00447F66">
              <w:t>Datatype</w:t>
            </w:r>
            <w:r>
              <w:t>}}</w:t>
            </w:r>
          </w:p>
        </w:tc>
      </w:tr>
      <w:tr w:rsidR="00E01790" w:rsidRPr="00785798" w14:paraId="5D349508" w14:textId="77777777" w:rsidTr="00E01790">
        <w:trPr>
          <w:cantSplit/>
          <w:trHeight w:val="259"/>
        </w:trPr>
        <w:tc>
          <w:tcPr>
            <w:tcW w:w="2790" w:type="dxa"/>
          </w:tcPr>
          <w:p w14:paraId="45326FE0" w14:textId="1EC0F0B7" w:rsidR="00E01790" w:rsidRPr="00882CA1" w:rsidRDefault="00E01790" w:rsidP="00E01790">
            <w:pPr>
              <w:pStyle w:val="Tabletext"/>
            </w:pPr>
            <w:r>
              <w:t>{%tr endfor%}</w:t>
            </w:r>
          </w:p>
        </w:tc>
        <w:tc>
          <w:tcPr>
            <w:tcW w:w="2250" w:type="dxa"/>
          </w:tcPr>
          <w:p w14:paraId="3AFAB885" w14:textId="77777777" w:rsidR="00E01790" w:rsidRDefault="00E01790" w:rsidP="00E01790">
            <w:pPr>
              <w:pStyle w:val="Tabletext"/>
            </w:pPr>
          </w:p>
        </w:tc>
        <w:tc>
          <w:tcPr>
            <w:tcW w:w="1710" w:type="dxa"/>
          </w:tcPr>
          <w:p w14:paraId="3F859F7B" w14:textId="77777777" w:rsidR="00E01790" w:rsidRPr="00882CA1" w:rsidRDefault="00E01790" w:rsidP="00E01790">
            <w:pPr>
              <w:pStyle w:val="Tabletext"/>
            </w:pPr>
          </w:p>
        </w:tc>
        <w:tc>
          <w:tcPr>
            <w:tcW w:w="1350" w:type="dxa"/>
          </w:tcPr>
          <w:p w14:paraId="0444115F" w14:textId="77777777" w:rsidR="00E01790" w:rsidRPr="00882CA1" w:rsidRDefault="00E01790" w:rsidP="00E01790">
            <w:pPr>
              <w:pStyle w:val="Tabletext"/>
            </w:pPr>
          </w:p>
        </w:tc>
        <w:tc>
          <w:tcPr>
            <w:tcW w:w="1350" w:type="dxa"/>
          </w:tcPr>
          <w:p w14:paraId="425B1B44" w14:textId="77777777" w:rsidR="00E01790" w:rsidRPr="00882CA1" w:rsidRDefault="00E01790" w:rsidP="00E01790">
            <w:pPr>
              <w:pStyle w:val="Tabletext"/>
            </w:pPr>
          </w:p>
        </w:tc>
        <w:tc>
          <w:tcPr>
            <w:tcW w:w="1440" w:type="dxa"/>
          </w:tcPr>
          <w:p w14:paraId="3C31CA8F" w14:textId="77777777" w:rsidR="00E01790" w:rsidRPr="00882CA1" w:rsidRDefault="00E01790" w:rsidP="00E01790">
            <w:pPr>
              <w:pStyle w:val="Tabletext"/>
            </w:pPr>
          </w:p>
        </w:tc>
      </w:tr>
      <w:tr w:rsidR="00F10298" w:rsidRPr="00785798" w14:paraId="46E9C3DB" w14:textId="77777777" w:rsidTr="00E01790">
        <w:trPr>
          <w:cantSplit/>
          <w:trHeight w:val="259"/>
        </w:trPr>
        <w:tc>
          <w:tcPr>
            <w:tcW w:w="2790" w:type="dxa"/>
          </w:tcPr>
          <w:p w14:paraId="4BDB8260" w14:textId="55F72FC5" w:rsidR="00F10298" w:rsidRDefault="00F10298" w:rsidP="00E01790">
            <w:pPr>
              <w:pStyle w:val="Tabletext"/>
            </w:pPr>
            <w:r>
              <w:t>{%tr endif %}</w:t>
            </w:r>
          </w:p>
        </w:tc>
        <w:tc>
          <w:tcPr>
            <w:tcW w:w="2250" w:type="dxa"/>
          </w:tcPr>
          <w:p w14:paraId="3F2567F4" w14:textId="77777777" w:rsidR="00F10298" w:rsidRDefault="00F10298" w:rsidP="00E01790">
            <w:pPr>
              <w:pStyle w:val="Tabletext"/>
            </w:pPr>
          </w:p>
        </w:tc>
        <w:tc>
          <w:tcPr>
            <w:tcW w:w="1710" w:type="dxa"/>
          </w:tcPr>
          <w:p w14:paraId="1911D5A2" w14:textId="77777777" w:rsidR="00F10298" w:rsidRPr="00882CA1" w:rsidRDefault="00F10298" w:rsidP="00E01790">
            <w:pPr>
              <w:pStyle w:val="Tabletext"/>
            </w:pPr>
          </w:p>
        </w:tc>
        <w:tc>
          <w:tcPr>
            <w:tcW w:w="1350" w:type="dxa"/>
          </w:tcPr>
          <w:p w14:paraId="5C3D6118" w14:textId="77777777" w:rsidR="00F10298" w:rsidRPr="00882CA1" w:rsidRDefault="00F10298" w:rsidP="00E01790">
            <w:pPr>
              <w:pStyle w:val="Tabletext"/>
            </w:pPr>
          </w:p>
        </w:tc>
        <w:tc>
          <w:tcPr>
            <w:tcW w:w="1350" w:type="dxa"/>
          </w:tcPr>
          <w:p w14:paraId="39C2CD3B" w14:textId="77777777" w:rsidR="00F10298" w:rsidRPr="00882CA1" w:rsidRDefault="00F10298" w:rsidP="00E01790">
            <w:pPr>
              <w:pStyle w:val="Tabletext"/>
            </w:pPr>
          </w:p>
        </w:tc>
        <w:tc>
          <w:tcPr>
            <w:tcW w:w="1440" w:type="dxa"/>
          </w:tcPr>
          <w:p w14:paraId="01481F6A" w14:textId="77777777" w:rsidR="00F10298" w:rsidRPr="00882CA1" w:rsidRDefault="00F10298" w:rsidP="00E01790">
            <w:pPr>
              <w:pStyle w:val="Tabletext"/>
            </w:pPr>
          </w:p>
        </w:tc>
      </w:tr>
      <w:tr w:rsidR="00E01790" w:rsidRPr="00785798" w14:paraId="037B5E32" w14:textId="59096ADB" w:rsidTr="00E01790">
        <w:trPr>
          <w:cantSplit/>
          <w:trHeight w:val="259"/>
        </w:trPr>
        <w:tc>
          <w:tcPr>
            <w:tcW w:w="2790" w:type="dxa"/>
          </w:tcPr>
          <w:p w14:paraId="1996172C" w14:textId="37F0AC76" w:rsidR="00E01790" w:rsidRPr="00882CA1" w:rsidRDefault="00E01790" w:rsidP="00E01790">
            <w:pPr>
              <w:pStyle w:val="Tabletext"/>
            </w:pPr>
            <w:r>
              <w:t>{%tr endif %}</w:t>
            </w:r>
          </w:p>
        </w:tc>
        <w:tc>
          <w:tcPr>
            <w:tcW w:w="2250" w:type="dxa"/>
          </w:tcPr>
          <w:p w14:paraId="2E03B90B" w14:textId="77777777" w:rsidR="00E01790" w:rsidRPr="00882CA1" w:rsidRDefault="00E01790" w:rsidP="00E01790">
            <w:pPr>
              <w:pStyle w:val="Tabletext"/>
            </w:pPr>
          </w:p>
        </w:tc>
        <w:tc>
          <w:tcPr>
            <w:tcW w:w="1710" w:type="dxa"/>
          </w:tcPr>
          <w:p w14:paraId="5FDEAE77" w14:textId="77777777" w:rsidR="00E01790" w:rsidRPr="00882CA1" w:rsidRDefault="00E01790" w:rsidP="00E01790">
            <w:pPr>
              <w:pStyle w:val="Tabletext"/>
            </w:pPr>
          </w:p>
        </w:tc>
        <w:tc>
          <w:tcPr>
            <w:tcW w:w="1350" w:type="dxa"/>
          </w:tcPr>
          <w:p w14:paraId="7CD7F267" w14:textId="77777777" w:rsidR="00E01790" w:rsidRPr="00882CA1" w:rsidRDefault="00E01790" w:rsidP="00E01790">
            <w:pPr>
              <w:pStyle w:val="Tabletext"/>
            </w:pPr>
          </w:p>
        </w:tc>
        <w:tc>
          <w:tcPr>
            <w:tcW w:w="1350" w:type="dxa"/>
          </w:tcPr>
          <w:p w14:paraId="07E0F468" w14:textId="77777777" w:rsidR="00E01790" w:rsidRPr="00882CA1" w:rsidRDefault="00E01790" w:rsidP="00E01790">
            <w:pPr>
              <w:pStyle w:val="Tabletext"/>
            </w:pPr>
          </w:p>
        </w:tc>
        <w:tc>
          <w:tcPr>
            <w:tcW w:w="1440" w:type="dxa"/>
          </w:tcPr>
          <w:p w14:paraId="5955400E" w14:textId="77777777" w:rsidR="00E01790" w:rsidRPr="00882CA1" w:rsidRDefault="00E01790" w:rsidP="00E01790">
            <w:pPr>
              <w:pStyle w:val="Tabletext"/>
            </w:pPr>
          </w:p>
        </w:tc>
      </w:tr>
      <w:tr w:rsidR="00E01790" w:rsidRPr="00785798" w14:paraId="39757A94" w14:textId="36873386" w:rsidTr="00E01790">
        <w:trPr>
          <w:cantSplit/>
          <w:trHeight w:val="259"/>
        </w:trPr>
        <w:tc>
          <w:tcPr>
            <w:tcW w:w="2790" w:type="dxa"/>
          </w:tcPr>
          <w:p w14:paraId="725014B5" w14:textId="77777777" w:rsidR="00E01790" w:rsidRPr="00785798" w:rsidRDefault="00E01790" w:rsidP="00E01790">
            <w:pPr>
              <w:pStyle w:val="Tabletext"/>
            </w:pPr>
            <w:r>
              <w:t>{%tr endfor%}</w:t>
            </w:r>
          </w:p>
        </w:tc>
        <w:tc>
          <w:tcPr>
            <w:tcW w:w="2250" w:type="dxa"/>
          </w:tcPr>
          <w:p w14:paraId="053766F5" w14:textId="77777777" w:rsidR="00E01790" w:rsidRPr="00785798" w:rsidRDefault="00E01790" w:rsidP="00E01790">
            <w:pPr>
              <w:pStyle w:val="Tabletext"/>
            </w:pPr>
          </w:p>
        </w:tc>
        <w:tc>
          <w:tcPr>
            <w:tcW w:w="1710" w:type="dxa"/>
          </w:tcPr>
          <w:p w14:paraId="0EB97D56" w14:textId="77777777" w:rsidR="00E01790" w:rsidRPr="00785798" w:rsidRDefault="00E01790" w:rsidP="00E01790">
            <w:pPr>
              <w:pStyle w:val="Tabletext"/>
            </w:pPr>
          </w:p>
        </w:tc>
        <w:tc>
          <w:tcPr>
            <w:tcW w:w="1350" w:type="dxa"/>
          </w:tcPr>
          <w:p w14:paraId="20FE2A0F" w14:textId="77777777" w:rsidR="00E01790" w:rsidRPr="00785798" w:rsidRDefault="00E01790" w:rsidP="00E01790">
            <w:pPr>
              <w:pStyle w:val="Tabletext"/>
            </w:pPr>
          </w:p>
        </w:tc>
        <w:tc>
          <w:tcPr>
            <w:tcW w:w="1350" w:type="dxa"/>
          </w:tcPr>
          <w:p w14:paraId="776129DC" w14:textId="77777777" w:rsidR="00E01790" w:rsidRPr="00785798" w:rsidRDefault="00E01790" w:rsidP="00E01790">
            <w:pPr>
              <w:pStyle w:val="Tabletext"/>
            </w:pPr>
          </w:p>
        </w:tc>
        <w:tc>
          <w:tcPr>
            <w:tcW w:w="1440" w:type="dxa"/>
          </w:tcPr>
          <w:p w14:paraId="7BD07EBB" w14:textId="77777777" w:rsidR="00E01790" w:rsidRPr="00785798" w:rsidRDefault="00E01790" w:rsidP="00E01790">
            <w:pPr>
              <w:pStyle w:val="Tabletext"/>
            </w:pPr>
          </w:p>
        </w:tc>
      </w:tr>
      <w:tr w:rsidR="00E01790" w:rsidRPr="00785798" w14:paraId="295273C2" w14:textId="089AD116" w:rsidTr="00E01790">
        <w:trPr>
          <w:cantSplit/>
          <w:trHeight w:val="259"/>
        </w:trPr>
        <w:tc>
          <w:tcPr>
            <w:tcW w:w="2790" w:type="dxa"/>
          </w:tcPr>
          <w:p w14:paraId="6AEC54BB" w14:textId="79773A8D" w:rsidR="00E01790" w:rsidRDefault="00E01790" w:rsidP="00E01790">
            <w:pPr>
              <w:pStyle w:val="Tabletext"/>
            </w:pPr>
            <w:r>
              <w:t>{%tr endif %}</w:t>
            </w:r>
          </w:p>
        </w:tc>
        <w:tc>
          <w:tcPr>
            <w:tcW w:w="2250" w:type="dxa"/>
          </w:tcPr>
          <w:p w14:paraId="077B8964" w14:textId="77777777" w:rsidR="00E01790" w:rsidRPr="00785798" w:rsidRDefault="00E01790" w:rsidP="00E01790">
            <w:pPr>
              <w:pStyle w:val="Tabletext"/>
            </w:pPr>
          </w:p>
        </w:tc>
        <w:tc>
          <w:tcPr>
            <w:tcW w:w="1710" w:type="dxa"/>
          </w:tcPr>
          <w:p w14:paraId="03144DFC" w14:textId="77777777" w:rsidR="00E01790" w:rsidRPr="00785798" w:rsidRDefault="00E01790" w:rsidP="00E01790">
            <w:pPr>
              <w:pStyle w:val="Tabletext"/>
            </w:pPr>
          </w:p>
        </w:tc>
        <w:tc>
          <w:tcPr>
            <w:tcW w:w="1350" w:type="dxa"/>
          </w:tcPr>
          <w:p w14:paraId="0B5D2B4A" w14:textId="77777777" w:rsidR="00E01790" w:rsidRPr="00785798" w:rsidRDefault="00E01790" w:rsidP="00E01790">
            <w:pPr>
              <w:pStyle w:val="Tabletext"/>
            </w:pPr>
          </w:p>
        </w:tc>
        <w:tc>
          <w:tcPr>
            <w:tcW w:w="1350" w:type="dxa"/>
          </w:tcPr>
          <w:p w14:paraId="5B37058A" w14:textId="77777777" w:rsidR="00E01790" w:rsidRPr="00785798" w:rsidRDefault="00E01790" w:rsidP="00E01790">
            <w:pPr>
              <w:pStyle w:val="Tabletext"/>
            </w:pPr>
          </w:p>
        </w:tc>
        <w:tc>
          <w:tcPr>
            <w:tcW w:w="1440" w:type="dxa"/>
          </w:tcPr>
          <w:p w14:paraId="3653E3ED" w14:textId="77777777" w:rsidR="00E01790" w:rsidRPr="00785798" w:rsidRDefault="00E01790" w:rsidP="00E01790">
            <w:pPr>
              <w:pStyle w:val="Tabletext"/>
            </w:pPr>
          </w:p>
        </w:tc>
      </w:tr>
      <w:tr w:rsidR="00E01790" w:rsidRPr="00785798" w14:paraId="4FA810C9" w14:textId="4B5BD802" w:rsidTr="00E01790">
        <w:trPr>
          <w:cantSplit/>
          <w:trHeight w:val="259"/>
        </w:trPr>
        <w:tc>
          <w:tcPr>
            <w:tcW w:w="2790" w:type="dxa"/>
          </w:tcPr>
          <w:p w14:paraId="5B2F9651" w14:textId="77777777" w:rsidR="00E01790" w:rsidRDefault="00E01790" w:rsidP="00E01790">
            <w:pPr>
              <w:pStyle w:val="Tabletext"/>
            </w:pPr>
            <w:r>
              <w:t>{%tr endfor%}</w:t>
            </w:r>
          </w:p>
        </w:tc>
        <w:tc>
          <w:tcPr>
            <w:tcW w:w="2250" w:type="dxa"/>
          </w:tcPr>
          <w:p w14:paraId="4BA68E25" w14:textId="77777777" w:rsidR="00E01790" w:rsidRPr="00785798" w:rsidRDefault="00E01790" w:rsidP="00E01790">
            <w:pPr>
              <w:pStyle w:val="Tabletext"/>
            </w:pPr>
          </w:p>
        </w:tc>
        <w:tc>
          <w:tcPr>
            <w:tcW w:w="1710" w:type="dxa"/>
          </w:tcPr>
          <w:p w14:paraId="56E7500F" w14:textId="77777777" w:rsidR="00E01790" w:rsidRPr="00785798" w:rsidRDefault="00E01790" w:rsidP="00E01790">
            <w:pPr>
              <w:pStyle w:val="Tabletext"/>
            </w:pPr>
          </w:p>
        </w:tc>
        <w:tc>
          <w:tcPr>
            <w:tcW w:w="1350" w:type="dxa"/>
          </w:tcPr>
          <w:p w14:paraId="446182F0" w14:textId="77777777" w:rsidR="00E01790" w:rsidRPr="00785798" w:rsidRDefault="00E01790" w:rsidP="00E01790">
            <w:pPr>
              <w:pStyle w:val="Tabletext"/>
            </w:pPr>
          </w:p>
        </w:tc>
        <w:tc>
          <w:tcPr>
            <w:tcW w:w="1350" w:type="dxa"/>
          </w:tcPr>
          <w:p w14:paraId="6BC0926C" w14:textId="77777777" w:rsidR="00E01790" w:rsidRPr="00785798" w:rsidRDefault="00E01790" w:rsidP="00E01790">
            <w:pPr>
              <w:pStyle w:val="Tabletext"/>
            </w:pPr>
          </w:p>
        </w:tc>
        <w:tc>
          <w:tcPr>
            <w:tcW w:w="1440" w:type="dxa"/>
          </w:tcPr>
          <w:p w14:paraId="1D7AA78F" w14:textId="77777777" w:rsidR="00E01790" w:rsidRPr="00785798" w:rsidRDefault="00E01790" w:rsidP="00E01790">
            <w:pPr>
              <w:pStyle w:val="Tabletext"/>
            </w:pPr>
          </w:p>
        </w:tc>
      </w:tr>
      <w:tr w:rsidR="00E01790" w:rsidRPr="00785798" w14:paraId="4FAB4E33" w14:textId="057AE2D5" w:rsidTr="00E01790">
        <w:trPr>
          <w:cantSplit/>
          <w:trHeight w:val="259"/>
        </w:trPr>
        <w:tc>
          <w:tcPr>
            <w:tcW w:w="2790" w:type="dxa"/>
          </w:tcPr>
          <w:p w14:paraId="7D98C5B5" w14:textId="77777777" w:rsidR="00E01790" w:rsidRPr="00785798" w:rsidRDefault="00E01790" w:rsidP="00E01790">
            <w:pPr>
              <w:pStyle w:val="Tabletext"/>
            </w:pPr>
            <w:r>
              <w:t>{%tr endfor %}</w:t>
            </w:r>
          </w:p>
        </w:tc>
        <w:tc>
          <w:tcPr>
            <w:tcW w:w="2250" w:type="dxa"/>
          </w:tcPr>
          <w:p w14:paraId="68E5B706" w14:textId="77777777" w:rsidR="00E01790" w:rsidRPr="00785798" w:rsidRDefault="00E01790" w:rsidP="00E01790">
            <w:pPr>
              <w:pStyle w:val="Tabletext"/>
            </w:pPr>
          </w:p>
        </w:tc>
        <w:tc>
          <w:tcPr>
            <w:tcW w:w="1710" w:type="dxa"/>
          </w:tcPr>
          <w:p w14:paraId="5DF23952" w14:textId="77777777" w:rsidR="00E01790" w:rsidRPr="00785798" w:rsidRDefault="00E01790" w:rsidP="00E01790">
            <w:pPr>
              <w:pStyle w:val="Tabletext"/>
            </w:pPr>
          </w:p>
        </w:tc>
        <w:tc>
          <w:tcPr>
            <w:tcW w:w="1350" w:type="dxa"/>
          </w:tcPr>
          <w:p w14:paraId="685E45EF" w14:textId="77777777" w:rsidR="00E01790" w:rsidRPr="00785798" w:rsidRDefault="00E01790" w:rsidP="00E01790">
            <w:pPr>
              <w:pStyle w:val="Tabletext"/>
            </w:pPr>
          </w:p>
        </w:tc>
        <w:tc>
          <w:tcPr>
            <w:tcW w:w="1350" w:type="dxa"/>
          </w:tcPr>
          <w:p w14:paraId="7DBCAEB6" w14:textId="77777777" w:rsidR="00E01790" w:rsidRPr="00785798" w:rsidRDefault="00E01790" w:rsidP="00E01790">
            <w:pPr>
              <w:pStyle w:val="Tabletext"/>
            </w:pPr>
          </w:p>
        </w:tc>
        <w:tc>
          <w:tcPr>
            <w:tcW w:w="1440" w:type="dxa"/>
          </w:tcPr>
          <w:p w14:paraId="565CBC9A" w14:textId="77777777" w:rsidR="00E01790" w:rsidRPr="00785798" w:rsidRDefault="00E01790" w:rsidP="00E01790">
            <w:pPr>
              <w:pStyle w:val="Tabletext"/>
            </w:pPr>
          </w:p>
        </w:tc>
      </w:tr>
    </w:tbl>
    <w:p w14:paraId="4884E285" w14:textId="3A2B1C18" w:rsidR="00297D3F" w:rsidRDefault="00297D3F" w:rsidP="00E950C4">
      <w:pPr>
        <w:pStyle w:val="Bodycopy"/>
        <w:rPr>
          <w:rFonts w:asciiTheme="minorHAnsi" w:hAnsiTheme="minorHAnsi" w:cs="Arial"/>
        </w:rPr>
      </w:pPr>
      <w:bookmarkStart w:id="29" w:name="_Toc322033880"/>
      <w:bookmarkStart w:id="30" w:name="_Toc395995914"/>
    </w:p>
    <w:p w14:paraId="22E1A348" w14:textId="3EC34A3A" w:rsidR="009A1DAB" w:rsidRDefault="009A1DAB" w:rsidP="00E950C4">
      <w:pPr>
        <w:pStyle w:val="Bodycopy"/>
        <w:rPr>
          <w:rFonts w:asciiTheme="minorHAnsi" w:hAnsiTheme="minorHAnsi" w:cs="Arial"/>
        </w:rPr>
      </w:pPr>
    </w:p>
    <w:p w14:paraId="65035FB8" w14:textId="77777777" w:rsidR="009A1DAB" w:rsidRDefault="009A1DAB" w:rsidP="00E950C4">
      <w:pPr>
        <w:pStyle w:val="Bodycopy"/>
        <w:rPr>
          <w:rFonts w:asciiTheme="minorHAnsi" w:hAnsiTheme="minorHAnsi" w:cs="Arial"/>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09"/>
        <w:gridCol w:w="6351"/>
      </w:tblGrid>
      <w:tr w:rsidR="00297D3F" w:rsidRPr="00785798" w14:paraId="48981409" w14:textId="77777777" w:rsidTr="00A82957">
        <w:trPr>
          <w:cantSplit/>
          <w:trHeight w:val="259"/>
        </w:trPr>
        <w:tc>
          <w:tcPr>
            <w:tcW w:w="3009" w:type="dxa"/>
            <w:shd w:val="clear" w:color="auto" w:fill="002776"/>
          </w:tcPr>
          <w:p w14:paraId="24CAF7DC" w14:textId="53512C13" w:rsidR="00297D3F" w:rsidRDefault="00297D3F" w:rsidP="00E01790">
            <w:pPr>
              <w:pStyle w:val="Tabletext"/>
            </w:pPr>
            <w:r>
              <w:t>{%tr for</w:t>
            </w:r>
            <w:r w:rsidR="00455E02">
              <w:t xml:space="preserve"> </w:t>
            </w:r>
            <w:r w:rsidR="00455E02" w:rsidRPr="00455E02">
              <w:t>element</w:t>
            </w:r>
            <w:r>
              <w:t xml:space="preserve"> in item.d1. </w:t>
            </w:r>
            <w:r w:rsidRPr="006A64CA">
              <w:t>exclusiveGateway</w:t>
            </w:r>
            <w:r>
              <w:t>%}</w:t>
            </w:r>
          </w:p>
        </w:tc>
        <w:tc>
          <w:tcPr>
            <w:tcW w:w="6351" w:type="dxa"/>
            <w:shd w:val="clear" w:color="auto" w:fill="002776"/>
          </w:tcPr>
          <w:p w14:paraId="19937264" w14:textId="77777777" w:rsidR="00297D3F" w:rsidRPr="00785798" w:rsidRDefault="00297D3F" w:rsidP="00E01790">
            <w:pPr>
              <w:pStyle w:val="Tabletext"/>
            </w:pPr>
          </w:p>
        </w:tc>
      </w:tr>
      <w:tr w:rsidR="00595FD9" w:rsidRPr="00785798" w14:paraId="760F3576" w14:textId="77777777" w:rsidTr="00A82957">
        <w:trPr>
          <w:cantSplit/>
          <w:trHeight w:val="259"/>
        </w:trPr>
        <w:tc>
          <w:tcPr>
            <w:tcW w:w="3009" w:type="dxa"/>
            <w:shd w:val="clear" w:color="auto" w:fill="002776"/>
          </w:tcPr>
          <w:p w14:paraId="2D24B79E" w14:textId="782F8A53" w:rsidR="00595FD9" w:rsidRDefault="00AB78D7" w:rsidP="00E01790">
            <w:pPr>
              <w:pStyle w:val="Tabletext"/>
            </w:pPr>
            <w:r w:rsidRPr="006A64CA">
              <w:t>Gateway</w:t>
            </w:r>
          </w:p>
        </w:tc>
        <w:tc>
          <w:tcPr>
            <w:tcW w:w="6351" w:type="dxa"/>
            <w:shd w:val="clear" w:color="auto" w:fill="002776"/>
          </w:tcPr>
          <w:p w14:paraId="74A4EC6E" w14:textId="77777777" w:rsidR="00595FD9" w:rsidRPr="00785798" w:rsidRDefault="00595FD9" w:rsidP="00E01790">
            <w:pPr>
              <w:pStyle w:val="Tabletext"/>
            </w:pPr>
          </w:p>
        </w:tc>
      </w:tr>
      <w:tr w:rsidR="00297D3F" w:rsidRPr="00785798" w14:paraId="04248D04" w14:textId="77777777" w:rsidTr="00A82957">
        <w:trPr>
          <w:cantSplit/>
          <w:trHeight w:val="259"/>
        </w:trPr>
        <w:tc>
          <w:tcPr>
            <w:tcW w:w="3009" w:type="dxa"/>
            <w:shd w:val="clear" w:color="auto" w:fill="auto"/>
          </w:tcPr>
          <w:p w14:paraId="0D456F78" w14:textId="77777777" w:rsidR="00297D3F" w:rsidRDefault="00297D3F" w:rsidP="00E01790">
            <w:pPr>
              <w:pStyle w:val="Tabletext"/>
            </w:pPr>
            <w:r>
              <w:t>{%tr for  k, v in element.</w:t>
            </w:r>
            <w:r w:rsidRPr="00C9192C">
              <w:t>items</w:t>
            </w:r>
            <w:r w:rsidRPr="00CA6AC7">
              <w:t>()</w:t>
            </w:r>
            <w:r>
              <w:t xml:space="preserve"> %}</w:t>
            </w:r>
          </w:p>
        </w:tc>
        <w:tc>
          <w:tcPr>
            <w:tcW w:w="6351" w:type="dxa"/>
            <w:shd w:val="clear" w:color="auto" w:fill="auto"/>
          </w:tcPr>
          <w:p w14:paraId="3BD20C09" w14:textId="77777777" w:rsidR="00297D3F" w:rsidRPr="00785798" w:rsidRDefault="00297D3F" w:rsidP="00E01790">
            <w:pPr>
              <w:pStyle w:val="Tabletext"/>
            </w:pPr>
          </w:p>
        </w:tc>
      </w:tr>
      <w:tr w:rsidR="00297D3F" w:rsidRPr="00785798" w14:paraId="626D2178" w14:textId="77777777" w:rsidTr="00A82957">
        <w:trPr>
          <w:cantSplit/>
          <w:trHeight w:val="259"/>
        </w:trPr>
        <w:tc>
          <w:tcPr>
            <w:tcW w:w="3009" w:type="dxa"/>
            <w:shd w:val="clear" w:color="auto" w:fill="auto"/>
          </w:tcPr>
          <w:p w14:paraId="09427A78" w14:textId="77777777" w:rsidR="00297D3F" w:rsidRDefault="00297D3F" w:rsidP="00E01790">
            <w:pPr>
              <w:pStyle w:val="Tabletext"/>
            </w:pPr>
            <w:r>
              <w:t>{%if k == “Path”  %}</w:t>
            </w:r>
          </w:p>
        </w:tc>
        <w:tc>
          <w:tcPr>
            <w:tcW w:w="6351" w:type="dxa"/>
            <w:shd w:val="clear" w:color="auto" w:fill="auto"/>
          </w:tcPr>
          <w:p w14:paraId="566100EB" w14:textId="77777777" w:rsidR="00297D3F" w:rsidRPr="00785798" w:rsidRDefault="00297D3F" w:rsidP="00E01790">
            <w:pPr>
              <w:pStyle w:val="Tabletext"/>
            </w:pPr>
          </w:p>
        </w:tc>
      </w:tr>
      <w:tr w:rsidR="00297D3F" w:rsidRPr="00785798" w14:paraId="7AF2BDA7" w14:textId="77777777" w:rsidTr="00A82957">
        <w:trPr>
          <w:cantSplit/>
          <w:trHeight w:val="259"/>
        </w:trPr>
        <w:tc>
          <w:tcPr>
            <w:tcW w:w="3009" w:type="dxa"/>
            <w:shd w:val="clear" w:color="auto" w:fill="auto"/>
          </w:tcPr>
          <w:p w14:paraId="0FA9DA3B" w14:textId="1EFFBE93" w:rsidR="00297D3F" w:rsidRDefault="0064098B" w:rsidP="00E01790">
            <w:pPr>
              <w:pStyle w:val="Tabletext"/>
            </w:pPr>
            <w:r w:rsidRPr="00DC6896">
              <w:t xml:space="preserve">{%tr for </w:t>
            </w:r>
            <w:r>
              <w:t>k1, v1</w:t>
            </w:r>
            <w:r w:rsidRPr="00DC6896">
              <w:t xml:space="preserve"> in </w:t>
            </w:r>
            <w:r>
              <w:t>v</w:t>
            </w:r>
            <w:r w:rsidRPr="00DC6896">
              <w:t>.items() %}</w:t>
            </w:r>
          </w:p>
        </w:tc>
        <w:tc>
          <w:tcPr>
            <w:tcW w:w="6351" w:type="dxa"/>
            <w:shd w:val="clear" w:color="auto" w:fill="auto"/>
          </w:tcPr>
          <w:p w14:paraId="0225B08D" w14:textId="27C94DF7" w:rsidR="00297D3F" w:rsidRPr="00785798" w:rsidRDefault="00297D3F" w:rsidP="00E01790">
            <w:pPr>
              <w:pStyle w:val="Tabletext"/>
            </w:pPr>
          </w:p>
        </w:tc>
      </w:tr>
      <w:tr w:rsidR="00297D3F" w:rsidRPr="00785798" w14:paraId="378FD034" w14:textId="77777777" w:rsidTr="00A82957">
        <w:trPr>
          <w:cantSplit/>
          <w:trHeight w:val="259"/>
        </w:trPr>
        <w:tc>
          <w:tcPr>
            <w:tcW w:w="3009" w:type="dxa"/>
            <w:shd w:val="clear" w:color="auto" w:fill="auto"/>
          </w:tcPr>
          <w:p w14:paraId="4D62A4DC" w14:textId="05A6AE72" w:rsidR="00297D3F" w:rsidRDefault="00C31F99" w:rsidP="00E01790">
            <w:pPr>
              <w:pStyle w:val="Tabletext"/>
            </w:pPr>
            <w:r>
              <w:t>{{k1}}</w:t>
            </w:r>
          </w:p>
        </w:tc>
        <w:tc>
          <w:tcPr>
            <w:tcW w:w="6351" w:type="dxa"/>
            <w:shd w:val="clear" w:color="auto" w:fill="auto"/>
          </w:tcPr>
          <w:p w14:paraId="5C5B59C5" w14:textId="1763820D" w:rsidR="00297D3F" w:rsidRPr="00785798" w:rsidRDefault="00297D3F" w:rsidP="00E01790">
            <w:pPr>
              <w:pStyle w:val="Tabletext"/>
            </w:pPr>
            <w:r w:rsidRPr="003A21D4">
              <w:t>{{v</w:t>
            </w:r>
            <w:r w:rsidR="00B64F0A" w:rsidRPr="003A21D4">
              <w:t>1</w:t>
            </w:r>
            <w:r w:rsidRPr="003A21D4">
              <w:t>}}</w:t>
            </w:r>
          </w:p>
        </w:tc>
      </w:tr>
      <w:tr w:rsidR="00297D3F" w:rsidRPr="00785798" w14:paraId="0A3D3CDD" w14:textId="77777777" w:rsidTr="00A82957">
        <w:trPr>
          <w:cantSplit/>
          <w:trHeight w:val="259"/>
        </w:trPr>
        <w:tc>
          <w:tcPr>
            <w:tcW w:w="3009" w:type="dxa"/>
            <w:shd w:val="clear" w:color="auto" w:fill="auto"/>
          </w:tcPr>
          <w:p w14:paraId="23333B7A" w14:textId="743991A3" w:rsidR="00297D3F" w:rsidRDefault="0064098B" w:rsidP="00E01790">
            <w:pPr>
              <w:pStyle w:val="Tabletext"/>
            </w:pPr>
            <w:r>
              <w:t>{%tr endfor %}</w:t>
            </w:r>
          </w:p>
        </w:tc>
        <w:tc>
          <w:tcPr>
            <w:tcW w:w="6351" w:type="dxa"/>
            <w:shd w:val="clear" w:color="auto" w:fill="auto"/>
          </w:tcPr>
          <w:p w14:paraId="7F7D6FF6" w14:textId="57C72153" w:rsidR="00297D3F" w:rsidRPr="00785798" w:rsidRDefault="00297D3F" w:rsidP="00E01790">
            <w:pPr>
              <w:pStyle w:val="Tabletext"/>
            </w:pPr>
          </w:p>
        </w:tc>
      </w:tr>
      <w:tr w:rsidR="00297D3F" w14:paraId="42D10999" w14:textId="77777777" w:rsidTr="00A82957">
        <w:trPr>
          <w:cantSplit/>
          <w:trHeight w:val="259"/>
        </w:trPr>
        <w:tc>
          <w:tcPr>
            <w:tcW w:w="3009" w:type="dxa"/>
            <w:shd w:val="clear" w:color="auto" w:fill="auto"/>
          </w:tcPr>
          <w:p w14:paraId="6A548D93" w14:textId="77777777" w:rsidR="00297D3F" w:rsidRDefault="00297D3F" w:rsidP="00E01790">
            <w:pPr>
              <w:pStyle w:val="Tabletext"/>
            </w:pPr>
            <w:r>
              <w:t>{% endif %}</w:t>
            </w:r>
          </w:p>
        </w:tc>
        <w:tc>
          <w:tcPr>
            <w:tcW w:w="6351" w:type="dxa"/>
            <w:shd w:val="clear" w:color="auto" w:fill="auto"/>
          </w:tcPr>
          <w:p w14:paraId="48C82F72" w14:textId="77777777" w:rsidR="00297D3F" w:rsidRDefault="00297D3F" w:rsidP="00E01790">
            <w:pPr>
              <w:pStyle w:val="Tabletext"/>
            </w:pPr>
          </w:p>
        </w:tc>
      </w:tr>
      <w:tr w:rsidR="00297D3F" w:rsidRPr="00785798" w14:paraId="18CEC2BE" w14:textId="77777777" w:rsidTr="00A82957">
        <w:trPr>
          <w:cantSplit/>
          <w:trHeight w:val="259"/>
        </w:trPr>
        <w:tc>
          <w:tcPr>
            <w:tcW w:w="3009" w:type="dxa"/>
            <w:shd w:val="clear" w:color="auto" w:fill="auto"/>
          </w:tcPr>
          <w:p w14:paraId="6869FC9C" w14:textId="77777777" w:rsidR="00297D3F" w:rsidRDefault="00297D3F" w:rsidP="00E01790">
            <w:pPr>
              <w:pStyle w:val="Tabletext"/>
            </w:pPr>
            <w:r>
              <w:t>{%tr endfor %}</w:t>
            </w:r>
          </w:p>
        </w:tc>
        <w:tc>
          <w:tcPr>
            <w:tcW w:w="6351" w:type="dxa"/>
            <w:shd w:val="clear" w:color="auto" w:fill="auto"/>
          </w:tcPr>
          <w:p w14:paraId="450CD832" w14:textId="77777777" w:rsidR="00297D3F" w:rsidRPr="00785798" w:rsidRDefault="00297D3F" w:rsidP="00E01790">
            <w:pPr>
              <w:pStyle w:val="Tabletext"/>
            </w:pPr>
          </w:p>
        </w:tc>
      </w:tr>
      <w:tr w:rsidR="00297D3F" w:rsidRPr="00785798" w14:paraId="19C79FBC" w14:textId="77777777" w:rsidTr="00A82957">
        <w:trPr>
          <w:cantSplit/>
          <w:trHeight w:val="259"/>
        </w:trPr>
        <w:tc>
          <w:tcPr>
            <w:tcW w:w="3009" w:type="dxa"/>
            <w:shd w:val="clear" w:color="auto" w:fill="auto"/>
          </w:tcPr>
          <w:p w14:paraId="4F11BEED" w14:textId="77777777" w:rsidR="00297D3F" w:rsidRDefault="00297D3F" w:rsidP="00E01790">
            <w:pPr>
              <w:pStyle w:val="Tabletext"/>
            </w:pPr>
            <w:r>
              <w:t>{%tr endfor %}</w:t>
            </w:r>
          </w:p>
        </w:tc>
        <w:tc>
          <w:tcPr>
            <w:tcW w:w="6351" w:type="dxa"/>
            <w:shd w:val="clear" w:color="auto" w:fill="auto"/>
          </w:tcPr>
          <w:p w14:paraId="76D66402" w14:textId="77777777" w:rsidR="00297D3F" w:rsidRPr="00785798" w:rsidRDefault="00297D3F" w:rsidP="00E01790">
            <w:pPr>
              <w:pStyle w:val="Tabletext"/>
            </w:pPr>
          </w:p>
        </w:tc>
      </w:tr>
    </w:tbl>
    <w:p w14:paraId="36BFD68C" w14:textId="77777777" w:rsidR="00297D3F" w:rsidRDefault="00297D3F" w:rsidP="00E950C4">
      <w:pPr>
        <w:pStyle w:val="Bodycopy"/>
        <w:rPr>
          <w:rFonts w:asciiTheme="minorHAnsi" w:hAnsiTheme="minorHAnsi" w:cs="Arial"/>
        </w:rPr>
      </w:pPr>
    </w:p>
    <w:p w14:paraId="72B5A01B" w14:textId="7651AF52" w:rsidR="00E950C4" w:rsidRDefault="002231EB" w:rsidP="00E950C4">
      <w:pPr>
        <w:pStyle w:val="Bodycopy"/>
        <w:rPr>
          <w:rFonts w:asciiTheme="minorHAnsi" w:hAnsiTheme="minorHAnsi" w:cs="Arial"/>
        </w:rPr>
      </w:pPr>
      <w:r>
        <w:rPr>
          <w:rFonts w:asciiTheme="minorHAnsi" w:hAnsiTheme="minorHAnsi" w:cs="Arial"/>
        </w:rPr>
        <w:t>{%r endfor %}</w:t>
      </w:r>
    </w:p>
    <w:bookmarkEnd w:id="29"/>
    <w:bookmarkEnd w:id="30"/>
    <w:p w14:paraId="62074128" w14:textId="77777777" w:rsidR="00DC6014" w:rsidRDefault="00DC6014" w:rsidP="00E950C4">
      <w:pPr>
        <w:pStyle w:val="Bodycopy"/>
        <w:rPr>
          <w:rFonts w:asciiTheme="minorHAnsi" w:hAnsiTheme="minorHAnsi" w:cs="Arial"/>
          <w:color w:val="0000FF"/>
        </w:rPr>
      </w:pPr>
    </w:p>
    <w:p w14:paraId="2D274F41" w14:textId="43C0D010" w:rsidR="00B20840" w:rsidRPr="00B20840" w:rsidRDefault="007A23AA" w:rsidP="00351CFB">
      <w:pPr>
        <w:pStyle w:val="Heading2"/>
      </w:pPr>
      <w:bookmarkStart w:id="31" w:name="_Toc502685645"/>
      <w:r w:rsidRPr="007A23AA">
        <w:t>Basic Logic of Mapping</w:t>
      </w:r>
      <w:bookmarkEnd w:id="31"/>
    </w:p>
    <w:p w14:paraId="5818322D" w14:textId="3BB4F9D6" w:rsidR="00B20840" w:rsidRPr="00B20840" w:rsidRDefault="007A23AA" w:rsidP="00B20840">
      <w:pPr>
        <w:pStyle w:val="Instructions"/>
        <w:rPr>
          <w:rFonts w:asciiTheme="minorHAnsi" w:hAnsiTheme="minorHAnsi" w:cs="Arial"/>
        </w:rPr>
      </w:pPr>
      <w:r w:rsidRPr="007A23AA">
        <w:rPr>
          <w:rFonts w:asciiTheme="minorHAnsi" w:hAnsiTheme="minorHAnsi" w:cs="Arial"/>
        </w:rPr>
        <w:t>&lt;Describe logic in text form – including the UDFs involved and their logic and maintain mapping information in Excel file.&gt;</w:t>
      </w:r>
    </w:p>
    <w:bookmarkStart w:id="32" w:name="_Toc273691806"/>
    <w:bookmarkStart w:id="33" w:name="_Toc273691811"/>
    <w:bookmarkStart w:id="34" w:name="_Toc273691816"/>
    <w:bookmarkStart w:id="35" w:name="_Toc273691821"/>
    <w:bookmarkStart w:id="36" w:name="_Toc273691826"/>
    <w:bookmarkStart w:id="37" w:name="_Toc273691831"/>
    <w:bookmarkStart w:id="38" w:name="_Toc273691836"/>
    <w:bookmarkStart w:id="39" w:name="_Toc273691841"/>
    <w:bookmarkStart w:id="40" w:name="_Toc273691846"/>
    <w:bookmarkStart w:id="41" w:name="_Toc273691851"/>
    <w:bookmarkEnd w:id="32"/>
    <w:bookmarkEnd w:id="33"/>
    <w:bookmarkEnd w:id="34"/>
    <w:bookmarkEnd w:id="35"/>
    <w:bookmarkEnd w:id="36"/>
    <w:bookmarkEnd w:id="37"/>
    <w:bookmarkEnd w:id="38"/>
    <w:bookmarkEnd w:id="39"/>
    <w:bookmarkEnd w:id="40"/>
    <w:bookmarkEnd w:id="41"/>
    <w:p w14:paraId="1EF005B9" w14:textId="3DA91A5F" w:rsidR="00406E82" w:rsidRPr="00E145B1" w:rsidRDefault="002661FB" w:rsidP="007A23AA">
      <w:pPr>
        <w:pStyle w:val="Bodycopy"/>
        <w:rPr>
          <w:rFonts w:asciiTheme="minorHAnsi" w:hAnsiTheme="minorHAnsi" w:cs="Arial"/>
          <w:color w:val="0000FF"/>
        </w:rPr>
      </w:pPr>
      <w:r>
        <w:object w:dxaOrig="1488" w:dyaOrig="991" w14:anchorId="0A8980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25pt;height:49.5pt" o:ole="">
            <v:imagedata r:id="rId20" o:title=""/>
          </v:shape>
          <o:OLEObject Type="Embed" ProgID="Word.Document.12" ShapeID="_x0000_i1028" DrawAspect="Icon" ObjectID="_1652688251" r:id="rId21"/>
        </w:object>
      </w:r>
    </w:p>
    <w:p w14:paraId="344B210D" w14:textId="63CB21AE" w:rsidR="005B6AF0" w:rsidRDefault="00DF41A3" w:rsidP="00351CFB">
      <w:pPr>
        <w:pStyle w:val="Heading2"/>
      </w:pPr>
      <w:bookmarkStart w:id="42" w:name="_Toc502685647"/>
      <w:r>
        <w:t>Dependencies</w:t>
      </w:r>
      <w:bookmarkEnd w:id="42"/>
    </w:p>
    <w:p w14:paraId="0DA30B9B" w14:textId="77777777" w:rsidR="00DF41A3" w:rsidRPr="002D6A6C" w:rsidRDefault="00DF41A3" w:rsidP="00B96E5A">
      <w:pPr>
        <w:pStyle w:val="Heading3"/>
      </w:pPr>
      <w:bookmarkStart w:id="43" w:name="_Toc493159622"/>
      <w:bookmarkStart w:id="44" w:name="_Toc493160741"/>
      <w:bookmarkStart w:id="45" w:name="_Toc493161506"/>
      <w:bookmarkStart w:id="46" w:name="_Toc502685648"/>
      <w:bookmarkStart w:id="47" w:name="_Toc493063567"/>
      <w:r w:rsidRPr="002D6A6C">
        <w:t>Environment / Configuration Dependencies</w:t>
      </w:r>
      <w:bookmarkEnd w:id="43"/>
      <w:bookmarkEnd w:id="44"/>
      <w:bookmarkEnd w:id="45"/>
      <w:bookmarkEnd w:id="46"/>
      <w:r w:rsidRPr="002D6A6C">
        <w:t xml:space="preserve"> </w:t>
      </w:r>
    </w:p>
    <w:p w14:paraId="4300E97D" w14:textId="77777777" w:rsidR="00DF41A3" w:rsidRPr="00FA0428" w:rsidRDefault="00DF41A3" w:rsidP="00DF41A3">
      <w:pPr>
        <w:jc w:val="both"/>
        <w:rPr>
          <w:rFonts w:asciiTheme="minorHAnsi" w:hAnsiTheme="minorHAnsi" w:cs="Arial"/>
          <w:iCs/>
          <w:color w:val="0000FF"/>
          <w:lang w:val="en-CA"/>
        </w:rPr>
      </w:pPr>
      <w:r>
        <w:rPr>
          <w:rFonts w:asciiTheme="minorHAnsi" w:hAnsiTheme="minorHAnsi" w:cs="Arial"/>
          <w:iCs/>
          <w:color w:val="0000FF"/>
          <w:lang w:val="en-CA"/>
        </w:rPr>
        <w:t>&lt;</w:t>
      </w:r>
      <w:r w:rsidRPr="00FA0428">
        <w:rPr>
          <w:rFonts w:asciiTheme="minorHAnsi" w:hAnsiTheme="minorHAnsi" w:cs="Arial"/>
          <w:iCs/>
          <w:color w:val="0000FF"/>
          <w:lang w:val="en-CA"/>
        </w:rPr>
        <w:t>List the configuration work that must be considered during the development of this object and that needs to be in place before this requirement can be tested. This section should answer the question “What are the configurations needed for this object?”</w:t>
      </w:r>
      <w:r>
        <w:rPr>
          <w:rFonts w:asciiTheme="minorHAnsi" w:hAnsiTheme="minorHAnsi" w:cs="Arial"/>
          <w:iCs/>
          <w:color w:val="0000FF"/>
          <w:lang w:val="en-CA"/>
        </w:rPr>
        <w:t>&gt;</w:t>
      </w:r>
      <w:r w:rsidRPr="00FA0428">
        <w:rPr>
          <w:rFonts w:asciiTheme="minorHAnsi" w:hAnsiTheme="minorHAnsi" w:cs="Arial"/>
          <w:iCs/>
          <w:color w:val="0000FF"/>
          <w:lang w:val="en-CA"/>
        </w:rPr>
        <w:t xml:space="preserve"> </w:t>
      </w:r>
    </w:p>
    <w:p w14:paraId="150A3262" w14:textId="2508949E" w:rsidR="00DF41A3" w:rsidRPr="00136421" w:rsidRDefault="00DF41A3" w:rsidP="00B96E5A">
      <w:pPr>
        <w:pStyle w:val="Heading3"/>
      </w:pPr>
      <w:bookmarkStart w:id="48" w:name="_Toc493159623"/>
      <w:bookmarkStart w:id="49" w:name="_Toc493160742"/>
      <w:bookmarkStart w:id="50" w:name="_Toc493161507"/>
      <w:bookmarkStart w:id="51" w:name="_Toc502685649"/>
      <w:r w:rsidRPr="00136421">
        <w:t>Development Dependencies</w:t>
      </w:r>
      <w:bookmarkEnd w:id="47"/>
      <w:bookmarkEnd w:id="48"/>
      <w:bookmarkEnd w:id="49"/>
      <w:bookmarkEnd w:id="50"/>
      <w:bookmarkEnd w:id="51"/>
      <w:r>
        <w:t xml:space="preserve"> </w:t>
      </w:r>
    </w:p>
    <w:p w14:paraId="433BA880" w14:textId="77777777" w:rsidR="00DF41A3" w:rsidRPr="00FA0428" w:rsidRDefault="00DF41A3" w:rsidP="00DF41A3">
      <w:pPr>
        <w:rPr>
          <w:rFonts w:asciiTheme="minorHAnsi" w:hAnsiTheme="minorHAnsi" w:cs="Arial"/>
          <w:iCs/>
          <w:color w:val="0000FF"/>
          <w:lang w:val="en-CA"/>
        </w:rPr>
      </w:pPr>
      <w:r>
        <w:rPr>
          <w:rFonts w:asciiTheme="minorHAnsi" w:hAnsiTheme="minorHAnsi" w:cs="Arial"/>
          <w:iCs/>
          <w:color w:val="0000FF"/>
          <w:lang w:val="en-CA"/>
        </w:rPr>
        <w:t>&lt;</w:t>
      </w:r>
      <w:r w:rsidRPr="00FA0428">
        <w:rPr>
          <w:rFonts w:asciiTheme="minorHAnsi" w:hAnsiTheme="minorHAnsi" w:cs="Arial"/>
          <w:iCs/>
          <w:color w:val="0000FF"/>
          <w:lang w:val="en-CA"/>
        </w:rPr>
        <w:t>If there are any dependencies (Like Configuration, Development and other work) to start this development, please mention in this section. If there are no dependencies, this section can be N/A</w:t>
      </w:r>
      <w:r>
        <w:rPr>
          <w:rFonts w:asciiTheme="minorHAnsi" w:hAnsiTheme="minorHAnsi" w:cs="Arial"/>
          <w:iCs/>
          <w:color w:val="0000FF"/>
          <w:lang w:val="en-CA"/>
        </w:rPr>
        <w:t>&gt;</w:t>
      </w:r>
    </w:p>
    <w:p w14:paraId="62BC1A9A" w14:textId="34572412" w:rsidR="00DF41A3" w:rsidRDefault="00DF41A3" w:rsidP="00626721">
      <w:pPr>
        <w:spacing w:beforeLines="60" w:before="144"/>
        <w:ind w:left="720"/>
        <w:rPr>
          <w:rFonts w:asciiTheme="minorHAnsi" w:hAnsiTheme="minorHAnsi" w:cs="Arial"/>
        </w:rPr>
      </w:pPr>
    </w:p>
    <w:tbl>
      <w:tblPr>
        <w:tblW w:w="8464"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5"/>
        <w:gridCol w:w="1334"/>
        <w:gridCol w:w="1050"/>
        <w:gridCol w:w="819"/>
        <w:gridCol w:w="4306"/>
      </w:tblGrid>
      <w:tr w:rsidR="00DF41A3" w:rsidRPr="003D7C5F" w14:paraId="4CC5344A" w14:textId="77777777" w:rsidTr="00A67A4A">
        <w:tc>
          <w:tcPr>
            <w:tcW w:w="955" w:type="dxa"/>
            <w:tcBorders>
              <w:top w:val="double" w:sz="6" w:space="0" w:color="000000"/>
              <w:left w:val="double" w:sz="6" w:space="0" w:color="000000"/>
              <w:bottom w:val="single" w:sz="4" w:space="0" w:color="auto"/>
              <w:right w:val="single" w:sz="4" w:space="0" w:color="auto"/>
            </w:tcBorders>
            <w:shd w:val="clear" w:color="auto" w:fill="002776"/>
            <w:vAlign w:val="center"/>
          </w:tcPr>
          <w:p w14:paraId="6555798F" w14:textId="77777777" w:rsidR="00DF41A3" w:rsidRPr="003D7C5F" w:rsidRDefault="00DF41A3" w:rsidP="00B76CEC">
            <w:pPr>
              <w:spacing w:after="120"/>
              <w:jc w:val="center"/>
              <w:rPr>
                <w:rFonts w:asciiTheme="minorHAnsi" w:hAnsiTheme="minorHAnsi" w:cs="Arial"/>
                <w:b/>
              </w:rPr>
            </w:pPr>
            <w:r>
              <w:rPr>
                <w:rFonts w:asciiTheme="minorHAnsi" w:hAnsiTheme="minorHAnsi" w:cs="Arial"/>
              </w:rPr>
              <w:t xml:space="preserve"> </w:t>
            </w:r>
            <w:r w:rsidRPr="00B26947">
              <w:rPr>
                <w:rFonts w:asciiTheme="minorHAnsi" w:hAnsiTheme="minorHAnsi" w:cs="Arial"/>
                <w:b/>
              </w:rPr>
              <w:t xml:space="preserve">Sprint No </w:t>
            </w:r>
          </w:p>
        </w:tc>
        <w:tc>
          <w:tcPr>
            <w:tcW w:w="1334" w:type="dxa"/>
            <w:tcBorders>
              <w:top w:val="double" w:sz="6" w:space="0" w:color="000000"/>
              <w:left w:val="single" w:sz="4" w:space="0" w:color="auto"/>
              <w:bottom w:val="single" w:sz="4" w:space="0" w:color="auto"/>
              <w:right w:val="single" w:sz="4" w:space="0" w:color="auto"/>
            </w:tcBorders>
            <w:shd w:val="clear" w:color="auto" w:fill="002776"/>
            <w:vAlign w:val="center"/>
          </w:tcPr>
          <w:p w14:paraId="1B254735"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Requirement / Gap ID</w:t>
            </w:r>
          </w:p>
        </w:tc>
        <w:tc>
          <w:tcPr>
            <w:tcW w:w="1050" w:type="dxa"/>
            <w:tcBorders>
              <w:top w:val="double" w:sz="6" w:space="0" w:color="000000"/>
              <w:left w:val="single" w:sz="4" w:space="0" w:color="auto"/>
              <w:bottom w:val="single" w:sz="4" w:space="0" w:color="auto"/>
              <w:right w:val="single" w:sz="4" w:space="0" w:color="auto"/>
            </w:tcBorders>
            <w:shd w:val="clear" w:color="auto" w:fill="002776"/>
            <w:vAlign w:val="center"/>
          </w:tcPr>
          <w:p w14:paraId="00297115"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Business Scenario</w:t>
            </w:r>
          </w:p>
        </w:tc>
        <w:tc>
          <w:tcPr>
            <w:tcW w:w="819" w:type="dxa"/>
            <w:tcBorders>
              <w:top w:val="double" w:sz="6" w:space="0" w:color="000000"/>
              <w:left w:val="single" w:sz="4" w:space="0" w:color="auto"/>
              <w:bottom w:val="single" w:sz="4" w:space="0" w:color="auto"/>
              <w:right w:val="single" w:sz="4" w:space="0" w:color="auto"/>
            </w:tcBorders>
            <w:shd w:val="clear" w:color="auto" w:fill="002776"/>
            <w:vAlign w:val="center"/>
          </w:tcPr>
          <w:p w14:paraId="50E3E847"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Object Type</w:t>
            </w:r>
          </w:p>
        </w:tc>
        <w:tc>
          <w:tcPr>
            <w:tcW w:w="4306" w:type="dxa"/>
            <w:tcBorders>
              <w:top w:val="double" w:sz="6" w:space="0" w:color="000000"/>
              <w:left w:val="single" w:sz="4" w:space="0" w:color="auto"/>
              <w:bottom w:val="single" w:sz="4" w:space="0" w:color="auto"/>
              <w:right w:val="single" w:sz="4" w:space="0" w:color="auto"/>
            </w:tcBorders>
            <w:shd w:val="clear" w:color="auto" w:fill="002776"/>
            <w:vAlign w:val="center"/>
          </w:tcPr>
          <w:p w14:paraId="5252C7BB"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Details</w:t>
            </w:r>
          </w:p>
        </w:tc>
      </w:tr>
      <w:tr w:rsidR="00DF41A3" w:rsidRPr="003D7C5F" w14:paraId="6DFE6932" w14:textId="77777777" w:rsidTr="00B76CEC">
        <w:tc>
          <w:tcPr>
            <w:tcW w:w="955" w:type="dxa"/>
            <w:tcBorders>
              <w:top w:val="single" w:sz="4" w:space="0" w:color="auto"/>
              <w:left w:val="double" w:sz="6" w:space="0" w:color="000000"/>
              <w:bottom w:val="single" w:sz="4" w:space="0" w:color="auto"/>
              <w:right w:val="single" w:sz="4" w:space="0" w:color="auto"/>
            </w:tcBorders>
          </w:tcPr>
          <w:p w14:paraId="4473CF2D"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w:t>
            </w:r>
          </w:p>
        </w:tc>
        <w:tc>
          <w:tcPr>
            <w:tcW w:w="1334" w:type="dxa"/>
            <w:tcBorders>
              <w:top w:val="single" w:sz="4" w:space="0" w:color="auto"/>
              <w:left w:val="single" w:sz="4" w:space="0" w:color="auto"/>
              <w:bottom w:val="single" w:sz="4" w:space="0" w:color="auto"/>
              <w:right w:val="single" w:sz="4" w:space="0" w:color="auto"/>
            </w:tcBorders>
          </w:tcPr>
          <w:p w14:paraId="29DFD873"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OTC_XX_NN</w:t>
            </w:r>
          </w:p>
        </w:tc>
        <w:tc>
          <w:tcPr>
            <w:tcW w:w="1050" w:type="dxa"/>
            <w:tcBorders>
              <w:top w:val="single" w:sz="4" w:space="0" w:color="auto"/>
              <w:left w:val="single" w:sz="4" w:space="0" w:color="auto"/>
              <w:bottom w:val="single" w:sz="4" w:space="0" w:color="auto"/>
              <w:right w:val="single" w:sz="4" w:space="0" w:color="auto"/>
            </w:tcBorders>
          </w:tcPr>
          <w:p w14:paraId="0B7F8B39"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OM</w:t>
            </w:r>
          </w:p>
        </w:tc>
        <w:tc>
          <w:tcPr>
            <w:tcW w:w="819" w:type="dxa"/>
            <w:tcBorders>
              <w:top w:val="single" w:sz="4" w:space="0" w:color="auto"/>
              <w:left w:val="single" w:sz="4" w:space="0" w:color="auto"/>
              <w:bottom w:val="single" w:sz="4" w:space="0" w:color="auto"/>
              <w:right w:val="single" w:sz="4" w:space="0" w:color="auto"/>
            </w:tcBorders>
          </w:tcPr>
          <w:p w14:paraId="370CBC36"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Report</w:t>
            </w:r>
          </w:p>
        </w:tc>
        <w:tc>
          <w:tcPr>
            <w:tcW w:w="4306" w:type="dxa"/>
            <w:tcBorders>
              <w:top w:val="single" w:sz="4" w:space="0" w:color="auto"/>
              <w:left w:val="single" w:sz="4" w:space="0" w:color="auto"/>
              <w:bottom w:val="single" w:sz="4" w:space="0" w:color="auto"/>
              <w:right w:val="single" w:sz="4" w:space="0" w:color="auto"/>
            </w:tcBorders>
          </w:tcPr>
          <w:p w14:paraId="7E9D276C"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This workflow will be triggered from Report ZXX_XXX</w:t>
            </w:r>
          </w:p>
        </w:tc>
      </w:tr>
      <w:tr w:rsidR="00DF41A3" w:rsidRPr="003D7C5F" w14:paraId="0EA6CF18" w14:textId="77777777" w:rsidTr="00B76CEC">
        <w:tc>
          <w:tcPr>
            <w:tcW w:w="955" w:type="dxa"/>
            <w:tcBorders>
              <w:top w:val="single" w:sz="4" w:space="0" w:color="auto"/>
              <w:left w:val="double" w:sz="6" w:space="0" w:color="000000"/>
              <w:bottom w:val="single" w:sz="4" w:space="0" w:color="auto"/>
              <w:right w:val="single" w:sz="4" w:space="0" w:color="auto"/>
            </w:tcBorders>
          </w:tcPr>
          <w:p w14:paraId="541692E2" w14:textId="77777777" w:rsidR="00DF41A3" w:rsidRPr="003D7C5F" w:rsidRDefault="00DF41A3" w:rsidP="00B76CE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010DBB5A" w14:textId="77777777" w:rsidR="00DF41A3" w:rsidRPr="003D7C5F" w:rsidRDefault="00DF41A3" w:rsidP="00B76CE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06D9179B" w14:textId="77777777" w:rsidR="00DF41A3" w:rsidRPr="003D7C5F" w:rsidRDefault="00DF41A3" w:rsidP="00B76CEC">
            <w:pPr>
              <w:spacing w:after="120"/>
              <w:rPr>
                <w:rFonts w:asciiTheme="minorHAnsi" w:hAnsiTheme="minorHAnsi" w:cs="Arial"/>
              </w:rPr>
            </w:pPr>
          </w:p>
        </w:tc>
        <w:tc>
          <w:tcPr>
            <w:tcW w:w="819" w:type="dxa"/>
            <w:tcBorders>
              <w:top w:val="single" w:sz="4" w:space="0" w:color="auto"/>
              <w:left w:val="single" w:sz="4" w:space="0" w:color="auto"/>
              <w:bottom w:val="single" w:sz="4" w:space="0" w:color="auto"/>
              <w:right w:val="single" w:sz="4" w:space="0" w:color="auto"/>
            </w:tcBorders>
          </w:tcPr>
          <w:p w14:paraId="516B59B8" w14:textId="77777777" w:rsidR="00DF41A3" w:rsidRPr="003D7C5F" w:rsidRDefault="00DF41A3" w:rsidP="00B76CEC">
            <w:pPr>
              <w:spacing w:after="120"/>
              <w:rPr>
                <w:rFonts w:asciiTheme="minorHAnsi" w:hAnsiTheme="minorHAnsi" w:cs="Arial"/>
              </w:rPr>
            </w:pPr>
          </w:p>
        </w:tc>
        <w:tc>
          <w:tcPr>
            <w:tcW w:w="4306" w:type="dxa"/>
            <w:tcBorders>
              <w:top w:val="single" w:sz="4" w:space="0" w:color="auto"/>
              <w:left w:val="single" w:sz="4" w:space="0" w:color="auto"/>
              <w:bottom w:val="single" w:sz="4" w:space="0" w:color="auto"/>
              <w:right w:val="single" w:sz="4" w:space="0" w:color="auto"/>
            </w:tcBorders>
          </w:tcPr>
          <w:p w14:paraId="1E5DC6F8" w14:textId="77777777" w:rsidR="00DF41A3" w:rsidRPr="003D7C5F" w:rsidRDefault="00DF41A3" w:rsidP="00B76CEC">
            <w:pPr>
              <w:spacing w:after="120"/>
              <w:rPr>
                <w:rFonts w:asciiTheme="minorHAnsi" w:hAnsiTheme="minorHAnsi" w:cs="Arial"/>
              </w:rPr>
            </w:pPr>
          </w:p>
        </w:tc>
      </w:tr>
    </w:tbl>
    <w:p w14:paraId="30638BA2" w14:textId="77777777" w:rsidR="00DF41A3" w:rsidRPr="00220C62" w:rsidRDefault="00DF41A3" w:rsidP="00B96E5A">
      <w:pPr>
        <w:pStyle w:val="Heading3"/>
      </w:pPr>
      <w:bookmarkStart w:id="52" w:name="_Toc466332058"/>
      <w:bookmarkStart w:id="53" w:name="_Toc493063568"/>
      <w:bookmarkStart w:id="54" w:name="_Toc493159624"/>
      <w:bookmarkStart w:id="55" w:name="_Toc493160743"/>
      <w:bookmarkStart w:id="56" w:name="_Toc493161508"/>
      <w:bookmarkStart w:id="57" w:name="_Toc502685650"/>
      <w:r w:rsidRPr="00220C62">
        <w:t>Run/Execution Dependencies</w:t>
      </w:r>
      <w:bookmarkEnd w:id="52"/>
      <w:bookmarkEnd w:id="53"/>
      <w:bookmarkEnd w:id="54"/>
      <w:bookmarkEnd w:id="55"/>
      <w:bookmarkEnd w:id="56"/>
      <w:bookmarkEnd w:id="57"/>
      <w:r w:rsidRPr="00220C62">
        <w:t xml:space="preserve"> </w:t>
      </w:r>
    </w:p>
    <w:p w14:paraId="75F09D5D" w14:textId="77777777" w:rsidR="00DF41A3" w:rsidRPr="00FA0428" w:rsidRDefault="00DF41A3" w:rsidP="00DF41A3">
      <w:pPr>
        <w:jc w:val="both"/>
        <w:rPr>
          <w:rFonts w:asciiTheme="minorHAnsi" w:hAnsiTheme="minorHAnsi" w:cs="Arial"/>
          <w:iCs/>
          <w:color w:val="0000FF"/>
          <w:lang w:val="en-CA"/>
        </w:rPr>
      </w:pPr>
      <w:r>
        <w:rPr>
          <w:rFonts w:asciiTheme="minorHAnsi" w:hAnsiTheme="minorHAnsi" w:cs="Arial"/>
          <w:i/>
          <w:iCs/>
          <w:color w:val="0000FF"/>
          <w:lang w:val="en-CA"/>
        </w:rPr>
        <w:t>&lt;</w:t>
      </w:r>
      <w:r w:rsidRPr="00FA0428">
        <w:rPr>
          <w:rFonts w:asciiTheme="minorHAnsi" w:hAnsiTheme="minorHAnsi" w:cs="Arial"/>
          <w:iCs/>
          <w:color w:val="0000FF"/>
          <w:lang w:val="en-CA"/>
        </w:rPr>
        <w:t>Once in production, this development object may need to be executed before or after another system event.  List any system events that this development object should follow or precede.</w:t>
      </w:r>
      <w:r>
        <w:rPr>
          <w:rFonts w:asciiTheme="minorHAnsi" w:hAnsiTheme="minorHAnsi" w:cs="Arial"/>
          <w:iCs/>
          <w:color w:val="0000FF"/>
          <w:lang w:val="en-CA"/>
        </w:rPr>
        <w:t>&gt;</w:t>
      </w:r>
    </w:p>
    <w:p w14:paraId="35BC234D" w14:textId="77777777" w:rsidR="00DF41A3" w:rsidRPr="00DF41A3" w:rsidRDefault="00DF41A3" w:rsidP="00DF41A3">
      <w:pPr>
        <w:pStyle w:val="Bodycopy"/>
        <w:rPr>
          <w:lang w:val="en-GB"/>
        </w:rPr>
      </w:pPr>
    </w:p>
    <w:p w14:paraId="0B38866F" w14:textId="68A989F8" w:rsidR="00CD5F01" w:rsidRDefault="00D90054" w:rsidP="00D90054">
      <w:pPr>
        <w:pStyle w:val="Heading1"/>
      </w:pPr>
      <w:bookmarkStart w:id="58" w:name="_Toc502685651"/>
      <w:bookmarkStart w:id="59" w:name="_Toc322033863"/>
      <w:bookmarkStart w:id="60" w:name="_Toc322033885"/>
      <w:bookmarkStart w:id="61" w:name="_Toc322934180"/>
      <w:r w:rsidRPr="00D90054">
        <w:lastRenderedPageBreak/>
        <w:t>Configuration Details</w:t>
      </w:r>
      <w:bookmarkEnd w:id="58"/>
    </w:p>
    <w:p w14:paraId="77908698" w14:textId="77777777" w:rsidR="00D90054" w:rsidRPr="00D90054" w:rsidRDefault="00D90054" w:rsidP="00D90054">
      <w:pPr>
        <w:jc w:val="both"/>
        <w:rPr>
          <w:lang w:val="en-GB"/>
        </w:rPr>
      </w:pPr>
      <w:r w:rsidRPr="00D90054">
        <w:rPr>
          <w:rFonts w:asciiTheme="minorHAnsi" w:hAnsiTheme="minorHAnsi" w:cs="Arial"/>
          <w:i/>
          <w:iCs/>
          <w:color w:val="0000FF"/>
          <w:lang w:val="en-CA"/>
        </w:rPr>
        <w:t>&lt;Document all Sender and Receiver details in the below section.&gt;</w:t>
      </w:r>
    </w:p>
    <w:p w14:paraId="4B1EF0CB" w14:textId="77777777" w:rsidR="00D90054" w:rsidRPr="00D90054" w:rsidRDefault="00D90054" w:rsidP="00D90054">
      <w:pPr>
        <w:pStyle w:val="Bodycopy"/>
      </w:pPr>
    </w:p>
    <w:p w14:paraId="5FD56207" w14:textId="64DE202B" w:rsidR="00CD5F01" w:rsidRDefault="00D90054" w:rsidP="00351CFB">
      <w:pPr>
        <w:pStyle w:val="Heading2"/>
      </w:pPr>
      <w:bookmarkStart w:id="62" w:name="_Toc502685654"/>
      <w:r w:rsidRPr="00174A79">
        <w:t>Communication</w:t>
      </w:r>
      <w:r w:rsidRPr="00CD5F01">
        <w:t xml:space="preserve"> Details</w:t>
      </w:r>
      <w:bookmarkEnd w:id="62"/>
    </w:p>
    <w:p w14:paraId="3935870F" w14:textId="29D794C4" w:rsidR="00B96E5A" w:rsidRDefault="00960EAA" w:rsidP="00B96E5A">
      <w:pPr>
        <w:pStyle w:val="Bodycopy"/>
        <w:rPr>
          <w:lang w:val="en-GB"/>
        </w:rPr>
      </w:pPr>
      <w:r>
        <w:rPr>
          <w:lang w:val="en-GB"/>
        </w:rPr>
        <w:tab/>
      </w:r>
    </w:p>
    <w:p w14:paraId="4E72F82C" w14:textId="52FA7F16" w:rsidR="00960EAA" w:rsidRDefault="00960EAA" w:rsidP="00B96E5A">
      <w:pPr>
        <w:pStyle w:val="Bodycopy"/>
        <w:rPr>
          <w:lang w:val="en-GB"/>
        </w:rPr>
      </w:pP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40"/>
        <w:gridCol w:w="5400"/>
      </w:tblGrid>
      <w:tr w:rsidR="00960EAA" w:rsidRPr="00CD5F01" w14:paraId="727171BA" w14:textId="77777777" w:rsidTr="00A82957">
        <w:trPr>
          <w:cantSplit/>
        </w:trPr>
        <w:tc>
          <w:tcPr>
            <w:tcW w:w="8640" w:type="dxa"/>
            <w:gridSpan w:val="2"/>
            <w:shd w:val="clear" w:color="auto" w:fill="002776"/>
          </w:tcPr>
          <w:p w14:paraId="73E34F98" w14:textId="77777777" w:rsidR="00960EAA" w:rsidRPr="00CD5F01" w:rsidRDefault="00960EAA" w:rsidP="00A82957">
            <w:pPr>
              <w:rPr>
                <w:rFonts w:asciiTheme="minorHAnsi" w:hAnsiTheme="minorHAnsi" w:cs="Arial"/>
              </w:rPr>
            </w:pPr>
            <w:r>
              <w:rPr>
                <w:rFonts w:asciiTheme="minorHAnsi" w:hAnsiTheme="minorHAnsi"/>
                <w:b/>
                <w:sz w:val="18"/>
              </w:rPr>
              <w:t>{%tr for item in root.collaboration.</w:t>
            </w:r>
            <w:r w:rsidRPr="004B1D52">
              <w:rPr>
                <w:rFonts w:asciiTheme="minorHAnsi" w:hAnsiTheme="minorHAnsi"/>
                <w:b/>
                <w:sz w:val="18"/>
              </w:rPr>
              <w:t>Adapter</w:t>
            </w:r>
            <w:r>
              <w:rPr>
                <w:rFonts w:asciiTheme="minorHAnsi" w:hAnsiTheme="minorHAnsi"/>
                <w:b/>
                <w:sz w:val="18"/>
              </w:rPr>
              <w:t>%}</w:t>
            </w:r>
            <w:r w:rsidRPr="00777BFD">
              <w:rPr>
                <w:rFonts w:asciiTheme="minorHAnsi" w:hAnsiTheme="minorHAnsi"/>
                <w:b/>
                <w:sz w:val="18"/>
              </w:rPr>
              <w:t xml:space="preserve"> </w:t>
            </w:r>
          </w:p>
        </w:tc>
      </w:tr>
      <w:tr w:rsidR="00960EAA" w:rsidRPr="00CD5F01" w14:paraId="72FE4C4C" w14:textId="77777777" w:rsidTr="00A82957">
        <w:trPr>
          <w:cantSplit/>
        </w:trPr>
        <w:tc>
          <w:tcPr>
            <w:tcW w:w="8640" w:type="dxa"/>
            <w:gridSpan w:val="2"/>
            <w:shd w:val="clear" w:color="auto" w:fill="002776"/>
          </w:tcPr>
          <w:p w14:paraId="0524E1FD" w14:textId="77777777" w:rsidR="00960EAA" w:rsidRDefault="00960EAA" w:rsidP="00A82957">
            <w:pPr>
              <w:rPr>
                <w:rFonts w:asciiTheme="minorHAnsi" w:hAnsiTheme="minorHAnsi"/>
                <w:b/>
                <w:sz w:val="18"/>
              </w:rPr>
            </w:pPr>
            <w:r>
              <w:rPr>
                <w:rFonts w:asciiTheme="minorHAnsi" w:hAnsiTheme="minorHAnsi"/>
                <w:b/>
                <w:sz w:val="18"/>
              </w:rPr>
              <w:t>Adapter {{item.Type}}</w:t>
            </w:r>
          </w:p>
        </w:tc>
      </w:tr>
      <w:tr w:rsidR="00960EAA" w:rsidRPr="00CD5F01" w14:paraId="03563129" w14:textId="77777777" w:rsidTr="00A82957">
        <w:trPr>
          <w:trHeight w:val="291"/>
        </w:trPr>
        <w:tc>
          <w:tcPr>
            <w:tcW w:w="3240" w:type="dxa"/>
          </w:tcPr>
          <w:p w14:paraId="20C1F1F4" w14:textId="77777777" w:rsidR="00960EAA" w:rsidRPr="00CD5F01" w:rsidRDefault="00960EAA" w:rsidP="00A82957">
            <w:pPr>
              <w:keepNext/>
              <w:rPr>
                <w:rFonts w:asciiTheme="minorHAnsi" w:hAnsiTheme="minorHAnsi" w:cs="Arial"/>
              </w:rPr>
            </w:pPr>
            <w:r w:rsidRPr="00CD5F01">
              <w:rPr>
                <w:rFonts w:asciiTheme="minorHAnsi" w:hAnsiTheme="minorHAnsi" w:cs="Arial"/>
              </w:rPr>
              <w:t>Name</w:t>
            </w:r>
          </w:p>
        </w:tc>
        <w:tc>
          <w:tcPr>
            <w:tcW w:w="5400" w:type="dxa"/>
          </w:tcPr>
          <w:p w14:paraId="4B6BD84F" w14:textId="77777777" w:rsidR="00960EAA" w:rsidRPr="00CD5F01" w:rsidRDefault="00960EAA" w:rsidP="00A82957">
            <w:pPr>
              <w:keepNext/>
              <w:rPr>
                <w:rFonts w:asciiTheme="minorHAnsi" w:hAnsiTheme="minorHAnsi" w:cs="Arial"/>
              </w:rPr>
            </w:pPr>
            <w:r>
              <w:rPr>
                <w:rFonts w:asciiTheme="minorHAnsi" w:hAnsiTheme="minorHAnsi" w:cs="Arial"/>
              </w:rPr>
              <w:t>{{item.Name}}</w:t>
            </w:r>
          </w:p>
        </w:tc>
      </w:tr>
      <w:tr w:rsidR="00960EAA" w:rsidRPr="00CD5F01" w14:paraId="0AFFD4A8" w14:textId="77777777" w:rsidTr="00A82957">
        <w:trPr>
          <w:gridAfter w:val="1"/>
          <w:wAfter w:w="5400" w:type="dxa"/>
          <w:cantSplit/>
        </w:trPr>
        <w:tc>
          <w:tcPr>
            <w:tcW w:w="3240" w:type="dxa"/>
          </w:tcPr>
          <w:p w14:paraId="1CA898EF" w14:textId="629ED549" w:rsidR="00960EAA" w:rsidRPr="00CD5F01" w:rsidRDefault="00960EAA" w:rsidP="00960EAA">
            <w:pPr>
              <w:keepNext/>
              <w:rPr>
                <w:rFonts w:asciiTheme="minorHAnsi" w:hAnsiTheme="minorHAnsi" w:cs="Arial"/>
              </w:rPr>
            </w:pPr>
            <w:r>
              <w:rPr>
                <w:rFonts w:asciiTheme="minorHAnsi" w:hAnsiTheme="minorHAnsi" w:cs="Arial"/>
              </w:rPr>
              <w:t>{%tr for key, value in item.d</w:t>
            </w:r>
            <w:r>
              <w:t>.</w:t>
            </w:r>
            <w:r w:rsidRPr="00C9192C">
              <w:t>items</w:t>
            </w:r>
            <w:r w:rsidRPr="00CA6AC7">
              <w:t>()</w:t>
            </w:r>
            <w:r>
              <w:rPr>
                <w:rFonts w:asciiTheme="minorHAnsi" w:hAnsiTheme="minorHAnsi" w:cs="Arial"/>
              </w:rPr>
              <w:t>%}</w:t>
            </w:r>
          </w:p>
        </w:tc>
      </w:tr>
      <w:tr w:rsidR="00960EAA" w:rsidRPr="00CD5F01" w14:paraId="57A0E301" w14:textId="77777777" w:rsidTr="00A82957">
        <w:trPr>
          <w:cantSplit/>
        </w:trPr>
        <w:tc>
          <w:tcPr>
            <w:tcW w:w="3240" w:type="dxa"/>
          </w:tcPr>
          <w:p w14:paraId="138DDD9E" w14:textId="72EC8260" w:rsidR="00960EAA" w:rsidRPr="00CD5F01" w:rsidRDefault="00960EAA" w:rsidP="00A82957">
            <w:pPr>
              <w:keepNext/>
              <w:rPr>
                <w:rFonts w:asciiTheme="minorHAnsi" w:hAnsiTheme="minorHAnsi" w:cs="Arial"/>
              </w:rPr>
            </w:pPr>
            <w:r>
              <w:rPr>
                <w:rFonts w:asciiTheme="minorHAnsi" w:hAnsiTheme="minorHAnsi" w:cs="Arial"/>
              </w:rPr>
              <w:t>{{key}}</w:t>
            </w:r>
          </w:p>
        </w:tc>
        <w:tc>
          <w:tcPr>
            <w:tcW w:w="5400" w:type="dxa"/>
          </w:tcPr>
          <w:p w14:paraId="447BACCC" w14:textId="189AD59E" w:rsidR="00960EAA" w:rsidRPr="00CD5F01" w:rsidRDefault="00960EAA" w:rsidP="00A82957">
            <w:pPr>
              <w:keepNext/>
              <w:rPr>
                <w:rFonts w:asciiTheme="minorHAnsi" w:hAnsiTheme="minorHAnsi" w:cs="Arial"/>
              </w:rPr>
            </w:pPr>
            <w:r>
              <w:rPr>
                <w:rFonts w:asciiTheme="minorHAnsi" w:hAnsiTheme="minorHAnsi" w:cs="Arial"/>
              </w:rPr>
              <w:t>{{value}}</w:t>
            </w:r>
          </w:p>
        </w:tc>
      </w:tr>
      <w:tr w:rsidR="00960EAA" w:rsidRPr="00CD5F01" w14:paraId="7923EDF6" w14:textId="77777777" w:rsidTr="00A82957">
        <w:trPr>
          <w:cantSplit/>
        </w:trPr>
        <w:tc>
          <w:tcPr>
            <w:tcW w:w="3240" w:type="dxa"/>
          </w:tcPr>
          <w:p w14:paraId="52316F7C" w14:textId="77777777" w:rsidR="00960EAA" w:rsidRPr="00CD5F01" w:rsidRDefault="00960EAA" w:rsidP="00A82957">
            <w:pPr>
              <w:keepNext/>
              <w:rPr>
                <w:rFonts w:asciiTheme="minorHAnsi" w:hAnsiTheme="minorHAnsi" w:cs="Arial"/>
              </w:rPr>
            </w:pPr>
            <w:r>
              <w:rPr>
                <w:rFonts w:asciiTheme="minorHAnsi" w:hAnsiTheme="minorHAnsi" w:cs="Arial"/>
              </w:rPr>
              <w:t>{%tr endfor%}</w:t>
            </w:r>
          </w:p>
        </w:tc>
        <w:tc>
          <w:tcPr>
            <w:tcW w:w="5400" w:type="dxa"/>
          </w:tcPr>
          <w:p w14:paraId="4D8EC4E2" w14:textId="77777777" w:rsidR="00960EAA" w:rsidRPr="00CD5F01" w:rsidRDefault="00960EAA" w:rsidP="00A82957">
            <w:pPr>
              <w:keepNext/>
              <w:rPr>
                <w:rFonts w:asciiTheme="minorHAnsi" w:hAnsiTheme="minorHAnsi" w:cs="Arial"/>
              </w:rPr>
            </w:pPr>
          </w:p>
        </w:tc>
      </w:tr>
      <w:tr w:rsidR="00960EAA" w:rsidRPr="00CD5F01" w14:paraId="60E774BA" w14:textId="77777777" w:rsidTr="00A82957">
        <w:trPr>
          <w:cantSplit/>
        </w:trPr>
        <w:tc>
          <w:tcPr>
            <w:tcW w:w="3240" w:type="dxa"/>
          </w:tcPr>
          <w:p w14:paraId="726CEABA" w14:textId="77777777" w:rsidR="00960EAA" w:rsidRPr="00CD5F01" w:rsidRDefault="00960EAA" w:rsidP="00A82957">
            <w:pPr>
              <w:keepNext/>
              <w:rPr>
                <w:rFonts w:asciiTheme="minorHAnsi" w:hAnsiTheme="minorHAnsi" w:cs="Arial"/>
              </w:rPr>
            </w:pPr>
            <w:r>
              <w:rPr>
                <w:rFonts w:asciiTheme="minorHAnsi" w:hAnsiTheme="minorHAnsi" w:cs="Arial"/>
              </w:rPr>
              <w:t>{%tr endfor%}</w:t>
            </w:r>
          </w:p>
        </w:tc>
        <w:tc>
          <w:tcPr>
            <w:tcW w:w="5400" w:type="dxa"/>
          </w:tcPr>
          <w:p w14:paraId="5775E538" w14:textId="77777777" w:rsidR="00960EAA" w:rsidRPr="00CD5F01" w:rsidRDefault="00960EAA" w:rsidP="00A82957">
            <w:pPr>
              <w:keepNext/>
              <w:rPr>
                <w:rFonts w:asciiTheme="minorHAnsi" w:hAnsiTheme="minorHAnsi" w:cs="Arial"/>
              </w:rPr>
            </w:pPr>
          </w:p>
        </w:tc>
      </w:tr>
    </w:tbl>
    <w:p w14:paraId="344B210E" w14:textId="3BF05BC4" w:rsidR="005B6AF0" w:rsidRPr="00BE1E8C" w:rsidRDefault="005B6AF0" w:rsidP="00BE1E8C">
      <w:pPr>
        <w:pStyle w:val="Heading1"/>
      </w:pPr>
      <w:bookmarkStart w:id="63" w:name="_Toc502685659"/>
      <w:r w:rsidRPr="00BE1E8C">
        <w:lastRenderedPageBreak/>
        <w:t>Error Handling</w:t>
      </w:r>
      <w:bookmarkEnd w:id="59"/>
      <w:bookmarkEnd w:id="63"/>
      <w:r w:rsidRPr="00BE1E8C">
        <w:t xml:space="preserve"> </w:t>
      </w:r>
    </w:p>
    <w:p w14:paraId="344B2110" w14:textId="2FF2B23C" w:rsidR="005B6AF0" w:rsidRDefault="00DF2286" w:rsidP="00DF2286">
      <w:pPr>
        <w:pStyle w:val="Instructions"/>
        <w:rPr>
          <w:rFonts w:asciiTheme="minorHAnsi" w:hAnsiTheme="minorHAnsi" w:cs="Arial"/>
          <w:lang w:val="en-GB"/>
        </w:rPr>
      </w:pPr>
      <w:r w:rsidRPr="00DF2286">
        <w:rPr>
          <w:rFonts w:asciiTheme="minorHAnsi" w:hAnsiTheme="minorHAnsi" w:cs="Arial"/>
          <w:lang w:val="en-GB"/>
        </w:rPr>
        <w:t>&lt;Provide a list of all the conditions on which the report would fail to execute. For each of these cases, mention the error handling mechanism (messages, application log</w:t>
      </w:r>
      <w:r w:rsidR="0096458D">
        <w:rPr>
          <w:rFonts w:asciiTheme="minorHAnsi" w:hAnsiTheme="minorHAnsi" w:cs="Arial"/>
          <w:lang w:val="en-GB"/>
        </w:rPr>
        <w:t>, alert rules</w:t>
      </w:r>
      <w:r w:rsidRPr="00DF2286">
        <w:rPr>
          <w:rFonts w:asciiTheme="minorHAnsi" w:hAnsiTheme="minorHAnsi" w:cs="Arial"/>
          <w:lang w:val="en-GB"/>
        </w:rPr>
        <w:t xml:space="preserve"> etc.) &gt;</w:t>
      </w:r>
    </w:p>
    <w:p w14:paraId="4E714D8C" w14:textId="77777777" w:rsidR="00DF2286" w:rsidRPr="00DF2286" w:rsidRDefault="00DF2286" w:rsidP="00DF2286">
      <w:pPr>
        <w:pStyle w:val="Bodycopy"/>
        <w:rPr>
          <w:lang w:val="en-GB"/>
        </w:rPr>
      </w:pPr>
    </w:p>
    <w:tbl>
      <w:tblPr>
        <w:tblW w:w="909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090"/>
      </w:tblGrid>
      <w:tr w:rsidR="005B6AF0" w:rsidRPr="00BE1E8C" w14:paraId="344B2112" w14:textId="77777777" w:rsidTr="002A26C6">
        <w:tc>
          <w:tcPr>
            <w:tcW w:w="9090" w:type="dxa"/>
            <w:shd w:val="clear" w:color="auto" w:fill="002776"/>
          </w:tcPr>
          <w:p w14:paraId="344B2111" w14:textId="77777777" w:rsidR="005B6AF0" w:rsidRPr="00BE1E8C" w:rsidRDefault="005B6AF0" w:rsidP="00BE1E8C">
            <w:pPr>
              <w:pStyle w:val="Tablehead1"/>
              <w:rPr>
                <w:rFonts w:asciiTheme="minorHAnsi" w:hAnsiTheme="minorHAnsi" w:cs="Arial"/>
              </w:rPr>
            </w:pPr>
            <w:r w:rsidRPr="00BE1E8C">
              <w:rPr>
                <w:rFonts w:asciiTheme="minorHAnsi" w:hAnsiTheme="minorHAnsi" w:cs="Arial"/>
              </w:rPr>
              <w:t>Error Handling</w:t>
            </w:r>
          </w:p>
        </w:tc>
      </w:tr>
      <w:tr w:rsidR="005B6AF0" w:rsidRPr="00BE1E8C" w14:paraId="344B2114" w14:textId="77777777" w:rsidTr="002A26C6">
        <w:trPr>
          <w:trHeight w:val="2115"/>
        </w:trPr>
        <w:tc>
          <w:tcPr>
            <w:tcW w:w="9090" w:type="dxa"/>
          </w:tcPr>
          <w:p w14:paraId="344B2113" w14:textId="77777777" w:rsidR="005B6AF0" w:rsidRPr="00BE1E8C" w:rsidRDefault="005B6AF0" w:rsidP="00BE1E8C">
            <w:pPr>
              <w:pStyle w:val="TableText0"/>
              <w:rPr>
                <w:rFonts w:asciiTheme="minorHAnsi" w:hAnsiTheme="minorHAnsi" w:cs="Arial"/>
              </w:rPr>
            </w:pPr>
          </w:p>
        </w:tc>
      </w:tr>
    </w:tbl>
    <w:p w14:paraId="344B2115" w14:textId="77777777" w:rsidR="005B6AF0" w:rsidRPr="00BE1E8C" w:rsidRDefault="005B6AF0" w:rsidP="005B6AF0">
      <w:pPr>
        <w:pStyle w:val="Bodycopy"/>
        <w:rPr>
          <w:rFonts w:asciiTheme="minorHAnsi" w:hAnsiTheme="minorHAnsi" w:cs="Arial"/>
          <w:lang w:val="en-GB"/>
        </w:rPr>
      </w:pPr>
    </w:p>
    <w:tbl>
      <w:tblPr>
        <w:tblW w:w="909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090"/>
      </w:tblGrid>
      <w:tr w:rsidR="005B6AF0" w:rsidRPr="00BE1E8C" w14:paraId="344B2117" w14:textId="77777777" w:rsidTr="002A26C6">
        <w:tc>
          <w:tcPr>
            <w:tcW w:w="9090" w:type="dxa"/>
            <w:shd w:val="clear" w:color="auto" w:fill="002776"/>
          </w:tcPr>
          <w:p w14:paraId="344B2116" w14:textId="09BF7B9A" w:rsidR="005B6AF0" w:rsidRPr="00BE1E8C" w:rsidRDefault="003F5FE1" w:rsidP="00BE1E8C">
            <w:pPr>
              <w:pStyle w:val="Tablehead1"/>
              <w:rPr>
                <w:rFonts w:asciiTheme="minorHAnsi" w:hAnsiTheme="minorHAnsi" w:cs="Arial"/>
              </w:rPr>
            </w:pPr>
            <w:r>
              <w:rPr>
                <w:rFonts w:asciiTheme="minorHAnsi" w:hAnsiTheme="minorHAnsi" w:cs="Arial"/>
              </w:rPr>
              <w:t>Exception Sub-Process</w:t>
            </w:r>
          </w:p>
        </w:tc>
      </w:tr>
      <w:tr w:rsidR="005B6AF0" w:rsidRPr="00BE1E8C" w14:paraId="344B2119" w14:textId="77777777" w:rsidTr="002A26C6">
        <w:trPr>
          <w:trHeight w:val="2115"/>
        </w:trPr>
        <w:tc>
          <w:tcPr>
            <w:tcW w:w="9090" w:type="dxa"/>
          </w:tcPr>
          <w:p w14:paraId="344B2118" w14:textId="77777777" w:rsidR="005B6AF0" w:rsidRPr="00BE1E8C" w:rsidRDefault="005B6AF0" w:rsidP="00BE1E8C">
            <w:pPr>
              <w:pStyle w:val="TableText0"/>
              <w:rPr>
                <w:rFonts w:asciiTheme="minorHAnsi" w:hAnsiTheme="minorHAnsi" w:cs="Arial"/>
              </w:rPr>
            </w:pPr>
          </w:p>
        </w:tc>
      </w:tr>
    </w:tbl>
    <w:p w14:paraId="32E57CBC" w14:textId="77777777" w:rsidR="007A734A" w:rsidRDefault="007A734A" w:rsidP="007A734A">
      <w:pPr>
        <w:pStyle w:val="Heading1"/>
      </w:pPr>
      <w:bookmarkStart w:id="64" w:name="_Toc395995919"/>
      <w:bookmarkStart w:id="65" w:name="_Toc395994091"/>
      <w:bookmarkStart w:id="66" w:name="_Toc390362933"/>
      <w:bookmarkStart w:id="67" w:name="_Toc311651697"/>
      <w:bookmarkStart w:id="68" w:name="_Toc311547312"/>
      <w:bookmarkStart w:id="69" w:name="_Toc502685660"/>
      <w:r>
        <w:lastRenderedPageBreak/>
        <w:t>Technical Unit Test Cases</w:t>
      </w:r>
      <w:bookmarkEnd w:id="64"/>
      <w:bookmarkEnd w:id="65"/>
      <w:bookmarkEnd w:id="66"/>
      <w:bookmarkEnd w:id="67"/>
      <w:bookmarkEnd w:id="68"/>
      <w:bookmarkEnd w:id="69"/>
      <w:r>
        <w:t xml:space="preserve"> </w:t>
      </w:r>
    </w:p>
    <w:tbl>
      <w:tblPr>
        <w:tblW w:w="0" w:type="dxa"/>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4A0" w:firstRow="1" w:lastRow="0" w:firstColumn="1" w:lastColumn="0" w:noHBand="0" w:noVBand="1"/>
      </w:tblPr>
      <w:tblGrid>
        <w:gridCol w:w="810"/>
        <w:gridCol w:w="1200"/>
        <w:gridCol w:w="2024"/>
        <w:gridCol w:w="2309"/>
        <w:gridCol w:w="2387"/>
        <w:gridCol w:w="810"/>
      </w:tblGrid>
      <w:tr w:rsidR="007A734A" w14:paraId="453C9449" w14:textId="77777777" w:rsidTr="007A734A">
        <w:tc>
          <w:tcPr>
            <w:tcW w:w="810" w:type="dxa"/>
            <w:tcBorders>
              <w:top w:val="single" w:sz="24" w:space="0" w:color="auto"/>
              <w:left w:val="single" w:sz="24" w:space="0" w:color="auto"/>
              <w:bottom w:val="single" w:sz="6" w:space="0" w:color="auto"/>
              <w:right w:val="single" w:sz="6" w:space="0" w:color="auto"/>
            </w:tcBorders>
            <w:hideMark/>
          </w:tcPr>
          <w:p w14:paraId="28EF0C12" w14:textId="77777777" w:rsidR="007A734A" w:rsidRDefault="007A734A">
            <w:pPr>
              <w:rPr>
                <w:rFonts w:asciiTheme="minorHAnsi" w:hAnsiTheme="minorHAnsi"/>
                <w:b/>
              </w:rPr>
            </w:pPr>
            <w:r>
              <w:rPr>
                <w:rFonts w:asciiTheme="minorHAnsi" w:hAnsiTheme="minorHAnsi"/>
                <w:b/>
              </w:rPr>
              <w:t>Step</w:t>
            </w:r>
          </w:p>
          <w:p w14:paraId="75AEC4DC" w14:textId="77777777" w:rsidR="007A734A" w:rsidRDefault="007A734A">
            <w:pPr>
              <w:rPr>
                <w:rFonts w:asciiTheme="minorHAnsi" w:hAnsiTheme="minorHAnsi"/>
                <w:b/>
              </w:rPr>
            </w:pPr>
            <w:r>
              <w:rPr>
                <w:rFonts w:asciiTheme="minorHAnsi" w:hAnsiTheme="minorHAnsi"/>
                <w:b/>
              </w:rPr>
              <w:t>No</w:t>
            </w:r>
          </w:p>
        </w:tc>
        <w:tc>
          <w:tcPr>
            <w:tcW w:w="1200" w:type="dxa"/>
            <w:tcBorders>
              <w:top w:val="single" w:sz="24" w:space="0" w:color="auto"/>
              <w:left w:val="single" w:sz="6" w:space="0" w:color="auto"/>
              <w:bottom w:val="single" w:sz="6" w:space="0" w:color="auto"/>
              <w:right w:val="single" w:sz="6" w:space="0" w:color="auto"/>
            </w:tcBorders>
            <w:hideMark/>
          </w:tcPr>
          <w:p w14:paraId="4CC32036" w14:textId="77777777" w:rsidR="007A734A" w:rsidRDefault="007A734A">
            <w:pPr>
              <w:rPr>
                <w:rFonts w:asciiTheme="minorHAnsi" w:hAnsiTheme="minorHAnsi"/>
                <w:b/>
              </w:rPr>
            </w:pPr>
            <w:r>
              <w:rPr>
                <w:rFonts w:asciiTheme="minorHAnsi" w:hAnsiTheme="minorHAnsi"/>
                <w:b/>
              </w:rPr>
              <w:t>Scenario Title</w:t>
            </w:r>
          </w:p>
        </w:tc>
        <w:tc>
          <w:tcPr>
            <w:tcW w:w="2024" w:type="dxa"/>
            <w:tcBorders>
              <w:top w:val="single" w:sz="24" w:space="0" w:color="auto"/>
              <w:left w:val="single" w:sz="6" w:space="0" w:color="auto"/>
              <w:bottom w:val="single" w:sz="6" w:space="0" w:color="auto"/>
              <w:right w:val="single" w:sz="6" w:space="0" w:color="auto"/>
            </w:tcBorders>
            <w:hideMark/>
          </w:tcPr>
          <w:p w14:paraId="74B78DDB" w14:textId="77777777" w:rsidR="007A734A" w:rsidRDefault="007A734A">
            <w:pPr>
              <w:rPr>
                <w:rFonts w:asciiTheme="minorHAnsi" w:hAnsiTheme="minorHAnsi"/>
                <w:b/>
              </w:rPr>
            </w:pPr>
            <w:r>
              <w:rPr>
                <w:rFonts w:asciiTheme="minorHAnsi" w:hAnsiTheme="minorHAnsi"/>
                <w:b/>
              </w:rPr>
              <w:t>Steps Performed</w:t>
            </w:r>
          </w:p>
        </w:tc>
        <w:tc>
          <w:tcPr>
            <w:tcW w:w="2309" w:type="dxa"/>
            <w:tcBorders>
              <w:top w:val="single" w:sz="24" w:space="0" w:color="auto"/>
              <w:left w:val="single" w:sz="6" w:space="0" w:color="auto"/>
              <w:bottom w:val="single" w:sz="6" w:space="0" w:color="auto"/>
              <w:right w:val="single" w:sz="6" w:space="0" w:color="auto"/>
            </w:tcBorders>
            <w:hideMark/>
          </w:tcPr>
          <w:p w14:paraId="40CA0D62" w14:textId="77777777" w:rsidR="007A734A" w:rsidRDefault="007A734A">
            <w:pPr>
              <w:rPr>
                <w:rFonts w:asciiTheme="minorHAnsi" w:hAnsiTheme="minorHAnsi"/>
                <w:b/>
              </w:rPr>
            </w:pPr>
            <w:r>
              <w:rPr>
                <w:rFonts w:asciiTheme="minorHAnsi" w:hAnsiTheme="minorHAnsi"/>
                <w:b/>
              </w:rPr>
              <w:t>Expected Results</w:t>
            </w:r>
          </w:p>
        </w:tc>
        <w:tc>
          <w:tcPr>
            <w:tcW w:w="2387" w:type="dxa"/>
            <w:tcBorders>
              <w:top w:val="single" w:sz="24" w:space="0" w:color="auto"/>
              <w:left w:val="single" w:sz="6" w:space="0" w:color="auto"/>
              <w:bottom w:val="single" w:sz="6" w:space="0" w:color="auto"/>
              <w:right w:val="single" w:sz="6" w:space="0" w:color="auto"/>
            </w:tcBorders>
            <w:hideMark/>
          </w:tcPr>
          <w:p w14:paraId="22704823" w14:textId="77777777" w:rsidR="007A734A" w:rsidRDefault="007A734A">
            <w:pPr>
              <w:rPr>
                <w:rFonts w:asciiTheme="minorHAnsi" w:hAnsiTheme="minorHAnsi"/>
                <w:b/>
              </w:rPr>
            </w:pPr>
            <w:r>
              <w:rPr>
                <w:rFonts w:asciiTheme="minorHAnsi" w:hAnsiTheme="minorHAnsi"/>
                <w:b/>
              </w:rPr>
              <w:t>Actual Results</w:t>
            </w:r>
          </w:p>
        </w:tc>
        <w:tc>
          <w:tcPr>
            <w:tcW w:w="810" w:type="dxa"/>
            <w:tcBorders>
              <w:top w:val="single" w:sz="24" w:space="0" w:color="auto"/>
              <w:left w:val="single" w:sz="6" w:space="0" w:color="auto"/>
              <w:bottom w:val="single" w:sz="6" w:space="0" w:color="auto"/>
              <w:right w:val="single" w:sz="24" w:space="0" w:color="auto"/>
            </w:tcBorders>
            <w:hideMark/>
          </w:tcPr>
          <w:p w14:paraId="488C30E5" w14:textId="77777777" w:rsidR="007A734A" w:rsidRDefault="007A734A">
            <w:pPr>
              <w:rPr>
                <w:rFonts w:asciiTheme="minorHAnsi" w:hAnsiTheme="minorHAnsi"/>
                <w:b/>
              </w:rPr>
            </w:pPr>
            <w:r>
              <w:rPr>
                <w:rFonts w:asciiTheme="minorHAnsi" w:hAnsiTheme="minorHAnsi"/>
                <w:b/>
              </w:rPr>
              <w:t xml:space="preserve">Run </w:t>
            </w:r>
          </w:p>
        </w:tc>
      </w:tr>
      <w:tr w:rsidR="007A734A" w14:paraId="2AD63277" w14:textId="77777777" w:rsidTr="007A734A">
        <w:tc>
          <w:tcPr>
            <w:tcW w:w="810" w:type="dxa"/>
            <w:tcBorders>
              <w:top w:val="single" w:sz="6" w:space="0" w:color="auto"/>
              <w:left w:val="single" w:sz="24" w:space="0" w:color="auto"/>
              <w:bottom w:val="single" w:sz="6" w:space="0" w:color="auto"/>
              <w:right w:val="single" w:sz="6" w:space="0" w:color="auto"/>
            </w:tcBorders>
            <w:hideMark/>
          </w:tcPr>
          <w:p w14:paraId="40119F38"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 xml:space="preserve"># </w:t>
            </w:r>
          </w:p>
        </w:tc>
        <w:tc>
          <w:tcPr>
            <w:tcW w:w="1200" w:type="dxa"/>
            <w:tcBorders>
              <w:top w:val="single" w:sz="6" w:space="0" w:color="auto"/>
              <w:left w:val="single" w:sz="6" w:space="0" w:color="auto"/>
              <w:bottom w:val="single" w:sz="6" w:space="0" w:color="auto"/>
              <w:right w:val="single" w:sz="6" w:space="0" w:color="auto"/>
            </w:tcBorders>
            <w:hideMark/>
          </w:tcPr>
          <w:p w14:paraId="7F15F3FE"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Short name for the test</w:t>
            </w:r>
          </w:p>
        </w:tc>
        <w:tc>
          <w:tcPr>
            <w:tcW w:w="2024" w:type="dxa"/>
            <w:tcBorders>
              <w:top w:val="single" w:sz="6" w:space="0" w:color="auto"/>
              <w:left w:val="single" w:sz="6" w:space="0" w:color="auto"/>
              <w:bottom w:val="single" w:sz="6" w:space="0" w:color="auto"/>
              <w:right w:val="single" w:sz="6" w:space="0" w:color="auto"/>
            </w:tcBorders>
            <w:hideMark/>
          </w:tcPr>
          <w:p w14:paraId="083E5083"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Enter the Steps required to perform the test</w:t>
            </w:r>
          </w:p>
        </w:tc>
        <w:tc>
          <w:tcPr>
            <w:tcW w:w="2309" w:type="dxa"/>
            <w:tcBorders>
              <w:top w:val="single" w:sz="6" w:space="0" w:color="auto"/>
              <w:left w:val="single" w:sz="6" w:space="0" w:color="auto"/>
              <w:bottom w:val="single" w:sz="6" w:space="0" w:color="auto"/>
              <w:right w:val="single" w:sz="6" w:space="0" w:color="auto"/>
            </w:tcBorders>
            <w:hideMark/>
          </w:tcPr>
          <w:p w14:paraId="59A3612B"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List the results required after running the test</w:t>
            </w:r>
          </w:p>
        </w:tc>
        <w:tc>
          <w:tcPr>
            <w:tcW w:w="2387" w:type="dxa"/>
            <w:tcBorders>
              <w:top w:val="single" w:sz="6" w:space="0" w:color="auto"/>
              <w:left w:val="single" w:sz="6" w:space="0" w:color="auto"/>
              <w:bottom w:val="single" w:sz="6" w:space="0" w:color="auto"/>
              <w:right w:val="single" w:sz="6" w:space="0" w:color="auto"/>
            </w:tcBorders>
            <w:hideMark/>
          </w:tcPr>
          <w:p w14:paraId="6BD39592"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Enter the actual results during final unit testing.</w:t>
            </w:r>
          </w:p>
        </w:tc>
        <w:tc>
          <w:tcPr>
            <w:tcW w:w="810" w:type="dxa"/>
            <w:tcBorders>
              <w:top w:val="single" w:sz="6" w:space="0" w:color="auto"/>
              <w:left w:val="single" w:sz="6" w:space="0" w:color="auto"/>
              <w:bottom w:val="single" w:sz="6" w:space="0" w:color="auto"/>
              <w:right w:val="single" w:sz="24" w:space="0" w:color="auto"/>
            </w:tcBorders>
            <w:hideMark/>
          </w:tcPr>
          <w:p w14:paraId="2F1DF1E9"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Initials</w:t>
            </w:r>
          </w:p>
        </w:tc>
      </w:tr>
      <w:tr w:rsidR="007A734A" w14:paraId="1019D18F" w14:textId="77777777" w:rsidTr="007A734A">
        <w:tc>
          <w:tcPr>
            <w:tcW w:w="810" w:type="dxa"/>
            <w:tcBorders>
              <w:top w:val="single" w:sz="6" w:space="0" w:color="auto"/>
              <w:left w:val="single" w:sz="24" w:space="0" w:color="auto"/>
              <w:bottom w:val="single" w:sz="6" w:space="0" w:color="auto"/>
              <w:right w:val="single" w:sz="6" w:space="0" w:color="auto"/>
            </w:tcBorders>
          </w:tcPr>
          <w:p w14:paraId="765AC942" w14:textId="77777777" w:rsidR="007A734A" w:rsidRDefault="007A734A">
            <w:pPr>
              <w:rPr>
                <w:rFonts w:asciiTheme="minorHAnsi" w:hAnsiTheme="minorHAnsi"/>
              </w:rPr>
            </w:pPr>
          </w:p>
          <w:p w14:paraId="13E7D480" w14:textId="77777777" w:rsidR="007A734A" w:rsidRDefault="007A734A">
            <w:pPr>
              <w:rPr>
                <w:rFonts w:asciiTheme="minorHAnsi" w:hAnsiTheme="minorHAnsi"/>
              </w:rPr>
            </w:pPr>
          </w:p>
          <w:p w14:paraId="3FCFFF27" w14:textId="77777777" w:rsidR="007A734A" w:rsidRDefault="007A734A">
            <w:pPr>
              <w:rPr>
                <w:rFonts w:asciiTheme="minorHAnsi" w:hAnsiTheme="minorHAnsi"/>
              </w:rPr>
            </w:pPr>
          </w:p>
        </w:tc>
        <w:tc>
          <w:tcPr>
            <w:tcW w:w="1200" w:type="dxa"/>
            <w:tcBorders>
              <w:top w:val="single" w:sz="6" w:space="0" w:color="auto"/>
              <w:left w:val="single" w:sz="6" w:space="0" w:color="auto"/>
              <w:bottom w:val="single" w:sz="6" w:space="0" w:color="auto"/>
              <w:right w:val="single" w:sz="6" w:space="0" w:color="auto"/>
            </w:tcBorders>
          </w:tcPr>
          <w:p w14:paraId="297C4E0A" w14:textId="77777777" w:rsidR="007A734A" w:rsidRDefault="007A734A">
            <w:pPr>
              <w:rPr>
                <w:rFonts w:asciiTheme="minorHAnsi" w:hAnsiTheme="minorHAnsi"/>
              </w:rPr>
            </w:pPr>
          </w:p>
        </w:tc>
        <w:tc>
          <w:tcPr>
            <w:tcW w:w="2024" w:type="dxa"/>
            <w:tcBorders>
              <w:top w:val="single" w:sz="6" w:space="0" w:color="auto"/>
              <w:left w:val="single" w:sz="6" w:space="0" w:color="auto"/>
              <w:bottom w:val="single" w:sz="6" w:space="0" w:color="auto"/>
              <w:right w:val="single" w:sz="6" w:space="0" w:color="auto"/>
            </w:tcBorders>
          </w:tcPr>
          <w:p w14:paraId="20CAAB6E" w14:textId="77777777" w:rsidR="007A734A" w:rsidRDefault="007A734A">
            <w:pPr>
              <w:rPr>
                <w:rFonts w:asciiTheme="minorHAnsi" w:hAnsiTheme="minorHAnsi"/>
              </w:rPr>
            </w:pPr>
          </w:p>
        </w:tc>
        <w:tc>
          <w:tcPr>
            <w:tcW w:w="2309" w:type="dxa"/>
            <w:tcBorders>
              <w:top w:val="single" w:sz="6" w:space="0" w:color="auto"/>
              <w:left w:val="single" w:sz="6" w:space="0" w:color="auto"/>
              <w:bottom w:val="single" w:sz="6" w:space="0" w:color="auto"/>
              <w:right w:val="single" w:sz="6" w:space="0" w:color="auto"/>
            </w:tcBorders>
          </w:tcPr>
          <w:p w14:paraId="1A1F4D9D" w14:textId="77777777" w:rsidR="007A734A" w:rsidRDefault="007A734A">
            <w:pPr>
              <w:rPr>
                <w:rFonts w:asciiTheme="minorHAnsi" w:hAnsiTheme="minorHAnsi"/>
              </w:rPr>
            </w:pPr>
          </w:p>
        </w:tc>
        <w:tc>
          <w:tcPr>
            <w:tcW w:w="2387" w:type="dxa"/>
            <w:tcBorders>
              <w:top w:val="single" w:sz="6" w:space="0" w:color="auto"/>
              <w:left w:val="single" w:sz="6" w:space="0" w:color="auto"/>
              <w:bottom w:val="single" w:sz="6" w:space="0" w:color="auto"/>
              <w:right w:val="single" w:sz="6" w:space="0" w:color="auto"/>
            </w:tcBorders>
          </w:tcPr>
          <w:p w14:paraId="3DF151C8" w14:textId="77777777" w:rsidR="007A734A" w:rsidRDefault="007A734A">
            <w:pPr>
              <w:rPr>
                <w:rFonts w:asciiTheme="minorHAnsi" w:hAnsiTheme="minorHAnsi"/>
              </w:rPr>
            </w:pPr>
          </w:p>
        </w:tc>
        <w:tc>
          <w:tcPr>
            <w:tcW w:w="810" w:type="dxa"/>
            <w:tcBorders>
              <w:top w:val="single" w:sz="6" w:space="0" w:color="auto"/>
              <w:left w:val="single" w:sz="6" w:space="0" w:color="auto"/>
              <w:bottom w:val="single" w:sz="6" w:space="0" w:color="auto"/>
              <w:right w:val="single" w:sz="24" w:space="0" w:color="auto"/>
            </w:tcBorders>
          </w:tcPr>
          <w:p w14:paraId="6DDB4603" w14:textId="77777777" w:rsidR="007A734A" w:rsidRDefault="007A734A">
            <w:pPr>
              <w:rPr>
                <w:rFonts w:asciiTheme="minorHAnsi" w:hAnsiTheme="minorHAnsi"/>
              </w:rPr>
            </w:pPr>
          </w:p>
        </w:tc>
      </w:tr>
      <w:tr w:rsidR="007A734A" w14:paraId="700E0842" w14:textId="77777777" w:rsidTr="007A734A">
        <w:tc>
          <w:tcPr>
            <w:tcW w:w="810" w:type="dxa"/>
            <w:tcBorders>
              <w:top w:val="single" w:sz="6" w:space="0" w:color="auto"/>
              <w:left w:val="single" w:sz="24" w:space="0" w:color="auto"/>
              <w:bottom w:val="single" w:sz="24" w:space="0" w:color="auto"/>
              <w:right w:val="single" w:sz="6" w:space="0" w:color="auto"/>
            </w:tcBorders>
          </w:tcPr>
          <w:p w14:paraId="49892727" w14:textId="77777777" w:rsidR="007A734A" w:rsidRDefault="007A734A">
            <w:pPr>
              <w:rPr>
                <w:rFonts w:asciiTheme="minorHAnsi" w:hAnsiTheme="minorHAnsi"/>
              </w:rPr>
            </w:pPr>
          </w:p>
          <w:p w14:paraId="2DAFD298" w14:textId="77777777" w:rsidR="007A734A" w:rsidRDefault="007A734A">
            <w:pPr>
              <w:rPr>
                <w:rFonts w:asciiTheme="minorHAnsi" w:hAnsiTheme="minorHAnsi"/>
              </w:rPr>
            </w:pPr>
          </w:p>
          <w:p w14:paraId="4D2ED960" w14:textId="77777777" w:rsidR="007A734A" w:rsidRDefault="007A734A">
            <w:pPr>
              <w:rPr>
                <w:rFonts w:asciiTheme="minorHAnsi" w:hAnsiTheme="minorHAnsi"/>
              </w:rPr>
            </w:pPr>
          </w:p>
        </w:tc>
        <w:tc>
          <w:tcPr>
            <w:tcW w:w="1200" w:type="dxa"/>
            <w:tcBorders>
              <w:top w:val="single" w:sz="6" w:space="0" w:color="auto"/>
              <w:left w:val="single" w:sz="6" w:space="0" w:color="auto"/>
              <w:bottom w:val="single" w:sz="24" w:space="0" w:color="auto"/>
              <w:right w:val="single" w:sz="6" w:space="0" w:color="auto"/>
            </w:tcBorders>
          </w:tcPr>
          <w:p w14:paraId="19560EA5" w14:textId="77777777" w:rsidR="007A734A" w:rsidRDefault="007A734A">
            <w:pPr>
              <w:rPr>
                <w:rFonts w:asciiTheme="minorHAnsi" w:hAnsiTheme="minorHAnsi"/>
              </w:rPr>
            </w:pPr>
          </w:p>
        </w:tc>
        <w:tc>
          <w:tcPr>
            <w:tcW w:w="2024" w:type="dxa"/>
            <w:tcBorders>
              <w:top w:val="single" w:sz="6" w:space="0" w:color="auto"/>
              <w:left w:val="single" w:sz="6" w:space="0" w:color="auto"/>
              <w:bottom w:val="single" w:sz="24" w:space="0" w:color="auto"/>
              <w:right w:val="single" w:sz="6" w:space="0" w:color="auto"/>
            </w:tcBorders>
          </w:tcPr>
          <w:p w14:paraId="157C9075" w14:textId="77777777" w:rsidR="007A734A" w:rsidRDefault="007A734A">
            <w:pPr>
              <w:rPr>
                <w:rFonts w:asciiTheme="minorHAnsi" w:hAnsiTheme="minorHAnsi"/>
              </w:rPr>
            </w:pPr>
          </w:p>
        </w:tc>
        <w:tc>
          <w:tcPr>
            <w:tcW w:w="2309" w:type="dxa"/>
            <w:tcBorders>
              <w:top w:val="single" w:sz="6" w:space="0" w:color="auto"/>
              <w:left w:val="single" w:sz="6" w:space="0" w:color="auto"/>
              <w:bottom w:val="single" w:sz="24" w:space="0" w:color="auto"/>
              <w:right w:val="single" w:sz="6" w:space="0" w:color="auto"/>
            </w:tcBorders>
          </w:tcPr>
          <w:p w14:paraId="66BE9B0A" w14:textId="77777777" w:rsidR="007A734A" w:rsidRDefault="007A734A">
            <w:pPr>
              <w:rPr>
                <w:rFonts w:asciiTheme="minorHAnsi" w:hAnsiTheme="minorHAnsi"/>
              </w:rPr>
            </w:pPr>
          </w:p>
        </w:tc>
        <w:tc>
          <w:tcPr>
            <w:tcW w:w="2387" w:type="dxa"/>
            <w:tcBorders>
              <w:top w:val="single" w:sz="6" w:space="0" w:color="auto"/>
              <w:left w:val="single" w:sz="6" w:space="0" w:color="auto"/>
              <w:bottom w:val="single" w:sz="24" w:space="0" w:color="auto"/>
              <w:right w:val="single" w:sz="6" w:space="0" w:color="auto"/>
            </w:tcBorders>
          </w:tcPr>
          <w:p w14:paraId="394EB3DD" w14:textId="77777777" w:rsidR="007A734A" w:rsidRDefault="007A734A">
            <w:pPr>
              <w:rPr>
                <w:rFonts w:asciiTheme="minorHAnsi" w:hAnsiTheme="minorHAnsi"/>
              </w:rPr>
            </w:pPr>
          </w:p>
        </w:tc>
        <w:tc>
          <w:tcPr>
            <w:tcW w:w="810" w:type="dxa"/>
            <w:tcBorders>
              <w:top w:val="single" w:sz="6" w:space="0" w:color="auto"/>
              <w:left w:val="single" w:sz="6" w:space="0" w:color="auto"/>
              <w:bottom w:val="single" w:sz="24" w:space="0" w:color="auto"/>
              <w:right w:val="single" w:sz="24" w:space="0" w:color="auto"/>
            </w:tcBorders>
          </w:tcPr>
          <w:p w14:paraId="1B56E7F9" w14:textId="77777777" w:rsidR="007A734A" w:rsidRDefault="007A734A">
            <w:pPr>
              <w:rPr>
                <w:rFonts w:asciiTheme="minorHAnsi" w:hAnsiTheme="minorHAnsi"/>
              </w:rPr>
            </w:pPr>
          </w:p>
        </w:tc>
      </w:tr>
    </w:tbl>
    <w:p w14:paraId="344B211A" w14:textId="2D25111B" w:rsidR="006F581A" w:rsidRDefault="006F581A" w:rsidP="00BE1E8C">
      <w:pPr>
        <w:pStyle w:val="Heading1"/>
      </w:pPr>
      <w:bookmarkStart w:id="70" w:name="_Toc502685661"/>
      <w:r w:rsidRPr="00BE1E8C">
        <w:lastRenderedPageBreak/>
        <w:t>Appendix / Object Templates</w:t>
      </w:r>
      <w:bookmarkEnd w:id="60"/>
      <w:bookmarkEnd w:id="61"/>
      <w:bookmarkEnd w:id="70"/>
      <w:r w:rsidRPr="00BE1E8C">
        <w:t xml:space="preserve"> </w:t>
      </w:r>
    </w:p>
    <w:p w14:paraId="020DFD13" w14:textId="258901FE" w:rsidR="00A67A4A" w:rsidRPr="00A67A4A" w:rsidRDefault="00A67A4A" w:rsidP="00A67A4A">
      <w:pPr>
        <w:pStyle w:val="Bodycopy"/>
      </w:pPr>
      <w:r>
        <w:t>N/A</w:t>
      </w:r>
      <w:bookmarkEnd w:id="14"/>
      <w:bookmarkEnd w:id="15"/>
    </w:p>
    <w:sectPr w:rsidR="00A67A4A" w:rsidRPr="00A67A4A" w:rsidSect="00D0277E">
      <w:headerReference w:type="default" r:id="rId22"/>
      <w:footerReference w:type="default" r:id="rId23"/>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FD118" w14:textId="77777777" w:rsidR="00493F2E" w:rsidRDefault="00493F2E">
      <w:r>
        <w:separator/>
      </w:r>
    </w:p>
    <w:p w14:paraId="77454DF2" w14:textId="77777777" w:rsidR="00493F2E" w:rsidRDefault="00493F2E"/>
    <w:p w14:paraId="38CC4103" w14:textId="77777777" w:rsidR="00493F2E" w:rsidRDefault="00493F2E"/>
  </w:endnote>
  <w:endnote w:type="continuationSeparator" w:id="0">
    <w:p w14:paraId="4D02119D" w14:textId="77777777" w:rsidR="00493F2E" w:rsidRDefault="00493F2E">
      <w:r>
        <w:continuationSeparator/>
      </w:r>
    </w:p>
    <w:p w14:paraId="636A919E" w14:textId="77777777" w:rsidR="00493F2E" w:rsidRDefault="00493F2E"/>
    <w:p w14:paraId="0A615596" w14:textId="77777777" w:rsidR="00493F2E" w:rsidRDefault="00493F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swiss"/>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0E28F" w14:textId="77777777" w:rsidR="008B183F" w:rsidRDefault="008B183F"/>
  <w:tbl>
    <w:tblPr>
      <w:tblW w:w="0" w:type="auto"/>
      <w:tblCellSpacing w:w="20" w:type="dxa"/>
      <w:tblBorders>
        <w:top w:val="single" w:sz="8" w:space="0" w:color="002776"/>
      </w:tblBorders>
      <w:tblLook w:val="04A0" w:firstRow="1" w:lastRow="0" w:firstColumn="1" w:lastColumn="0" w:noHBand="0" w:noVBand="1"/>
    </w:tblPr>
    <w:tblGrid>
      <w:gridCol w:w="3102"/>
      <w:gridCol w:w="3054"/>
      <w:gridCol w:w="3204"/>
    </w:tblGrid>
    <w:tr w:rsidR="008B183F" w14:paraId="5B43845E" w14:textId="77777777" w:rsidTr="000F0914">
      <w:trPr>
        <w:tblCellSpacing w:w="20" w:type="dxa"/>
      </w:trPr>
      <w:tc>
        <w:tcPr>
          <w:tcW w:w="3167" w:type="dxa"/>
        </w:tcPr>
        <w:p w14:paraId="190043AB" w14:textId="77777777" w:rsidR="008B183F" w:rsidRPr="000F0914" w:rsidRDefault="008B183F" w:rsidP="000F0914">
          <w:pPr>
            <w:pStyle w:val="Footer"/>
            <w:jc w:val="both"/>
            <w:rPr>
              <w:rFonts w:cs="Arial"/>
            </w:rP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Pr="00A05E79">
            <w:rPr>
              <w:rFonts w:cs="Arial"/>
              <w:noProof/>
            </w:rPr>
            <w:t>Document Control Information</w:t>
          </w:r>
          <w:r>
            <w:rPr>
              <w:rFonts w:cs="Arial"/>
              <w:noProof/>
            </w:rPr>
            <w:fldChar w:fldCharType="end"/>
          </w:r>
        </w:p>
        <w:p w14:paraId="3A30C80B" w14:textId="2BDD6F0A" w:rsidR="008B183F" w:rsidRPr="000F0914" w:rsidRDefault="008B183F"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6F1449">
            <w:rPr>
              <w:rFonts w:cs="Arial"/>
              <w:noProof/>
            </w:rPr>
            <w:t>3-Jun-20</w:t>
          </w:r>
          <w:r w:rsidRPr="000F0914">
            <w:rPr>
              <w:rFonts w:cs="Arial"/>
            </w:rPr>
            <w:fldChar w:fldCharType="end"/>
          </w:r>
        </w:p>
      </w:tc>
      <w:tc>
        <w:tcPr>
          <w:tcW w:w="3162" w:type="dxa"/>
        </w:tcPr>
        <w:p w14:paraId="7C772E6D" w14:textId="77777777" w:rsidR="008B183F" w:rsidRPr="000F0914" w:rsidRDefault="008B183F"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Pr>
              <w:rFonts w:cs="Arial"/>
              <w:noProof/>
            </w:rPr>
            <w:t>iii</w:t>
          </w:r>
          <w:r w:rsidRPr="000F0914">
            <w:rPr>
              <w:rFonts w:cs="Arial"/>
            </w:rPr>
            <w:fldChar w:fldCharType="end"/>
          </w:r>
        </w:p>
      </w:tc>
      <w:tc>
        <w:tcPr>
          <w:tcW w:w="3167" w:type="dxa"/>
        </w:tcPr>
        <w:p w14:paraId="033D030A" w14:textId="77777777" w:rsidR="008B183F" w:rsidRPr="000F0914" w:rsidRDefault="008B183F" w:rsidP="000F0914">
          <w:pPr>
            <w:pStyle w:val="Footer"/>
            <w:jc w:val="right"/>
            <w:rPr>
              <w:rFonts w:cs="Arial"/>
            </w:rPr>
          </w:pPr>
          <w:r>
            <w:rPr>
              <w:rFonts w:cs="Arial"/>
              <w:noProof/>
            </w:rPr>
            <w:fldChar w:fldCharType="begin"/>
          </w:r>
          <w:r>
            <w:rPr>
              <w:rFonts w:cs="Arial"/>
              <w:noProof/>
            </w:rPr>
            <w:instrText xml:space="preserve"> STYLEREF  "&lt;Insert name of the project&gt;"  \* MERGEFORMAT </w:instrText>
          </w:r>
          <w:r>
            <w:rPr>
              <w:rFonts w:cs="Arial"/>
              <w:noProof/>
            </w:rPr>
            <w:fldChar w:fldCharType="separate"/>
          </w:r>
          <w:r w:rsidRPr="00A05E79">
            <w:rPr>
              <w:rFonts w:cs="Arial"/>
              <w:noProof/>
            </w:rPr>
            <w:t xml:space="preserve">&lt;Insert project </w:t>
          </w:r>
          <w:r>
            <w:rPr>
              <w:noProof/>
            </w:rPr>
            <w:t>name&gt;</w:t>
          </w:r>
          <w:r>
            <w:rPr>
              <w:noProof/>
            </w:rPr>
            <w:fldChar w:fldCharType="end"/>
          </w:r>
        </w:p>
        <w:p w14:paraId="56AA386D" w14:textId="77777777" w:rsidR="008B183F" w:rsidRDefault="008B183F" w:rsidP="000F0914">
          <w:pPr>
            <w:pStyle w:val="Footer"/>
            <w:jc w:val="right"/>
          </w:pPr>
          <w:r>
            <w:rPr>
              <w:rFonts w:cs="Arial"/>
              <w:noProof/>
            </w:rPr>
            <w:fldChar w:fldCharType="begin"/>
          </w:r>
          <w:r>
            <w:rPr>
              <w:rFonts w:cs="Arial"/>
              <w:noProof/>
            </w:rPr>
            <w:instrText xml:space="preserve"> FILENAME  \* FirstCap  \* MERGEFORMAT </w:instrText>
          </w:r>
          <w:r>
            <w:rPr>
              <w:rFonts w:cs="Arial"/>
              <w:noProof/>
            </w:rPr>
            <w:fldChar w:fldCharType="separate"/>
          </w:r>
          <w:r w:rsidRPr="00576F72">
            <w:rPr>
              <w:rFonts w:cs="Arial"/>
              <w:noProof/>
            </w:rPr>
            <w:t>Tem-WP2809-TechnicalSpecification-SAP-Enhancement</w:t>
          </w:r>
          <w:r>
            <w:rPr>
              <w:noProof/>
            </w:rPr>
            <w:t>_GMTFormatted.docx</w:t>
          </w:r>
          <w:r>
            <w:rPr>
              <w:noProof/>
            </w:rPr>
            <w:fldChar w:fldCharType="end"/>
          </w:r>
        </w:p>
      </w:tc>
    </w:tr>
  </w:tbl>
  <w:p w14:paraId="4839E1AA" w14:textId="77777777" w:rsidR="008B183F" w:rsidRDefault="008B183F"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DE6A0" w14:textId="3B2928B1" w:rsidR="008B183F" w:rsidRDefault="008B183F" w:rsidP="00BE1E8C">
    <w:pPr>
      <w:pStyle w:val="Footer"/>
      <w:jc w:val="cente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E7260D">
      <w:rPr>
        <w:rFonts w:cs="Arial"/>
        <w:noProof/>
        <w:szCs w:val="18"/>
      </w:rPr>
      <w:t>2</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E7260D">
      <w:rPr>
        <w:rFonts w:cs="Arial"/>
        <w:noProof/>
        <w:szCs w:val="18"/>
      </w:rPr>
      <w:t>12</w:t>
    </w:r>
    <w:r w:rsidRPr="00894E56">
      <w:rPr>
        <w:rFonts w:cs="Arial"/>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9C" w14:textId="77777777" w:rsidR="008B183F" w:rsidRDefault="008B183F"/>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8B183F" w14:paraId="344B24A2" w14:textId="77777777" w:rsidTr="000F0914">
      <w:trPr>
        <w:tblCellSpacing w:w="20" w:type="dxa"/>
      </w:trPr>
      <w:tc>
        <w:tcPr>
          <w:tcW w:w="3167" w:type="dxa"/>
        </w:tcPr>
        <w:p w14:paraId="344B249D" w14:textId="77777777" w:rsidR="008B183F" w:rsidRPr="000F0914" w:rsidRDefault="008B183F" w:rsidP="000F0914">
          <w:pPr>
            <w:pStyle w:val="Footer"/>
            <w:jc w:val="both"/>
            <w:rPr>
              <w:rFonts w:cs="Arial"/>
            </w:rP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Pr="006E47F3">
            <w:rPr>
              <w:rFonts w:cs="Arial"/>
              <w:noProof/>
            </w:rPr>
            <w:t>Document Control Information</w:t>
          </w:r>
          <w:r>
            <w:rPr>
              <w:rFonts w:cs="Arial"/>
              <w:noProof/>
            </w:rPr>
            <w:fldChar w:fldCharType="end"/>
          </w:r>
        </w:p>
        <w:p w14:paraId="344B249E" w14:textId="12755A75" w:rsidR="008B183F" w:rsidRPr="000F0914" w:rsidRDefault="008B183F"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6F1449">
            <w:rPr>
              <w:rFonts w:cs="Arial"/>
              <w:noProof/>
            </w:rPr>
            <w:t>3-Jun-20</w:t>
          </w:r>
          <w:r w:rsidRPr="000F0914">
            <w:rPr>
              <w:rFonts w:cs="Arial"/>
            </w:rPr>
            <w:fldChar w:fldCharType="end"/>
          </w:r>
        </w:p>
      </w:tc>
      <w:tc>
        <w:tcPr>
          <w:tcW w:w="3162" w:type="dxa"/>
        </w:tcPr>
        <w:p w14:paraId="344B249F" w14:textId="77777777" w:rsidR="008B183F" w:rsidRPr="000F0914" w:rsidRDefault="008B183F"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Pr>
              <w:rFonts w:cs="Arial"/>
              <w:noProof/>
            </w:rPr>
            <w:t>iii</w:t>
          </w:r>
          <w:r w:rsidRPr="000F0914">
            <w:rPr>
              <w:rFonts w:cs="Arial"/>
            </w:rPr>
            <w:fldChar w:fldCharType="end"/>
          </w:r>
        </w:p>
      </w:tc>
      <w:tc>
        <w:tcPr>
          <w:tcW w:w="3167" w:type="dxa"/>
        </w:tcPr>
        <w:p w14:paraId="344B24A0" w14:textId="77777777" w:rsidR="008B183F" w:rsidRPr="000F0914" w:rsidRDefault="008B183F" w:rsidP="000F0914">
          <w:pPr>
            <w:pStyle w:val="Footer"/>
            <w:jc w:val="right"/>
            <w:rPr>
              <w:rFonts w:cs="Arial"/>
            </w:rPr>
          </w:pPr>
          <w:r>
            <w:rPr>
              <w:rFonts w:cs="Arial"/>
              <w:noProof/>
            </w:rPr>
            <w:fldChar w:fldCharType="begin"/>
          </w:r>
          <w:r>
            <w:rPr>
              <w:rFonts w:cs="Arial"/>
              <w:noProof/>
            </w:rPr>
            <w:instrText xml:space="preserve"> STYLEREF  "&lt;Insert name of the project&gt;"  \* MERGEFORMAT </w:instrText>
          </w:r>
          <w:r>
            <w:rPr>
              <w:rFonts w:cs="Arial"/>
              <w:noProof/>
            </w:rPr>
            <w:fldChar w:fldCharType="separate"/>
          </w:r>
          <w:r w:rsidRPr="006E47F3">
            <w:rPr>
              <w:rFonts w:cs="Arial"/>
              <w:noProof/>
            </w:rPr>
            <w:t xml:space="preserve">&lt;Insert project </w:t>
          </w:r>
          <w:r>
            <w:rPr>
              <w:noProof/>
            </w:rPr>
            <w:t>name&gt;</w:t>
          </w:r>
          <w:r>
            <w:rPr>
              <w:noProof/>
            </w:rPr>
            <w:fldChar w:fldCharType="end"/>
          </w:r>
        </w:p>
        <w:p w14:paraId="344B24A1" w14:textId="77777777" w:rsidR="008B183F" w:rsidRDefault="008B183F" w:rsidP="000F0914">
          <w:pPr>
            <w:pStyle w:val="Footer"/>
            <w:jc w:val="right"/>
          </w:pPr>
          <w:r>
            <w:rPr>
              <w:rFonts w:cs="Arial"/>
              <w:noProof/>
            </w:rPr>
            <w:fldChar w:fldCharType="begin"/>
          </w:r>
          <w:r>
            <w:rPr>
              <w:rFonts w:cs="Arial"/>
              <w:noProof/>
            </w:rPr>
            <w:instrText xml:space="preserve"> FILENAME  \* FirstCap  \* MERGEFORMAT </w:instrText>
          </w:r>
          <w:r>
            <w:rPr>
              <w:rFonts w:cs="Arial"/>
              <w:noProof/>
            </w:rPr>
            <w:fldChar w:fldCharType="separate"/>
          </w:r>
          <w:r w:rsidRPr="002A26C6">
            <w:rPr>
              <w:rFonts w:cs="Arial"/>
              <w:noProof/>
            </w:rPr>
            <w:t>Tem-WP2809-TechnicalSpecification-SAP-Form</w:t>
          </w:r>
          <w:r>
            <w:rPr>
              <w:noProof/>
            </w:rPr>
            <w:t>_GMTFormatted.docx</w:t>
          </w:r>
          <w:r>
            <w:rPr>
              <w:noProof/>
            </w:rPr>
            <w:fldChar w:fldCharType="end"/>
          </w:r>
        </w:p>
      </w:tc>
    </w:tr>
  </w:tbl>
  <w:p w14:paraId="344B24A3" w14:textId="77777777" w:rsidR="008B183F" w:rsidRDefault="008B183F" w:rsidP="00E66048"/>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AA" w14:textId="77777777" w:rsidR="008B183F" w:rsidRDefault="008B183F"/>
  <w:tbl>
    <w:tblPr>
      <w:tblW w:w="0" w:type="auto"/>
      <w:tblCellSpacing w:w="20" w:type="dxa"/>
      <w:tblBorders>
        <w:top w:val="single" w:sz="8" w:space="0" w:color="002776"/>
      </w:tblBorders>
      <w:tblLook w:val="04A0" w:firstRow="1" w:lastRow="0" w:firstColumn="1" w:lastColumn="0" w:noHBand="0" w:noVBand="1"/>
    </w:tblPr>
    <w:tblGrid>
      <w:gridCol w:w="3152"/>
      <w:gridCol w:w="3145"/>
      <w:gridCol w:w="3153"/>
    </w:tblGrid>
    <w:tr w:rsidR="008B183F" w14:paraId="344B24B0" w14:textId="77777777" w:rsidTr="000F0914">
      <w:trPr>
        <w:tblCellSpacing w:w="20" w:type="dxa"/>
      </w:trPr>
      <w:tc>
        <w:tcPr>
          <w:tcW w:w="3192" w:type="dxa"/>
        </w:tcPr>
        <w:p w14:paraId="344B24AC" w14:textId="49D79BE5" w:rsidR="008B183F" w:rsidRPr="000F0914" w:rsidRDefault="008B183F" w:rsidP="00D025A0">
          <w:pPr>
            <w:pStyle w:val="Footer"/>
            <w:jc w:val="both"/>
            <w:rPr>
              <w:rFonts w:cs="Arial"/>
            </w:rPr>
          </w:pPr>
        </w:p>
      </w:tc>
      <w:tc>
        <w:tcPr>
          <w:tcW w:w="3192" w:type="dxa"/>
        </w:tcPr>
        <w:p w14:paraId="344B24AD" w14:textId="1D092078" w:rsidR="008B183F" w:rsidRPr="000F0914" w:rsidRDefault="008B183F" w:rsidP="000F0914">
          <w:pPr>
            <w:pStyle w:val="Footer"/>
            <w:jc w:val="center"/>
            <w:rPr>
              <w:rFonts w:cs="Arial"/>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E7260D">
            <w:rPr>
              <w:rFonts w:cs="Arial"/>
              <w:noProof/>
              <w:szCs w:val="18"/>
            </w:rPr>
            <w:t>3</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E7260D">
            <w:rPr>
              <w:rFonts w:cs="Arial"/>
              <w:noProof/>
              <w:szCs w:val="18"/>
            </w:rPr>
            <w:t>12</w:t>
          </w:r>
          <w:r w:rsidRPr="00894E56">
            <w:rPr>
              <w:rFonts w:cs="Arial"/>
              <w:szCs w:val="18"/>
            </w:rPr>
            <w:fldChar w:fldCharType="end"/>
          </w:r>
        </w:p>
      </w:tc>
      <w:tc>
        <w:tcPr>
          <w:tcW w:w="3192" w:type="dxa"/>
        </w:tcPr>
        <w:p w14:paraId="344B24AF" w14:textId="3285FAA3" w:rsidR="008B183F" w:rsidRDefault="008B183F" w:rsidP="000F0914">
          <w:pPr>
            <w:pStyle w:val="Footer"/>
            <w:jc w:val="right"/>
          </w:pPr>
        </w:p>
      </w:tc>
    </w:tr>
  </w:tbl>
  <w:p w14:paraId="344B24B1" w14:textId="77777777" w:rsidR="008B183F" w:rsidRDefault="008B183F" w:rsidP="00E66048"/>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B7" w14:textId="77777777" w:rsidR="008B183F" w:rsidRDefault="008B183F"/>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B183F" w14:paraId="344B24BD" w14:textId="77777777" w:rsidTr="000F1D88">
      <w:trPr>
        <w:tblCellSpacing w:w="20" w:type="dxa"/>
      </w:trPr>
      <w:tc>
        <w:tcPr>
          <w:tcW w:w="3708" w:type="dxa"/>
        </w:tcPr>
        <w:p w14:paraId="344B24B9" w14:textId="7A2ECDF4" w:rsidR="008B183F" w:rsidRPr="00FE3B35" w:rsidRDefault="008B183F" w:rsidP="00FE3B35">
          <w:pPr>
            <w:pStyle w:val="Footer"/>
          </w:pPr>
        </w:p>
      </w:tc>
      <w:tc>
        <w:tcPr>
          <w:tcW w:w="2160" w:type="dxa"/>
        </w:tcPr>
        <w:p w14:paraId="344B24BA" w14:textId="04554438" w:rsidR="008B183F" w:rsidRPr="00894E56" w:rsidRDefault="008B183F"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E7260D">
            <w:rPr>
              <w:rFonts w:cs="Arial"/>
              <w:noProof/>
              <w:szCs w:val="18"/>
            </w:rPr>
            <w:t>7</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E7260D">
            <w:rPr>
              <w:rFonts w:cs="Arial"/>
              <w:noProof/>
              <w:szCs w:val="18"/>
            </w:rPr>
            <w:t>12</w:t>
          </w:r>
          <w:r w:rsidRPr="00894E56">
            <w:rPr>
              <w:rFonts w:cs="Arial"/>
              <w:szCs w:val="18"/>
            </w:rPr>
            <w:fldChar w:fldCharType="end"/>
          </w:r>
        </w:p>
      </w:tc>
      <w:tc>
        <w:tcPr>
          <w:tcW w:w="3600" w:type="dxa"/>
        </w:tcPr>
        <w:p w14:paraId="344B24BC" w14:textId="157CB6F4" w:rsidR="008B183F" w:rsidRPr="00894E56" w:rsidRDefault="008B183F" w:rsidP="00894E56">
          <w:pPr>
            <w:pStyle w:val="Footer"/>
            <w:jc w:val="right"/>
            <w:rPr>
              <w:rFonts w:cs="Arial"/>
              <w:szCs w:val="18"/>
            </w:rPr>
          </w:pPr>
        </w:p>
      </w:tc>
    </w:tr>
  </w:tbl>
  <w:p w14:paraId="344B24BE" w14:textId="77777777" w:rsidR="008B183F" w:rsidRDefault="008B183F" w:rsidP="00B466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566CB" w14:textId="77777777" w:rsidR="00493F2E" w:rsidRDefault="00493F2E">
      <w:r>
        <w:separator/>
      </w:r>
    </w:p>
    <w:p w14:paraId="06A51BC4" w14:textId="77777777" w:rsidR="00493F2E" w:rsidRDefault="00493F2E"/>
    <w:p w14:paraId="0726F384" w14:textId="77777777" w:rsidR="00493F2E" w:rsidRDefault="00493F2E"/>
  </w:footnote>
  <w:footnote w:type="continuationSeparator" w:id="0">
    <w:p w14:paraId="7441A677" w14:textId="77777777" w:rsidR="00493F2E" w:rsidRDefault="00493F2E">
      <w:r>
        <w:continuationSeparator/>
      </w:r>
    </w:p>
    <w:p w14:paraId="159C2456" w14:textId="77777777" w:rsidR="00493F2E" w:rsidRDefault="00493F2E"/>
    <w:p w14:paraId="222AA985" w14:textId="77777777" w:rsidR="00493F2E" w:rsidRDefault="00493F2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Layout w:type="fixed"/>
      <w:tblLook w:val="0000" w:firstRow="0" w:lastRow="0" w:firstColumn="0" w:lastColumn="0" w:noHBand="0" w:noVBand="0"/>
    </w:tblPr>
    <w:tblGrid>
      <w:gridCol w:w="2268"/>
      <w:gridCol w:w="4302"/>
      <w:gridCol w:w="2898"/>
    </w:tblGrid>
    <w:tr w:rsidR="008B183F" w:rsidRPr="0084165C" w14:paraId="5175C8EF" w14:textId="77777777" w:rsidTr="00BE1E8C">
      <w:tc>
        <w:tcPr>
          <w:tcW w:w="2268" w:type="dxa"/>
        </w:tcPr>
        <w:p w14:paraId="01AD916A" w14:textId="77777777" w:rsidR="008B183F" w:rsidRPr="00E03656" w:rsidRDefault="008B183F" w:rsidP="00035DDE">
          <w:pPr>
            <w:spacing w:after="60"/>
            <w:rPr>
              <w:rFonts w:cs="Arial"/>
              <w:b/>
              <w:bCs/>
              <w:sz w:val="28"/>
              <w:szCs w:val="28"/>
            </w:rPr>
          </w:pPr>
          <w:r>
            <w:rPr>
              <w:rFonts w:ascii="Verdana" w:hAnsi="Verdana"/>
              <w:b/>
              <w:noProof/>
              <w:color w:val="000080"/>
              <w:sz w:val="32"/>
              <w:szCs w:val="32"/>
            </w:rPr>
            <w:drawing>
              <wp:inline distT="0" distB="0" distL="0" distR="0" wp14:anchorId="5E84A176" wp14:editId="2133027D">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302" w:type="dxa"/>
        </w:tcPr>
        <w:p w14:paraId="7AB03891" w14:textId="77777777" w:rsidR="008B183F" w:rsidRPr="00C10A58" w:rsidRDefault="008B183F" w:rsidP="00BE1E8C">
          <w:pPr>
            <w:pStyle w:val="Header"/>
            <w:ind w:left="3600"/>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898" w:type="dxa"/>
        </w:tcPr>
        <w:p w14:paraId="55770132" w14:textId="77777777" w:rsidR="008B183F" w:rsidRPr="0049677E" w:rsidRDefault="008B183F" w:rsidP="00FF14E1">
          <w:pPr>
            <w:pStyle w:val="Header"/>
            <w:jc w:val="right"/>
            <w:rPr>
              <w:b w:val="0"/>
            </w:rPr>
          </w:pPr>
          <w:r w:rsidRPr="0097061F">
            <w:rPr>
              <w:noProof/>
            </w:rPr>
            <w:drawing>
              <wp:inline distT="0" distB="0" distL="0" distR="0" wp14:anchorId="3CF327FD" wp14:editId="5751DFB0">
                <wp:extent cx="1790700" cy="378142"/>
                <wp:effectExtent l="0" t="0" r="0" b="317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0" cy="378142"/>
                        </a:xfrm>
                        <a:prstGeom prst="rect">
                          <a:avLst/>
                        </a:prstGeom>
                        <a:noFill/>
                        <a:ln>
                          <a:noFill/>
                        </a:ln>
                      </pic:spPr>
                    </pic:pic>
                  </a:graphicData>
                </a:graphic>
              </wp:inline>
            </w:drawing>
          </w:r>
        </w:p>
      </w:tc>
    </w:tr>
  </w:tbl>
  <w:p w14:paraId="2EAA56A3" w14:textId="77777777" w:rsidR="008B183F" w:rsidRDefault="00493F2E" w:rsidP="00F04864">
    <w:pPr>
      <w:tabs>
        <w:tab w:val="left" w:pos="7230"/>
      </w:tabs>
    </w:pPr>
    <w:r>
      <w:pict w14:anchorId="04B07CBA">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684E8" w14:textId="1F66CFF7" w:rsidR="008B183F" w:rsidRDefault="008B183F" w:rsidP="00BE1E8C">
    <w:pPr>
      <w:tabs>
        <w:tab w:val="right" w:pos="9360"/>
      </w:tabs>
    </w:pPr>
    <w:r>
      <w:rPr>
        <w:rFonts w:ascii="Verdana" w:hAnsi="Verdana"/>
        <w:b/>
        <w:noProof/>
        <w:color w:val="000080"/>
        <w:sz w:val="32"/>
        <w:szCs w:val="32"/>
      </w:rPr>
      <w:drawing>
        <wp:inline distT="0" distB="0" distL="0" distR="0" wp14:anchorId="4C3C63AE" wp14:editId="43C8EC24">
          <wp:extent cx="923925" cy="171450"/>
          <wp:effectExtent l="0" t="0" r="9525" b="0"/>
          <wp:docPr id="21"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8B183F" w:rsidRPr="0084165C" w14:paraId="344B249A" w14:textId="77777777" w:rsidTr="00FF14E1">
      <w:tc>
        <w:tcPr>
          <w:tcW w:w="2268" w:type="dxa"/>
        </w:tcPr>
        <w:p w14:paraId="344B2497" w14:textId="77777777" w:rsidR="008B183F" w:rsidRPr="00E03656" w:rsidRDefault="008B183F" w:rsidP="00035DDE">
          <w:pPr>
            <w:spacing w:after="60"/>
            <w:rPr>
              <w:rFonts w:cs="Arial"/>
              <w:b/>
              <w:bCs/>
              <w:sz w:val="28"/>
              <w:szCs w:val="28"/>
            </w:rPr>
          </w:pPr>
          <w:r>
            <w:rPr>
              <w:rFonts w:ascii="Verdana" w:hAnsi="Verdana"/>
              <w:b/>
              <w:noProof/>
              <w:color w:val="000080"/>
              <w:sz w:val="32"/>
              <w:szCs w:val="32"/>
            </w:rPr>
            <w:drawing>
              <wp:inline distT="0" distB="0" distL="0" distR="0" wp14:anchorId="344B24BF" wp14:editId="344B24C0">
                <wp:extent cx="923925" cy="171450"/>
                <wp:effectExtent l="0" t="0" r="9525" b="0"/>
                <wp:docPr id="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4B2498" w14:textId="77777777" w:rsidR="008B183F" w:rsidRPr="00C10A58" w:rsidRDefault="008B183F" w:rsidP="00FF14E1">
          <w:pPr>
            <w:pStyle w:val="Header"/>
            <w:rPr>
              <w:rFonts w:cs="Arial"/>
              <w:b w:val="0"/>
              <w:bCs/>
              <w:smallCaps/>
              <w14:shadow w14:blurRad="50800" w14:dist="38100" w14:dir="2700000" w14:sx="100000" w14:sy="100000" w14:kx="0" w14:ky="0" w14:algn="tl">
                <w14:srgbClr w14:val="000000">
                  <w14:alpha w14:val="60000"/>
                </w14:srgbClr>
              </w14:shadow>
            </w:rPr>
          </w:pPr>
          <w:r>
            <w:rPr>
              <w:bCs/>
              <w:noProof/>
            </w:rPr>
            <w:fldChar w:fldCharType="begin"/>
          </w:r>
          <w:r>
            <w:rPr>
              <w:bCs/>
              <w:noProof/>
            </w:rPr>
            <w:instrText xml:space="preserve"> STYLEREF  "Document name"  \* MERGEFORMAT </w:instrText>
          </w:r>
          <w:r>
            <w:rPr>
              <w:bCs/>
              <w:noProof/>
            </w:rPr>
            <w:fldChar w:fldCharType="separate"/>
          </w:r>
          <w:r w:rsidRPr="006E47F3">
            <w:rPr>
              <w:bCs/>
              <w:noProof/>
            </w:rPr>
            <w:t>Technical</w:t>
          </w:r>
          <w:r>
            <w:rPr>
              <w:noProof/>
            </w:rPr>
            <w:t xml:space="preserve"> Specifications (Form)</w:t>
          </w:r>
          <w:r>
            <w:rPr>
              <w:noProof/>
            </w:rPr>
            <w:fldChar w:fldCharType="end"/>
          </w:r>
          <w:r w:rsidRPr="0049677E">
            <w:rPr>
              <w:b w:val="0"/>
            </w:rPr>
            <w:fldChar w:fldCharType="begin"/>
          </w:r>
          <w:r w:rsidRPr="0049677E">
            <w:instrText xml:space="preserve"> TITLE   \* MERGEFORMAT </w:instrText>
          </w:r>
          <w:r w:rsidRPr="0049677E">
            <w:rPr>
              <w:b w:val="0"/>
            </w:rPr>
            <w:fldChar w:fldCharType="end"/>
          </w:r>
        </w:p>
      </w:tc>
      <w:tc>
        <w:tcPr>
          <w:tcW w:w="2160" w:type="dxa"/>
        </w:tcPr>
        <w:p w14:paraId="344B2499" w14:textId="77777777" w:rsidR="008B183F" w:rsidRPr="0049677E" w:rsidRDefault="008B183F" w:rsidP="00FF14E1">
          <w:pPr>
            <w:pStyle w:val="Header"/>
            <w:jc w:val="right"/>
            <w:rPr>
              <w:b w:val="0"/>
            </w:rPr>
          </w:pPr>
          <w:r>
            <w:rPr>
              <w:noProof/>
            </w:rPr>
            <w:fldChar w:fldCharType="begin"/>
          </w:r>
          <w:r>
            <w:rPr>
              <w:noProof/>
            </w:rPr>
            <w:instrText xml:space="preserve"> STYLEREF  "Document Identification"  \* MERGEFORMAT </w:instrText>
          </w:r>
          <w:r>
            <w:rPr>
              <w:noProof/>
            </w:rPr>
            <w:fldChar w:fldCharType="separate"/>
          </w:r>
          <w:r>
            <w:rPr>
              <w:noProof/>
            </w:rPr>
            <w:t>&lt;Insert document ID, if applicable&gt;</w:t>
          </w:r>
          <w:r>
            <w:rPr>
              <w:noProof/>
            </w:rPr>
            <w:fldChar w:fldCharType="end"/>
          </w:r>
        </w:p>
      </w:tc>
    </w:tr>
  </w:tbl>
  <w:p w14:paraId="344B249B" w14:textId="77777777" w:rsidR="008B183F" w:rsidRDefault="00493F2E" w:rsidP="00F04864">
    <w:pPr>
      <w:tabs>
        <w:tab w:val="left" w:pos="7230"/>
      </w:tabs>
    </w:pPr>
    <w:r>
      <w:pict w14:anchorId="344B24C1">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A4" w14:textId="67EE2307" w:rsidR="008B183F" w:rsidRDefault="008B183F" w:rsidP="00FE3B35">
    <w:pPr>
      <w:tabs>
        <w:tab w:val="right" w:pos="9360"/>
      </w:tabs>
      <w:spacing w:after="120"/>
      <w:ind w:right="-274"/>
    </w:pPr>
    <w:r>
      <w:rPr>
        <w:rFonts w:ascii="Verdana" w:hAnsi="Verdana"/>
        <w:b/>
        <w:noProof/>
        <w:color w:val="000080"/>
        <w:sz w:val="32"/>
        <w:szCs w:val="32"/>
      </w:rPr>
      <w:drawing>
        <wp:inline distT="0" distB="0" distL="0" distR="0" wp14:anchorId="3B6E4CE2" wp14:editId="118857C4">
          <wp:extent cx="923925" cy="171450"/>
          <wp:effectExtent l="0" t="0" r="9525" b="0"/>
          <wp:docPr id="18"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4320"/>
      <w:gridCol w:w="2970"/>
    </w:tblGrid>
    <w:tr w:rsidR="008B183F" w:rsidRPr="00F023A2" w14:paraId="344B24A8" w14:textId="77777777" w:rsidTr="00FE3B35">
      <w:tc>
        <w:tcPr>
          <w:tcW w:w="2268" w:type="dxa"/>
        </w:tcPr>
        <w:p w14:paraId="344B24A5" w14:textId="77777777" w:rsidR="008B183F" w:rsidRPr="00E03656" w:rsidRDefault="008B183F" w:rsidP="00035DDE">
          <w:pPr>
            <w:spacing w:after="60"/>
            <w:rPr>
              <w:rFonts w:cs="Arial"/>
              <w:b/>
              <w:bCs/>
              <w:sz w:val="28"/>
              <w:szCs w:val="28"/>
            </w:rPr>
          </w:pPr>
          <w:r>
            <w:rPr>
              <w:rFonts w:ascii="Verdana" w:hAnsi="Verdana"/>
              <w:b/>
              <w:noProof/>
              <w:color w:val="000080"/>
              <w:sz w:val="32"/>
              <w:szCs w:val="32"/>
            </w:rPr>
            <w:drawing>
              <wp:inline distT="0" distB="0" distL="0" distR="0" wp14:anchorId="344B24C4" wp14:editId="344B24C5">
                <wp:extent cx="923925" cy="171450"/>
                <wp:effectExtent l="0" t="0" r="9525" b="0"/>
                <wp:docPr id="5"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320" w:type="dxa"/>
        </w:tcPr>
        <w:p w14:paraId="344B24A6" w14:textId="1412423D" w:rsidR="008B183F" w:rsidRPr="00C10A58" w:rsidRDefault="008B183F" w:rsidP="00FE3B35">
          <w:pPr>
            <w:pStyle w:val="Header"/>
            <w:jc w:val="left"/>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970" w:type="dxa"/>
        </w:tcPr>
        <w:p w14:paraId="344B24A7" w14:textId="226674F7" w:rsidR="008B183F" w:rsidRPr="0049677E" w:rsidRDefault="008B183F" w:rsidP="00FF14E1">
          <w:pPr>
            <w:pStyle w:val="Header"/>
            <w:jc w:val="right"/>
            <w:rPr>
              <w:b w:val="0"/>
            </w:rPr>
          </w:pPr>
        </w:p>
      </w:tc>
    </w:tr>
  </w:tbl>
  <w:p w14:paraId="344B24A9" w14:textId="77777777" w:rsidR="008B183F" w:rsidRDefault="00493F2E" w:rsidP="005960C4">
    <w:pPr>
      <w:tabs>
        <w:tab w:val="left" w:pos="7230"/>
      </w:tabs>
      <w:jc w:val="right"/>
    </w:pPr>
    <w:r>
      <w:pict w14:anchorId="344B24C6">
        <v:rect id="_x0000_i1027" style="width:540pt;height:1pt" o:hralign="center" o:hrstd="t" o:hrnoshade="t" o:hr="t" fillcolor="#002776" stroked="f"/>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4230"/>
      <w:gridCol w:w="3060"/>
    </w:tblGrid>
    <w:tr w:rsidR="008B183F" w14:paraId="344B24B5" w14:textId="77777777" w:rsidTr="00FE3B35">
      <w:tc>
        <w:tcPr>
          <w:tcW w:w="2268" w:type="dxa"/>
        </w:tcPr>
        <w:p w14:paraId="344B24B2" w14:textId="77777777" w:rsidR="008B183F" w:rsidRPr="00E03656" w:rsidRDefault="008B183F" w:rsidP="00035DDE">
          <w:pPr>
            <w:spacing w:after="60"/>
            <w:rPr>
              <w:rFonts w:cs="Arial"/>
              <w:b/>
              <w:bCs/>
              <w:sz w:val="28"/>
              <w:szCs w:val="28"/>
            </w:rPr>
          </w:pPr>
          <w:r>
            <w:rPr>
              <w:rFonts w:ascii="Verdana" w:hAnsi="Verdana"/>
              <w:b/>
              <w:noProof/>
              <w:color w:val="000080"/>
              <w:sz w:val="32"/>
              <w:szCs w:val="32"/>
            </w:rPr>
            <w:drawing>
              <wp:inline distT="0" distB="0" distL="0" distR="0" wp14:anchorId="344B24C7" wp14:editId="344B24C8">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230" w:type="dxa"/>
        </w:tcPr>
        <w:p w14:paraId="344B24B3" w14:textId="6CF9EEC8" w:rsidR="008B183F" w:rsidRPr="00C10A58" w:rsidRDefault="008B183F" w:rsidP="00FE3B35">
          <w:pPr>
            <w:pStyle w:val="Header"/>
            <w:rPr>
              <w:rFonts w:cs="Arial"/>
              <w:b w:val="0"/>
              <w:bCs/>
              <w:smallCaps/>
              <w14:shadow w14:blurRad="50800" w14:dist="38100" w14:dir="2700000" w14:sx="100000" w14:sy="100000" w14:kx="0" w14:ky="0" w14:algn="tl">
                <w14:srgbClr w14:val="000000">
                  <w14:alpha w14:val="60000"/>
                </w14:srgbClr>
              </w14:shadow>
            </w:rPr>
          </w:pPr>
        </w:p>
      </w:tc>
      <w:tc>
        <w:tcPr>
          <w:tcW w:w="3060" w:type="dxa"/>
        </w:tcPr>
        <w:p w14:paraId="344B24B4" w14:textId="7FBBF71B" w:rsidR="008B183F" w:rsidRPr="0049677E" w:rsidRDefault="008B183F" w:rsidP="00FF14E1">
          <w:pPr>
            <w:pStyle w:val="Header"/>
            <w:jc w:val="right"/>
            <w:rPr>
              <w:b w:val="0"/>
            </w:rPr>
          </w:pPr>
        </w:p>
      </w:tc>
    </w:tr>
  </w:tbl>
  <w:p w14:paraId="344B24B6" w14:textId="77777777" w:rsidR="008B183F" w:rsidRDefault="00493F2E" w:rsidP="00D93098">
    <w:pPr>
      <w:tabs>
        <w:tab w:val="left" w:pos="7230"/>
      </w:tabs>
    </w:pPr>
    <w:r>
      <w:pict w14:anchorId="344B24C9">
        <v:rect id="_x0000_i1029" style="width:540pt;height:1pt" o:hralign="center" o:hrstd="t" o:hrnoshade="t" o:hr="t" fillcolor="#00277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0B7962AB"/>
    <w:multiLevelType w:val="multilevel"/>
    <w:tmpl w:val="F2ECF8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1D12F10"/>
    <w:multiLevelType w:val="hybridMultilevel"/>
    <w:tmpl w:val="89A27A8A"/>
    <w:lvl w:ilvl="0" w:tplc="2CF0737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060B3E"/>
    <w:multiLevelType w:val="multilevel"/>
    <w:tmpl w:val="6D887B3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A97259"/>
    <w:multiLevelType w:val="multilevel"/>
    <w:tmpl w:val="8D4657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8D934F1"/>
    <w:multiLevelType w:val="hybridMultilevel"/>
    <w:tmpl w:val="FFFC25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6"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15:restartNumberingAfterBreak="0">
    <w:nsid w:val="6CC22E3E"/>
    <w:multiLevelType w:val="multilevel"/>
    <w:tmpl w:val="1FF09D1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D54942"/>
    <w:multiLevelType w:val="multilevel"/>
    <w:tmpl w:val="4A006C1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26"/>
  </w:num>
  <w:num w:numId="3">
    <w:abstractNumId w:val="15"/>
  </w:num>
  <w:num w:numId="4">
    <w:abstractNumId w:val="32"/>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6"/>
  </w:num>
  <w:num w:numId="14">
    <w:abstractNumId w:val="23"/>
  </w:num>
  <w:num w:numId="15">
    <w:abstractNumId w:val="34"/>
  </w:num>
  <w:num w:numId="16">
    <w:abstractNumId w:val="19"/>
  </w:num>
  <w:num w:numId="17">
    <w:abstractNumId w:val="10"/>
  </w:num>
  <w:num w:numId="18">
    <w:abstractNumId w:val="9"/>
  </w:num>
  <w:num w:numId="19">
    <w:abstractNumId w:val="33"/>
  </w:num>
  <w:num w:numId="20">
    <w:abstractNumId w:val="31"/>
  </w:num>
  <w:num w:numId="21">
    <w:abstractNumId w:val="28"/>
  </w:num>
  <w:num w:numId="22">
    <w:abstractNumId w:val="3"/>
  </w:num>
  <w:num w:numId="23">
    <w:abstractNumId w:val="22"/>
  </w:num>
  <w:num w:numId="24">
    <w:abstractNumId w:val="35"/>
  </w:num>
  <w:num w:numId="25">
    <w:abstractNumId w:val="29"/>
  </w:num>
  <w:num w:numId="26">
    <w:abstractNumId w:val="25"/>
  </w:num>
  <w:num w:numId="27">
    <w:abstractNumId w:val="36"/>
  </w:num>
  <w:num w:numId="28">
    <w:abstractNumId w:val="12"/>
  </w:num>
  <w:num w:numId="29">
    <w:abstractNumId w:val="17"/>
  </w:num>
  <w:num w:numId="30">
    <w:abstractNumId w:val="24"/>
  </w:num>
  <w:num w:numId="31">
    <w:abstractNumId w:val="21"/>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6"/>
  </w:num>
  <w:num w:numId="35">
    <w:abstractNumId w:val="16"/>
  </w:num>
  <w:num w:numId="36">
    <w:abstractNumId w:val="14"/>
  </w:num>
  <w:num w:numId="37">
    <w:abstractNumId w:val="20"/>
  </w:num>
  <w:num w:numId="38">
    <w:abstractNumId w:val="27"/>
  </w:num>
  <w:num w:numId="39">
    <w:abstractNumId w:val="30"/>
  </w:num>
  <w:num w:numId="40">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F3"/>
    <w:rsid w:val="00000458"/>
    <w:rsid w:val="000006EA"/>
    <w:rsid w:val="00001175"/>
    <w:rsid w:val="000029A0"/>
    <w:rsid w:val="00003274"/>
    <w:rsid w:val="00006C5E"/>
    <w:rsid w:val="000070C0"/>
    <w:rsid w:val="00012065"/>
    <w:rsid w:val="000125D5"/>
    <w:rsid w:val="000150B3"/>
    <w:rsid w:val="00015418"/>
    <w:rsid w:val="00021EA8"/>
    <w:rsid w:val="000228FD"/>
    <w:rsid w:val="0002381C"/>
    <w:rsid w:val="00027470"/>
    <w:rsid w:val="00027817"/>
    <w:rsid w:val="00033139"/>
    <w:rsid w:val="0003318C"/>
    <w:rsid w:val="0003495A"/>
    <w:rsid w:val="00034BA5"/>
    <w:rsid w:val="00035DDE"/>
    <w:rsid w:val="00036EA2"/>
    <w:rsid w:val="00036FF6"/>
    <w:rsid w:val="00042038"/>
    <w:rsid w:val="00042B3B"/>
    <w:rsid w:val="000430CE"/>
    <w:rsid w:val="000447F2"/>
    <w:rsid w:val="0004481E"/>
    <w:rsid w:val="0004783E"/>
    <w:rsid w:val="00047A85"/>
    <w:rsid w:val="00052EC5"/>
    <w:rsid w:val="000564E7"/>
    <w:rsid w:val="000609AB"/>
    <w:rsid w:val="00061C11"/>
    <w:rsid w:val="0006203A"/>
    <w:rsid w:val="00062751"/>
    <w:rsid w:val="00062C66"/>
    <w:rsid w:val="00067498"/>
    <w:rsid w:val="000708B4"/>
    <w:rsid w:val="000762ED"/>
    <w:rsid w:val="0007689F"/>
    <w:rsid w:val="0007733A"/>
    <w:rsid w:val="00077738"/>
    <w:rsid w:val="00081A45"/>
    <w:rsid w:val="00082D3C"/>
    <w:rsid w:val="000839ED"/>
    <w:rsid w:val="00084E59"/>
    <w:rsid w:val="000850D5"/>
    <w:rsid w:val="0009363A"/>
    <w:rsid w:val="00094AEC"/>
    <w:rsid w:val="0009600C"/>
    <w:rsid w:val="00096732"/>
    <w:rsid w:val="000A1684"/>
    <w:rsid w:val="000A4074"/>
    <w:rsid w:val="000A651D"/>
    <w:rsid w:val="000A72FE"/>
    <w:rsid w:val="000B00EF"/>
    <w:rsid w:val="000B34C2"/>
    <w:rsid w:val="000B4FCD"/>
    <w:rsid w:val="000B7120"/>
    <w:rsid w:val="000B7CD0"/>
    <w:rsid w:val="000C2DE3"/>
    <w:rsid w:val="000C37AC"/>
    <w:rsid w:val="000C6CE8"/>
    <w:rsid w:val="000C6ED0"/>
    <w:rsid w:val="000C7704"/>
    <w:rsid w:val="000D1627"/>
    <w:rsid w:val="000D67F9"/>
    <w:rsid w:val="000D76B2"/>
    <w:rsid w:val="000D7C16"/>
    <w:rsid w:val="000E0112"/>
    <w:rsid w:val="000E1F25"/>
    <w:rsid w:val="000E286A"/>
    <w:rsid w:val="000E3648"/>
    <w:rsid w:val="000E3CA2"/>
    <w:rsid w:val="000E3CE2"/>
    <w:rsid w:val="000F0914"/>
    <w:rsid w:val="000F1D88"/>
    <w:rsid w:val="0010050A"/>
    <w:rsid w:val="00100F4B"/>
    <w:rsid w:val="001024F1"/>
    <w:rsid w:val="00103E75"/>
    <w:rsid w:val="001054A8"/>
    <w:rsid w:val="00105EBC"/>
    <w:rsid w:val="00110018"/>
    <w:rsid w:val="001151CD"/>
    <w:rsid w:val="00115412"/>
    <w:rsid w:val="001168D6"/>
    <w:rsid w:val="00116B96"/>
    <w:rsid w:val="00116FE3"/>
    <w:rsid w:val="00120898"/>
    <w:rsid w:val="001223D8"/>
    <w:rsid w:val="0012250A"/>
    <w:rsid w:val="001235FA"/>
    <w:rsid w:val="00125697"/>
    <w:rsid w:val="00125C8B"/>
    <w:rsid w:val="0013198F"/>
    <w:rsid w:val="00131FB9"/>
    <w:rsid w:val="00132E97"/>
    <w:rsid w:val="00134F1E"/>
    <w:rsid w:val="00136306"/>
    <w:rsid w:val="00136E8B"/>
    <w:rsid w:val="00150A92"/>
    <w:rsid w:val="00150FAD"/>
    <w:rsid w:val="0015255D"/>
    <w:rsid w:val="00161E54"/>
    <w:rsid w:val="001653A4"/>
    <w:rsid w:val="00166687"/>
    <w:rsid w:val="00166A9C"/>
    <w:rsid w:val="0016735B"/>
    <w:rsid w:val="00171560"/>
    <w:rsid w:val="0017231B"/>
    <w:rsid w:val="00173EC8"/>
    <w:rsid w:val="00174A79"/>
    <w:rsid w:val="00175AD0"/>
    <w:rsid w:val="00175D76"/>
    <w:rsid w:val="001766A9"/>
    <w:rsid w:val="00176BE9"/>
    <w:rsid w:val="0017789E"/>
    <w:rsid w:val="001822DC"/>
    <w:rsid w:val="00183CBF"/>
    <w:rsid w:val="00186645"/>
    <w:rsid w:val="00187FEC"/>
    <w:rsid w:val="0019046D"/>
    <w:rsid w:val="00195A6B"/>
    <w:rsid w:val="00195B91"/>
    <w:rsid w:val="001968E2"/>
    <w:rsid w:val="00196A42"/>
    <w:rsid w:val="001A03D0"/>
    <w:rsid w:val="001A083A"/>
    <w:rsid w:val="001A37FC"/>
    <w:rsid w:val="001A3DB9"/>
    <w:rsid w:val="001A40DE"/>
    <w:rsid w:val="001A473F"/>
    <w:rsid w:val="001A47AB"/>
    <w:rsid w:val="001A4A58"/>
    <w:rsid w:val="001A5CBA"/>
    <w:rsid w:val="001A747E"/>
    <w:rsid w:val="001A75DB"/>
    <w:rsid w:val="001B21DA"/>
    <w:rsid w:val="001B2423"/>
    <w:rsid w:val="001B5B36"/>
    <w:rsid w:val="001B6808"/>
    <w:rsid w:val="001C0C74"/>
    <w:rsid w:val="001C3436"/>
    <w:rsid w:val="001C6CEB"/>
    <w:rsid w:val="001D0D5F"/>
    <w:rsid w:val="001D1FB0"/>
    <w:rsid w:val="001D2004"/>
    <w:rsid w:val="001D2CD3"/>
    <w:rsid w:val="001D5846"/>
    <w:rsid w:val="001E0CC6"/>
    <w:rsid w:val="001E1996"/>
    <w:rsid w:val="001E26F2"/>
    <w:rsid w:val="001E4D2A"/>
    <w:rsid w:val="001E663D"/>
    <w:rsid w:val="001E7498"/>
    <w:rsid w:val="001F078E"/>
    <w:rsid w:val="001F5E80"/>
    <w:rsid w:val="001F6BD3"/>
    <w:rsid w:val="001F6D0E"/>
    <w:rsid w:val="00201E98"/>
    <w:rsid w:val="002048B1"/>
    <w:rsid w:val="00205933"/>
    <w:rsid w:val="00206D0B"/>
    <w:rsid w:val="002104FE"/>
    <w:rsid w:val="00210E72"/>
    <w:rsid w:val="002110AB"/>
    <w:rsid w:val="002125D5"/>
    <w:rsid w:val="00214E73"/>
    <w:rsid w:val="002156A3"/>
    <w:rsid w:val="002216FD"/>
    <w:rsid w:val="002231EB"/>
    <w:rsid w:val="00224604"/>
    <w:rsid w:val="00224762"/>
    <w:rsid w:val="002274B9"/>
    <w:rsid w:val="00227EC1"/>
    <w:rsid w:val="002335EC"/>
    <w:rsid w:val="002348A3"/>
    <w:rsid w:val="00240B85"/>
    <w:rsid w:val="00242792"/>
    <w:rsid w:val="0024299A"/>
    <w:rsid w:val="00243861"/>
    <w:rsid w:val="00247E06"/>
    <w:rsid w:val="0025004E"/>
    <w:rsid w:val="00250797"/>
    <w:rsid w:val="00252C3E"/>
    <w:rsid w:val="002544C5"/>
    <w:rsid w:val="00254965"/>
    <w:rsid w:val="0025627D"/>
    <w:rsid w:val="00256D35"/>
    <w:rsid w:val="0025730A"/>
    <w:rsid w:val="002634A4"/>
    <w:rsid w:val="00263887"/>
    <w:rsid w:val="00263A77"/>
    <w:rsid w:val="00264FFA"/>
    <w:rsid w:val="00265520"/>
    <w:rsid w:val="002661FB"/>
    <w:rsid w:val="00273451"/>
    <w:rsid w:val="00277388"/>
    <w:rsid w:val="00281049"/>
    <w:rsid w:val="00281E52"/>
    <w:rsid w:val="00283617"/>
    <w:rsid w:val="00283771"/>
    <w:rsid w:val="00284ACE"/>
    <w:rsid w:val="002851D7"/>
    <w:rsid w:val="002860B5"/>
    <w:rsid w:val="002865A0"/>
    <w:rsid w:val="00286CCE"/>
    <w:rsid w:val="002873D8"/>
    <w:rsid w:val="002909C7"/>
    <w:rsid w:val="00291323"/>
    <w:rsid w:val="002922B6"/>
    <w:rsid w:val="00294EBB"/>
    <w:rsid w:val="00296835"/>
    <w:rsid w:val="00296F00"/>
    <w:rsid w:val="00297D3F"/>
    <w:rsid w:val="00297E75"/>
    <w:rsid w:val="002A00BD"/>
    <w:rsid w:val="002A08E5"/>
    <w:rsid w:val="002A26C6"/>
    <w:rsid w:val="002A37E2"/>
    <w:rsid w:val="002A527E"/>
    <w:rsid w:val="002B40F1"/>
    <w:rsid w:val="002B4216"/>
    <w:rsid w:val="002B4393"/>
    <w:rsid w:val="002B6AA1"/>
    <w:rsid w:val="002C0DE1"/>
    <w:rsid w:val="002C76F0"/>
    <w:rsid w:val="002D0567"/>
    <w:rsid w:val="002D1BA1"/>
    <w:rsid w:val="002D2519"/>
    <w:rsid w:val="002D48DE"/>
    <w:rsid w:val="002D5C35"/>
    <w:rsid w:val="002E11C4"/>
    <w:rsid w:val="002E1297"/>
    <w:rsid w:val="002E19D6"/>
    <w:rsid w:val="002E71D8"/>
    <w:rsid w:val="002E73BC"/>
    <w:rsid w:val="002F016D"/>
    <w:rsid w:val="00305EB5"/>
    <w:rsid w:val="003073B5"/>
    <w:rsid w:val="0031023E"/>
    <w:rsid w:val="00310DAE"/>
    <w:rsid w:val="003111A4"/>
    <w:rsid w:val="00311598"/>
    <w:rsid w:val="00313719"/>
    <w:rsid w:val="003146F0"/>
    <w:rsid w:val="00317735"/>
    <w:rsid w:val="00322429"/>
    <w:rsid w:val="003226A0"/>
    <w:rsid w:val="00322C4C"/>
    <w:rsid w:val="00322D4F"/>
    <w:rsid w:val="0032330B"/>
    <w:rsid w:val="00325A9A"/>
    <w:rsid w:val="0032655B"/>
    <w:rsid w:val="00330D8B"/>
    <w:rsid w:val="00334F07"/>
    <w:rsid w:val="00334FDD"/>
    <w:rsid w:val="00335027"/>
    <w:rsid w:val="003376D8"/>
    <w:rsid w:val="00337D22"/>
    <w:rsid w:val="00340740"/>
    <w:rsid w:val="00342664"/>
    <w:rsid w:val="003431D5"/>
    <w:rsid w:val="00347207"/>
    <w:rsid w:val="00351CFB"/>
    <w:rsid w:val="00352F65"/>
    <w:rsid w:val="003557BD"/>
    <w:rsid w:val="0035633C"/>
    <w:rsid w:val="0035666E"/>
    <w:rsid w:val="003566C3"/>
    <w:rsid w:val="00357772"/>
    <w:rsid w:val="003625AC"/>
    <w:rsid w:val="003626EC"/>
    <w:rsid w:val="00363F8F"/>
    <w:rsid w:val="003725C1"/>
    <w:rsid w:val="0037576F"/>
    <w:rsid w:val="003779F7"/>
    <w:rsid w:val="00382E62"/>
    <w:rsid w:val="00384004"/>
    <w:rsid w:val="003922B9"/>
    <w:rsid w:val="00393A06"/>
    <w:rsid w:val="003961A5"/>
    <w:rsid w:val="00396265"/>
    <w:rsid w:val="00397326"/>
    <w:rsid w:val="0039747F"/>
    <w:rsid w:val="00397AFF"/>
    <w:rsid w:val="003A21D4"/>
    <w:rsid w:val="003A4052"/>
    <w:rsid w:val="003A5542"/>
    <w:rsid w:val="003A7442"/>
    <w:rsid w:val="003B0BB9"/>
    <w:rsid w:val="003B0FB9"/>
    <w:rsid w:val="003B4D52"/>
    <w:rsid w:val="003B5C63"/>
    <w:rsid w:val="003B6BEE"/>
    <w:rsid w:val="003B7919"/>
    <w:rsid w:val="003C2607"/>
    <w:rsid w:val="003C2AC2"/>
    <w:rsid w:val="003C30F2"/>
    <w:rsid w:val="003C56E5"/>
    <w:rsid w:val="003C75A7"/>
    <w:rsid w:val="003C7AAA"/>
    <w:rsid w:val="003D083F"/>
    <w:rsid w:val="003D3F60"/>
    <w:rsid w:val="003D400C"/>
    <w:rsid w:val="003D4EF1"/>
    <w:rsid w:val="003D504A"/>
    <w:rsid w:val="003E1419"/>
    <w:rsid w:val="003E4160"/>
    <w:rsid w:val="003E4781"/>
    <w:rsid w:val="003E4D15"/>
    <w:rsid w:val="003E6C9E"/>
    <w:rsid w:val="003F0F2A"/>
    <w:rsid w:val="003F14D8"/>
    <w:rsid w:val="003F4877"/>
    <w:rsid w:val="003F49F0"/>
    <w:rsid w:val="003F5FE1"/>
    <w:rsid w:val="0040160A"/>
    <w:rsid w:val="00402E4A"/>
    <w:rsid w:val="0040305D"/>
    <w:rsid w:val="004041F4"/>
    <w:rsid w:val="00404BAB"/>
    <w:rsid w:val="0040571E"/>
    <w:rsid w:val="00406CDD"/>
    <w:rsid w:val="00406E82"/>
    <w:rsid w:val="00411211"/>
    <w:rsid w:val="00412530"/>
    <w:rsid w:val="00414DC8"/>
    <w:rsid w:val="0041513E"/>
    <w:rsid w:val="004158C6"/>
    <w:rsid w:val="004165D6"/>
    <w:rsid w:val="00417F17"/>
    <w:rsid w:val="00420264"/>
    <w:rsid w:val="0042365E"/>
    <w:rsid w:val="004249CA"/>
    <w:rsid w:val="00427E66"/>
    <w:rsid w:val="00434087"/>
    <w:rsid w:val="004372AF"/>
    <w:rsid w:val="00437DC0"/>
    <w:rsid w:val="00443A9C"/>
    <w:rsid w:val="00443DEB"/>
    <w:rsid w:val="00445650"/>
    <w:rsid w:val="004458A3"/>
    <w:rsid w:val="00447F66"/>
    <w:rsid w:val="004506E7"/>
    <w:rsid w:val="0045182E"/>
    <w:rsid w:val="004519C2"/>
    <w:rsid w:val="004541B2"/>
    <w:rsid w:val="00455E02"/>
    <w:rsid w:val="00460FC2"/>
    <w:rsid w:val="004630CF"/>
    <w:rsid w:val="00467C6D"/>
    <w:rsid w:val="00474D0D"/>
    <w:rsid w:val="0048064A"/>
    <w:rsid w:val="00482103"/>
    <w:rsid w:val="00482BA9"/>
    <w:rsid w:val="004911D3"/>
    <w:rsid w:val="00493F2E"/>
    <w:rsid w:val="00494670"/>
    <w:rsid w:val="0049677E"/>
    <w:rsid w:val="004A218B"/>
    <w:rsid w:val="004A24EC"/>
    <w:rsid w:val="004A26FF"/>
    <w:rsid w:val="004A389E"/>
    <w:rsid w:val="004A3FEC"/>
    <w:rsid w:val="004A5ACC"/>
    <w:rsid w:val="004A5DA4"/>
    <w:rsid w:val="004A6563"/>
    <w:rsid w:val="004B31DF"/>
    <w:rsid w:val="004B44BF"/>
    <w:rsid w:val="004B515C"/>
    <w:rsid w:val="004B647E"/>
    <w:rsid w:val="004C471D"/>
    <w:rsid w:val="004C51EB"/>
    <w:rsid w:val="004D3EFB"/>
    <w:rsid w:val="004D4BEA"/>
    <w:rsid w:val="004D5409"/>
    <w:rsid w:val="004D6A65"/>
    <w:rsid w:val="004D707C"/>
    <w:rsid w:val="004D7953"/>
    <w:rsid w:val="004E08F5"/>
    <w:rsid w:val="004E5964"/>
    <w:rsid w:val="004E6976"/>
    <w:rsid w:val="004E73E1"/>
    <w:rsid w:val="004E78D9"/>
    <w:rsid w:val="005004AF"/>
    <w:rsid w:val="0050413F"/>
    <w:rsid w:val="0050573D"/>
    <w:rsid w:val="00511CFD"/>
    <w:rsid w:val="005161A7"/>
    <w:rsid w:val="0051650E"/>
    <w:rsid w:val="00520F2D"/>
    <w:rsid w:val="00523B4A"/>
    <w:rsid w:val="00523F52"/>
    <w:rsid w:val="005254D0"/>
    <w:rsid w:val="005259D4"/>
    <w:rsid w:val="00526602"/>
    <w:rsid w:val="005318EC"/>
    <w:rsid w:val="00531BB4"/>
    <w:rsid w:val="0053204A"/>
    <w:rsid w:val="00534DFA"/>
    <w:rsid w:val="00536BDA"/>
    <w:rsid w:val="00537245"/>
    <w:rsid w:val="005375E5"/>
    <w:rsid w:val="00540CF7"/>
    <w:rsid w:val="00543213"/>
    <w:rsid w:val="00546982"/>
    <w:rsid w:val="00547187"/>
    <w:rsid w:val="00547DDE"/>
    <w:rsid w:val="005519A9"/>
    <w:rsid w:val="00551D4C"/>
    <w:rsid w:val="00553081"/>
    <w:rsid w:val="00555352"/>
    <w:rsid w:val="00555A94"/>
    <w:rsid w:val="00556AD5"/>
    <w:rsid w:val="00556C71"/>
    <w:rsid w:val="00556F37"/>
    <w:rsid w:val="00557100"/>
    <w:rsid w:val="005573A5"/>
    <w:rsid w:val="00565A62"/>
    <w:rsid w:val="00572587"/>
    <w:rsid w:val="0057352F"/>
    <w:rsid w:val="00580CB1"/>
    <w:rsid w:val="00582A0A"/>
    <w:rsid w:val="00582E63"/>
    <w:rsid w:val="005834A4"/>
    <w:rsid w:val="005861E6"/>
    <w:rsid w:val="00586346"/>
    <w:rsid w:val="00587B4A"/>
    <w:rsid w:val="00590344"/>
    <w:rsid w:val="005907C2"/>
    <w:rsid w:val="00590988"/>
    <w:rsid w:val="00593E93"/>
    <w:rsid w:val="00595FD9"/>
    <w:rsid w:val="005960C4"/>
    <w:rsid w:val="0059686B"/>
    <w:rsid w:val="00596B37"/>
    <w:rsid w:val="005A4493"/>
    <w:rsid w:val="005A665F"/>
    <w:rsid w:val="005A70D4"/>
    <w:rsid w:val="005A7560"/>
    <w:rsid w:val="005B06E7"/>
    <w:rsid w:val="005B0707"/>
    <w:rsid w:val="005B3804"/>
    <w:rsid w:val="005B40EA"/>
    <w:rsid w:val="005B6AF0"/>
    <w:rsid w:val="005C0D07"/>
    <w:rsid w:val="005C1CED"/>
    <w:rsid w:val="005C1EDB"/>
    <w:rsid w:val="005C5731"/>
    <w:rsid w:val="005C6454"/>
    <w:rsid w:val="005C70FF"/>
    <w:rsid w:val="005C7FE3"/>
    <w:rsid w:val="005D103B"/>
    <w:rsid w:val="005D15A5"/>
    <w:rsid w:val="005D6FC4"/>
    <w:rsid w:val="005D78A3"/>
    <w:rsid w:val="005E07FA"/>
    <w:rsid w:val="005E0AE2"/>
    <w:rsid w:val="005E0DBC"/>
    <w:rsid w:val="005F2668"/>
    <w:rsid w:val="005F2DDE"/>
    <w:rsid w:val="005F40BF"/>
    <w:rsid w:val="005F467C"/>
    <w:rsid w:val="005F7727"/>
    <w:rsid w:val="005F7A7A"/>
    <w:rsid w:val="00600E03"/>
    <w:rsid w:val="00601899"/>
    <w:rsid w:val="006027BE"/>
    <w:rsid w:val="006037D0"/>
    <w:rsid w:val="00607D55"/>
    <w:rsid w:val="00612EE4"/>
    <w:rsid w:val="00615015"/>
    <w:rsid w:val="0061526A"/>
    <w:rsid w:val="00617841"/>
    <w:rsid w:val="00617CAB"/>
    <w:rsid w:val="00620677"/>
    <w:rsid w:val="00621980"/>
    <w:rsid w:val="006231CA"/>
    <w:rsid w:val="00624FC9"/>
    <w:rsid w:val="00626133"/>
    <w:rsid w:val="00626721"/>
    <w:rsid w:val="00626E85"/>
    <w:rsid w:val="00626F64"/>
    <w:rsid w:val="0062739A"/>
    <w:rsid w:val="00627F43"/>
    <w:rsid w:val="00630C59"/>
    <w:rsid w:val="006356E1"/>
    <w:rsid w:val="0064098B"/>
    <w:rsid w:val="006414E5"/>
    <w:rsid w:val="0064153D"/>
    <w:rsid w:val="006415BB"/>
    <w:rsid w:val="00642DBE"/>
    <w:rsid w:val="006456C2"/>
    <w:rsid w:val="00645D22"/>
    <w:rsid w:val="00650A5D"/>
    <w:rsid w:val="006521BA"/>
    <w:rsid w:val="00655015"/>
    <w:rsid w:val="00656967"/>
    <w:rsid w:val="00660A55"/>
    <w:rsid w:val="00661483"/>
    <w:rsid w:val="0066218F"/>
    <w:rsid w:val="006627E1"/>
    <w:rsid w:val="0066428E"/>
    <w:rsid w:val="00664C99"/>
    <w:rsid w:val="00664F47"/>
    <w:rsid w:val="006657BD"/>
    <w:rsid w:val="0067029F"/>
    <w:rsid w:val="0067185D"/>
    <w:rsid w:val="00672539"/>
    <w:rsid w:val="00673632"/>
    <w:rsid w:val="0067387C"/>
    <w:rsid w:val="00674F7C"/>
    <w:rsid w:val="00676EE4"/>
    <w:rsid w:val="0067720A"/>
    <w:rsid w:val="00680F3F"/>
    <w:rsid w:val="0068119C"/>
    <w:rsid w:val="0068196A"/>
    <w:rsid w:val="00686538"/>
    <w:rsid w:val="00686B70"/>
    <w:rsid w:val="0069778F"/>
    <w:rsid w:val="006A0D4A"/>
    <w:rsid w:val="006A1FBF"/>
    <w:rsid w:val="006A32A5"/>
    <w:rsid w:val="006A4AC5"/>
    <w:rsid w:val="006A5C38"/>
    <w:rsid w:val="006A64CA"/>
    <w:rsid w:val="006A6700"/>
    <w:rsid w:val="006B0A60"/>
    <w:rsid w:val="006B40ED"/>
    <w:rsid w:val="006B5329"/>
    <w:rsid w:val="006C1F72"/>
    <w:rsid w:val="006C561A"/>
    <w:rsid w:val="006C583D"/>
    <w:rsid w:val="006C7867"/>
    <w:rsid w:val="006D038E"/>
    <w:rsid w:val="006D130B"/>
    <w:rsid w:val="006D34A8"/>
    <w:rsid w:val="006E025D"/>
    <w:rsid w:val="006E1D19"/>
    <w:rsid w:val="006E26A5"/>
    <w:rsid w:val="006E47F3"/>
    <w:rsid w:val="006E5C3C"/>
    <w:rsid w:val="006F05B6"/>
    <w:rsid w:val="006F1449"/>
    <w:rsid w:val="006F2E1F"/>
    <w:rsid w:val="006F32CC"/>
    <w:rsid w:val="006F47F5"/>
    <w:rsid w:val="006F4F6C"/>
    <w:rsid w:val="006F581A"/>
    <w:rsid w:val="006F600A"/>
    <w:rsid w:val="006F653F"/>
    <w:rsid w:val="006F6DCB"/>
    <w:rsid w:val="00703588"/>
    <w:rsid w:val="00704272"/>
    <w:rsid w:val="00704EA0"/>
    <w:rsid w:val="00706EA0"/>
    <w:rsid w:val="0071269F"/>
    <w:rsid w:val="007132B7"/>
    <w:rsid w:val="00713AE8"/>
    <w:rsid w:val="007150AF"/>
    <w:rsid w:val="00716241"/>
    <w:rsid w:val="007200AF"/>
    <w:rsid w:val="00721207"/>
    <w:rsid w:val="00724563"/>
    <w:rsid w:val="00725942"/>
    <w:rsid w:val="00725944"/>
    <w:rsid w:val="00726958"/>
    <w:rsid w:val="0073060D"/>
    <w:rsid w:val="00730AAF"/>
    <w:rsid w:val="00730E44"/>
    <w:rsid w:val="007350B6"/>
    <w:rsid w:val="0073535E"/>
    <w:rsid w:val="00737542"/>
    <w:rsid w:val="007375BC"/>
    <w:rsid w:val="00737698"/>
    <w:rsid w:val="00737C9E"/>
    <w:rsid w:val="00743F5D"/>
    <w:rsid w:val="00744225"/>
    <w:rsid w:val="00747CC9"/>
    <w:rsid w:val="007514C3"/>
    <w:rsid w:val="007539DA"/>
    <w:rsid w:val="00754596"/>
    <w:rsid w:val="00754982"/>
    <w:rsid w:val="00754D4E"/>
    <w:rsid w:val="007557A2"/>
    <w:rsid w:val="00756CA5"/>
    <w:rsid w:val="00760700"/>
    <w:rsid w:val="00762DD6"/>
    <w:rsid w:val="00763F9C"/>
    <w:rsid w:val="00764B5E"/>
    <w:rsid w:val="00764D4E"/>
    <w:rsid w:val="00764E2D"/>
    <w:rsid w:val="00767D97"/>
    <w:rsid w:val="00771444"/>
    <w:rsid w:val="00771AB1"/>
    <w:rsid w:val="00771FE1"/>
    <w:rsid w:val="007724D9"/>
    <w:rsid w:val="007730A6"/>
    <w:rsid w:val="007740DB"/>
    <w:rsid w:val="0077689A"/>
    <w:rsid w:val="00777BD4"/>
    <w:rsid w:val="00777BFD"/>
    <w:rsid w:val="007807A2"/>
    <w:rsid w:val="00781360"/>
    <w:rsid w:val="00781E15"/>
    <w:rsid w:val="00782991"/>
    <w:rsid w:val="00784235"/>
    <w:rsid w:val="00785909"/>
    <w:rsid w:val="00786B4A"/>
    <w:rsid w:val="00786B66"/>
    <w:rsid w:val="00793684"/>
    <w:rsid w:val="007959AD"/>
    <w:rsid w:val="007A19D9"/>
    <w:rsid w:val="007A23AA"/>
    <w:rsid w:val="007A324A"/>
    <w:rsid w:val="007A3451"/>
    <w:rsid w:val="007A3530"/>
    <w:rsid w:val="007A36BF"/>
    <w:rsid w:val="007A4793"/>
    <w:rsid w:val="007A548C"/>
    <w:rsid w:val="007A5EAF"/>
    <w:rsid w:val="007A734A"/>
    <w:rsid w:val="007B00A7"/>
    <w:rsid w:val="007B28F1"/>
    <w:rsid w:val="007B3BD7"/>
    <w:rsid w:val="007B6EA6"/>
    <w:rsid w:val="007B7C21"/>
    <w:rsid w:val="007C2893"/>
    <w:rsid w:val="007C2A3B"/>
    <w:rsid w:val="007C39C2"/>
    <w:rsid w:val="007C4472"/>
    <w:rsid w:val="007C7242"/>
    <w:rsid w:val="007D2207"/>
    <w:rsid w:val="007D2443"/>
    <w:rsid w:val="007D3673"/>
    <w:rsid w:val="007D3EA4"/>
    <w:rsid w:val="007D403C"/>
    <w:rsid w:val="007D6393"/>
    <w:rsid w:val="007E0A74"/>
    <w:rsid w:val="007E4991"/>
    <w:rsid w:val="007F6A08"/>
    <w:rsid w:val="00800EEB"/>
    <w:rsid w:val="008015A9"/>
    <w:rsid w:val="00806D92"/>
    <w:rsid w:val="00810D12"/>
    <w:rsid w:val="00815019"/>
    <w:rsid w:val="0082154E"/>
    <w:rsid w:val="00827085"/>
    <w:rsid w:val="0083694D"/>
    <w:rsid w:val="0083768C"/>
    <w:rsid w:val="0083787D"/>
    <w:rsid w:val="0084165C"/>
    <w:rsid w:val="00841B71"/>
    <w:rsid w:val="0084658D"/>
    <w:rsid w:val="008554EE"/>
    <w:rsid w:val="00856820"/>
    <w:rsid w:val="00860B65"/>
    <w:rsid w:val="00860C1A"/>
    <w:rsid w:val="00863969"/>
    <w:rsid w:val="00864A4F"/>
    <w:rsid w:val="00865124"/>
    <w:rsid w:val="008658F1"/>
    <w:rsid w:val="0086679E"/>
    <w:rsid w:val="00867766"/>
    <w:rsid w:val="00870FC8"/>
    <w:rsid w:val="0087112C"/>
    <w:rsid w:val="0087176B"/>
    <w:rsid w:val="00872655"/>
    <w:rsid w:val="008731B0"/>
    <w:rsid w:val="0087365C"/>
    <w:rsid w:val="0087422F"/>
    <w:rsid w:val="0087471A"/>
    <w:rsid w:val="008747E0"/>
    <w:rsid w:val="00875CEF"/>
    <w:rsid w:val="0087668A"/>
    <w:rsid w:val="00882B38"/>
    <w:rsid w:val="00882CA1"/>
    <w:rsid w:val="00882DF1"/>
    <w:rsid w:val="00883138"/>
    <w:rsid w:val="008854DB"/>
    <w:rsid w:val="00885871"/>
    <w:rsid w:val="00885BF8"/>
    <w:rsid w:val="00886087"/>
    <w:rsid w:val="00890B54"/>
    <w:rsid w:val="0089478F"/>
    <w:rsid w:val="008947A1"/>
    <w:rsid w:val="00894E56"/>
    <w:rsid w:val="00896E02"/>
    <w:rsid w:val="00897785"/>
    <w:rsid w:val="008978DA"/>
    <w:rsid w:val="008A21B2"/>
    <w:rsid w:val="008A2AAC"/>
    <w:rsid w:val="008A77C5"/>
    <w:rsid w:val="008B0FE0"/>
    <w:rsid w:val="008B183F"/>
    <w:rsid w:val="008B2CF0"/>
    <w:rsid w:val="008B53AC"/>
    <w:rsid w:val="008B5A89"/>
    <w:rsid w:val="008B7F31"/>
    <w:rsid w:val="008B7FD5"/>
    <w:rsid w:val="008C28E0"/>
    <w:rsid w:val="008C5EE1"/>
    <w:rsid w:val="008C5FA3"/>
    <w:rsid w:val="008C625F"/>
    <w:rsid w:val="008C768F"/>
    <w:rsid w:val="008D047B"/>
    <w:rsid w:val="008D4C5A"/>
    <w:rsid w:val="008D72F6"/>
    <w:rsid w:val="008E10B7"/>
    <w:rsid w:val="008E1CBB"/>
    <w:rsid w:val="008E2339"/>
    <w:rsid w:val="008E2437"/>
    <w:rsid w:val="008E2A23"/>
    <w:rsid w:val="008E2E66"/>
    <w:rsid w:val="008E3100"/>
    <w:rsid w:val="008F2AB5"/>
    <w:rsid w:val="008F43CD"/>
    <w:rsid w:val="009041FE"/>
    <w:rsid w:val="00910167"/>
    <w:rsid w:val="0091071F"/>
    <w:rsid w:val="00912DB8"/>
    <w:rsid w:val="00916F08"/>
    <w:rsid w:val="0091727D"/>
    <w:rsid w:val="00921BFC"/>
    <w:rsid w:val="00921E32"/>
    <w:rsid w:val="00921F40"/>
    <w:rsid w:val="00922267"/>
    <w:rsid w:val="00922EB4"/>
    <w:rsid w:val="009309F7"/>
    <w:rsid w:val="009315BD"/>
    <w:rsid w:val="00932B0E"/>
    <w:rsid w:val="0093345A"/>
    <w:rsid w:val="00934DD1"/>
    <w:rsid w:val="0093510B"/>
    <w:rsid w:val="00940B64"/>
    <w:rsid w:val="00943132"/>
    <w:rsid w:val="00943A8C"/>
    <w:rsid w:val="00944D11"/>
    <w:rsid w:val="00950626"/>
    <w:rsid w:val="00953EFA"/>
    <w:rsid w:val="00954E51"/>
    <w:rsid w:val="00955653"/>
    <w:rsid w:val="00960EAA"/>
    <w:rsid w:val="0096156D"/>
    <w:rsid w:val="009622F1"/>
    <w:rsid w:val="0096458D"/>
    <w:rsid w:val="0096603E"/>
    <w:rsid w:val="0096635F"/>
    <w:rsid w:val="00966EF3"/>
    <w:rsid w:val="00971FF6"/>
    <w:rsid w:val="00974C04"/>
    <w:rsid w:val="00974DCD"/>
    <w:rsid w:val="00975AF1"/>
    <w:rsid w:val="00977201"/>
    <w:rsid w:val="00980C23"/>
    <w:rsid w:val="00981C70"/>
    <w:rsid w:val="00985BD7"/>
    <w:rsid w:val="00987381"/>
    <w:rsid w:val="00990C3E"/>
    <w:rsid w:val="00991979"/>
    <w:rsid w:val="00991AE1"/>
    <w:rsid w:val="00992FE9"/>
    <w:rsid w:val="00993DCC"/>
    <w:rsid w:val="009954A2"/>
    <w:rsid w:val="009978FD"/>
    <w:rsid w:val="00997AC0"/>
    <w:rsid w:val="009A1DAB"/>
    <w:rsid w:val="009A457D"/>
    <w:rsid w:val="009A6D35"/>
    <w:rsid w:val="009B2C61"/>
    <w:rsid w:val="009B46EC"/>
    <w:rsid w:val="009B49B2"/>
    <w:rsid w:val="009B79A1"/>
    <w:rsid w:val="009C0F4D"/>
    <w:rsid w:val="009C5E2D"/>
    <w:rsid w:val="009C636D"/>
    <w:rsid w:val="009C7737"/>
    <w:rsid w:val="009D020B"/>
    <w:rsid w:val="009D2889"/>
    <w:rsid w:val="009D4469"/>
    <w:rsid w:val="009D4ADE"/>
    <w:rsid w:val="009D52E8"/>
    <w:rsid w:val="009D5918"/>
    <w:rsid w:val="009D5A94"/>
    <w:rsid w:val="009D6824"/>
    <w:rsid w:val="009E05C5"/>
    <w:rsid w:val="009E18C6"/>
    <w:rsid w:val="009E3E8B"/>
    <w:rsid w:val="009F1747"/>
    <w:rsid w:val="009F1DA4"/>
    <w:rsid w:val="009F3936"/>
    <w:rsid w:val="009F4702"/>
    <w:rsid w:val="009F7A9D"/>
    <w:rsid w:val="009F7CB3"/>
    <w:rsid w:val="00A00E58"/>
    <w:rsid w:val="00A01B8A"/>
    <w:rsid w:val="00A0269D"/>
    <w:rsid w:val="00A06000"/>
    <w:rsid w:val="00A06A32"/>
    <w:rsid w:val="00A07EAB"/>
    <w:rsid w:val="00A10908"/>
    <w:rsid w:val="00A118E4"/>
    <w:rsid w:val="00A1336F"/>
    <w:rsid w:val="00A13DA0"/>
    <w:rsid w:val="00A13FCB"/>
    <w:rsid w:val="00A140BF"/>
    <w:rsid w:val="00A14415"/>
    <w:rsid w:val="00A16C6B"/>
    <w:rsid w:val="00A16F6E"/>
    <w:rsid w:val="00A21210"/>
    <w:rsid w:val="00A21B4B"/>
    <w:rsid w:val="00A23B4C"/>
    <w:rsid w:val="00A242A0"/>
    <w:rsid w:val="00A30C28"/>
    <w:rsid w:val="00A30D62"/>
    <w:rsid w:val="00A3350A"/>
    <w:rsid w:val="00A33572"/>
    <w:rsid w:val="00A3605D"/>
    <w:rsid w:val="00A41C4A"/>
    <w:rsid w:val="00A44E29"/>
    <w:rsid w:val="00A473CF"/>
    <w:rsid w:val="00A50154"/>
    <w:rsid w:val="00A50CAE"/>
    <w:rsid w:val="00A51416"/>
    <w:rsid w:val="00A5513D"/>
    <w:rsid w:val="00A57080"/>
    <w:rsid w:val="00A5761B"/>
    <w:rsid w:val="00A5794E"/>
    <w:rsid w:val="00A608A3"/>
    <w:rsid w:val="00A6145D"/>
    <w:rsid w:val="00A61555"/>
    <w:rsid w:val="00A63A58"/>
    <w:rsid w:val="00A67A4A"/>
    <w:rsid w:val="00A7053D"/>
    <w:rsid w:val="00A70DB8"/>
    <w:rsid w:val="00A71829"/>
    <w:rsid w:val="00A718BD"/>
    <w:rsid w:val="00A72482"/>
    <w:rsid w:val="00A74939"/>
    <w:rsid w:val="00A77542"/>
    <w:rsid w:val="00A77B37"/>
    <w:rsid w:val="00A82957"/>
    <w:rsid w:val="00A8449A"/>
    <w:rsid w:val="00A86A05"/>
    <w:rsid w:val="00A87990"/>
    <w:rsid w:val="00A87E0B"/>
    <w:rsid w:val="00A96539"/>
    <w:rsid w:val="00A96D0C"/>
    <w:rsid w:val="00A9719A"/>
    <w:rsid w:val="00AA0244"/>
    <w:rsid w:val="00AA1DC1"/>
    <w:rsid w:val="00AA32F7"/>
    <w:rsid w:val="00AA4B0C"/>
    <w:rsid w:val="00AA7FDA"/>
    <w:rsid w:val="00AB0CBD"/>
    <w:rsid w:val="00AB231B"/>
    <w:rsid w:val="00AB2C64"/>
    <w:rsid w:val="00AB336C"/>
    <w:rsid w:val="00AB6529"/>
    <w:rsid w:val="00AB6D43"/>
    <w:rsid w:val="00AB78D7"/>
    <w:rsid w:val="00AC1626"/>
    <w:rsid w:val="00AC4650"/>
    <w:rsid w:val="00AD0150"/>
    <w:rsid w:val="00AD02AF"/>
    <w:rsid w:val="00AD35F5"/>
    <w:rsid w:val="00AD465B"/>
    <w:rsid w:val="00AD7449"/>
    <w:rsid w:val="00AD74BB"/>
    <w:rsid w:val="00AD7E7B"/>
    <w:rsid w:val="00AE2381"/>
    <w:rsid w:val="00AE38CB"/>
    <w:rsid w:val="00AE57FC"/>
    <w:rsid w:val="00AE74C2"/>
    <w:rsid w:val="00AF207F"/>
    <w:rsid w:val="00AF242C"/>
    <w:rsid w:val="00AF32A5"/>
    <w:rsid w:val="00AF6622"/>
    <w:rsid w:val="00AF735A"/>
    <w:rsid w:val="00B00391"/>
    <w:rsid w:val="00B01CD5"/>
    <w:rsid w:val="00B01EE0"/>
    <w:rsid w:val="00B02E49"/>
    <w:rsid w:val="00B03C84"/>
    <w:rsid w:val="00B04C16"/>
    <w:rsid w:val="00B04E9F"/>
    <w:rsid w:val="00B0604E"/>
    <w:rsid w:val="00B06C2A"/>
    <w:rsid w:val="00B104A4"/>
    <w:rsid w:val="00B12EA8"/>
    <w:rsid w:val="00B1388A"/>
    <w:rsid w:val="00B20840"/>
    <w:rsid w:val="00B24B2B"/>
    <w:rsid w:val="00B25FA0"/>
    <w:rsid w:val="00B273A1"/>
    <w:rsid w:val="00B30A80"/>
    <w:rsid w:val="00B30EF7"/>
    <w:rsid w:val="00B319A7"/>
    <w:rsid w:val="00B31E97"/>
    <w:rsid w:val="00B3588E"/>
    <w:rsid w:val="00B36B3B"/>
    <w:rsid w:val="00B406CA"/>
    <w:rsid w:val="00B409C7"/>
    <w:rsid w:val="00B42FE0"/>
    <w:rsid w:val="00B437DB"/>
    <w:rsid w:val="00B46687"/>
    <w:rsid w:val="00B47931"/>
    <w:rsid w:val="00B502FA"/>
    <w:rsid w:val="00B51647"/>
    <w:rsid w:val="00B51751"/>
    <w:rsid w:val="00B5500B"/>
    <w:rsid w:val="00B56DD6"/>
    <w:rsid w:val="00B576C0"/>
    <w:rsid w:val="00B57CC4"/>
    <w:rsid w:val="00B60D96"/>
    <w:rsid w:val="00B61188"/>
    <w:rsid w:val="00B64678"/>
    <w:rsid w:val="00B64F0A"/>
    <w:rsid w:val="00B65468"/>
    <w:rsid w:val="00B703DF"/>
    <w:rsid w:val="00B7098F"/>
    <w:rsid w:val="00B7101A"/>
    <w:rsid w:val="00B7174E"/>
    <w:rsid w:val="00B741E2"/>
    <w:rsid w:val="00B7514C"/>
    <w:rsid w:val="00B76CEC"/>
    <w:rsid w:val="00B8060A"/>
    <w:rsid w:val="00B83239"/>
    <w:rsid w:val="00B838FD"/>
    <w:rsid w:val="00B83EBD"/>
    <w:rsid w:val="00B856EA"/>
    <w:rsid w:val="00B91B37"/>
    <w:rsid w:val="00B938D0"/>
    <w:rsid w:val="00B93A66"/>
    <w:rsid w:val="00B951F9"/>
    <w:rsid w:val="00B96E5A"/>
    <w:rsid w:val="00B97BF3"/>
    <w:rsid w:val="00BA0134"/>
    <w:rsid w:val="00BA2A56"/>
    <w:rsid w:val="00BA43D7"/>
    <w:rsid w:val="00BA7C1A"/>
    <w:rsid w:val="00BB2767"/>
    <w:rsid w:val="00BB2DF1"/>
    <w:rsid w:val="00BB2FBD"/>
    <w:rsid w:val="00BB3A43"/>
    <w:rsid w:val="00BB3D1E"/>
    <w:rsid w:val="00BB53A3"/>
    <w:rsid w:val="00BB58AB"/>
    <w:rsid w:val="00BB67E0"/>
    <w:rsid w:val="00BB792D"/>
    <w:rsid w:val="00BC112D"/>
    <w:rsid w:val="00BC64E3"/>
    <w:rsid w:val="00BD2A13"/>
    <w:rsid w:val="00BD4FC3"/>
    <w:rsid w:val="00BD528D"/>
    <w:rsid w:val="00BD58C9"/>
    <w:rsid w:val="00BD7D62"/>
    <w:rsid w:val="00BD7E20"/>
    <w:rsid w:val="00BE09B4"/>
    <w:rsid w:val="00BE13D8"/>
    <w:rsid w:val="00BE1656"/>
    <w:rsid w:val="00BE1E8C"/>
    <w:rsid w:val="00BE2B67"/>
    <w:rsid w:val="00BE4D64"/>
    <w:rsid w:val="00BE560B"/>
    <w:rsid w:val="00BE5711"/>
    <w:rsid w:val="00BE5A8D"/>
    <w:rsid w:val="00BE63DD"/>
    <w:rsid w:val="00BE6734"/>
    <w:rsid w:val="00BE6F47"/>
    <w:rsid w:val="00BE72D4"/>
    <w:rsid w:val="00BF2D39"/>
    <w:rsid w:val="00BF3DD8"/>
    <w:rsid w:val="00BF44B4"/>
    <w:rsid w:val="00BF7F22"/>
    <w:rsid w:val="00C10A58"/>
    <w:rsid w:val="00C11539"/>
    <w:rsid w:val="00C11660"/>
    <w:rsid w:val="00C12D02"/>
    <w:rsid w:val="00C168DD"/>
    <w:rsid w:val="00C21566"/>
    <w:rsid w:val="00C23014"/>
    <w:rsid w:val="00C30B23"/>
    <w:rsid w:val="00C30FA7"/>
    <w:rsid w:val="00C31F99"/>
    <w:rsid w:val="00C3259F"/>
    <w:rsid w:val="00C3321D"/>
    <w:rsid w:val="00C33639"/>
    <w:rsid w:val="00C33861"/>
    <w:rsid w:val="00C3667F"/>
    <w:rsid w:val="00C3770F"/>
    <w:rsid w:val="00C40B05"/>
    <w:rsid w:val="00C436F9"/>
    <w:rsid w:val="00C45A4A"/>
    <w:rsid w:val="00C50933"/>
    <w:rsid w:val="00C50C52"/>
    <w:rsid w:val="00C50EF3"/>
    <w:rsid w:val="00C53786"/>
    <w:rsid w:val="00C55E4A"/>
    <w:rsid w:val="00C60D76"/>
    <w:rsid w:val="00C64677"/>
    <w:rsid w:val="00C657A3"/>
    <w:rsid w:val="00C703A4"/>
    <w:rsid w:val="00C70D9D"/>
    <w:rsid w:val="00C73B39"/>
    <w:rsid w:val="00C75528"/>
    <w:rsid w:val="00C75E5C"/>
    <w:rsid w:val="00C812C7"/>
    <w:rsid w:val="00C8166C"/>
    <w:rsid w:val="00C8284F"/>
    <w:rsid w:val="00C83B8C"/>
    <w:rsid w:val="00C849B4"/>
    <w:rsid w:val="00C84BAF"/>
    <w:rsid w:val="00C86C0D"/>
    <w:rsid w:val="00C87873"/>
    <w:rsid w:val="00C9192C"/>
    <w:rsid w:val="00C91D9D"/>
    <w:rsid w:val="00C925C1"/>
    <w:rsid w:val="00C92E76"/>
    <w:rsid w:val="00C950BF"/>
    <w:rsid w:val="00CA14A7"/>
    <w:rsid w:val="00CA6AC7"/>
    <w:rsid w:val="00CA7863"/>
    <w:rsid w:val="00CA7DC3"/>
    <w:rsid w:val="00CB0467"/>
    <w:rsid w:val="00CB0B16"/>
    <w:rsid w:val="00CB0CDC"/>
    <w:rsid w:val="00CB514C"/>
    <w:rsid w:val="00CB5B33"/>
    <w:rsid w:val="00CB7D23"/>
    <w:rsid w:val="00CC44F1"/>
    <w:rsid w:val="00CD367D"/>
    <w:rsid w:val="00CD5F01"/>
    <w:rsid w:val="00CD7886"/>
    <w:rsid w:val="00CE2C5D"/>
    <w:rsid w:val="00CE3A4D"/>
    <w:rsid w:val="00CE65A2"/>
    <w:rsid w:val="00CE6B6D"/>
    <w:rsid w:val="00CE7DA9"/>
    <w:rsid w:val="00CF0395"/>
    <w:rsid w:val="00CF0494"/>
    <w:rsid w:val="00CF1D73"/>
    <w:rsid w:val="00CF6A27"/>
    <w:rsid w:val="00CF743F"/>
    <w:rsid w:val="00D00181"/>
    <w:rsid w:val="00D0158D"/>
    <w:rsid w:val="00D01E94"/>
    <w:rsid w:val="00D0205B"/>
    <w:rsid w:val="00D025A0"/>
    <w:rsid w:val="00D0277E"/>
    <w:rsid w:val="00D032C2"/>
    <w:rsid w:val="00D04755"/>
    <w:rsid w:val="00D05594"/>
    <w:rsid w:val="00D055FB"/>
    <w:rsid w:val="00D0629D"/>
    <w:rsid w:val="00D07F9F"/>
    <w:rsid w:val="00D12199"/>
    <w:rsid w:val="00D1247E"/>
    <w:rsid w:val="00D12F16"/>
    <w:rsid w:val="00D13832"/>
    <w:rsid w:val="00D13B35"/>
    <w:rsid w:val="00D16435"/>
    <w:rsid w:val="00D16834"/>
    <w:rsid w:val="00D174F7"/>
    <w:rsid w:val="00D2035B"/>
    <w:rsid w:val="00D208BA"/>
    <w:rsid w:val="00D230F9"/>
    <w:rsid w:val="00D25E5D"/>
    <w:rsid w:val="00D27C1B"/>
    <w:rsid w:val="00D3073A"/>
    <w:rsid w:val="00D309B7"/>
    <w:rsid w:val="00D32305"/>
    <w:rsid w:val="00D32B4D"/>
    <w:rsid w:val="00D43EC7"/>
    <w:rsid w:val="00D470F4"/>
    <w:rsid w:val="00D501B4"/>
    <w:rsid w:val="00D50AD4"/>
    <w:rsid w:val="00D523F7"/>
    <w:rsid w:val="00D5545A"/>
    <w:rsid w:val="00D578A3"/>
    <w:rsid w:val="00D61644"/>
    <w:rsid w:val="00D634F4"/>
    <w:rsid w:val="00D65A59"/>
    <w:rsid w:val="00D669F3"/>
    <w:rsid w:val="00D67BDE"/>
    <w:rsid w:val="00D70A17"/>
    <w:rsid w:val="00D758B8"/>
    <w:rsid w:val="00D75F33"/>
    <w:rsid w:val="00D77B06"/>
    <w:rsid w:val="00D801B0"/>
    <w:rsid w:val="00D823F9"/>
    <w:rsid w:val="00D8324C"/>
    <w:rsid w:val="00D83A96"/>
    <w:rsid w:val="00D843BD"/>
    <w:rsid w:val="00D90054"/>
    <w:rsid w:val="00D91DFA"/>
    <w:rsid w:val="00D920CB"/>
    <w:rsid w:val="00D92273"/>
    <w:rsid w:val="00D93098"/>
    <w:rsid w:val="00D9440F"/>
    <w:rsid w:val="00D9644B"/>
    <w:rsid w:val="00D975DF"/>
    <w:rsid w:val="00D97678"/>
    <w:rsid w:val="00DA0FD4"/>
    <w:rsid w:val="00DA1B19"/>
    <w:rsid w:val="00DA2F5D"/>
    <w:rsid w:val="00DA4057"/>
    <w:rsid w:val="00DA478A"/>
    <w:rsid w:val="00DA4805"/>
    <w:rsid w:val="00DA4A87"/>
    <w:rsid w:val="00DA78ED"/>
    <w:rsid w:val="00DB01FA"/>
    <w:rsid w:val="00DB2F5E"/>
    <w:rsid w:val="00DC0913"/>
    <w:rsid w:val="00DC4EB6"/>
    <w:rsid w:val="00DC6014"/>
    <w:rsid w:val="00DC6896"/>
    <w:rsid w:val="00DC7C51"/>
    <w:rsid w:val="00DD08F6"/>
    <w:rsid w:val="00DD0FB0"/>
    <w:rsid w:val="00DD108D"/>
    <w:rsid w:val="00DD1781"/>
    <w:rsid w:val="00DD5275"/>
    <w:rsid w:val="00DE00CE"/>
    <w:rsid w:val="00DE0E92"/>
    <w:rsid w:val="00DE196A"/>
    <w:rsid w:val="00DE1DC5"/>
    <w:rsid w:val="00DE39A9"/>
    <w:rsid w:val="00DE4A38"/>
    <w:rsid w:val="00DE5298"/>
    <w:rsid w:val="00DE7156"/>
    <w:rsid w:val="00DE7A34"/>
    <w:rsid w:val="00DF2286"/>
    <w:rsid w:val="00DF41A3"/>
    <w:rsid w:val="00DF5764"/>
    <w:rsid w:val="00DF6649"/>
    <w:rsid w:val="00DF69F5"/>
    <w:rsid w:val="00E01790"/>
    <w:rsid w:val="00E05D24"/>
    <w:rsid w:val="00E10233"/>
    <w:rsid w:val="00E1311F"/>
    <w:rsid w:val="00E13154"/>
    <w:rsid w:val="00E145B1"/>
    <w:rsid w:val="00E177E5"/>
    <w:rsid w:val="00E20AEC"/>
    <w:rsid w:val="00E214BA"/>
    <w:rsid w:val="00E23BF8"/>
    <w:rsid w:val="00E24955"/>
    <w:rsid w:val="00E26AC7"/>
    <w:rsid w:val="00E3043D"/>
    <w:rsid w:val="00E31B90"/>
    <w:rsid w:val="00E33D7E"/>
    <w:rsid w:val="00E3450D"/>
    <w:rsid w:val="00E35074"/>
    <w:rsid w:val="00E35469"/>
    <w:rsid w:val="00E36619"/>
    <w:rsid w:val="00E36FC9"/>
    <w:rsid w:val="00E4091A"/>
    <w:rsid w:val="00E40BE8"/>
    <w:rsid w:val="00E44E3A"/>
    <w:rsid w:val="00E4687A"/>
    <w:rsid w:val="00E47BE2"/>
    <w:rsid w:val="00E501F6"/>
    <w:rsid w:val="00E50882"/>
    <w:rsid w:val="00E51049"/>
    <w:rsid w:val="00E5344E"/>
    <w:rsid w:val="00E53729"/>
    <w:rsid w:val="00E56670"/>
    <w:rsid w:val="00E65718"/>
    <w:rsid w:val="00E66048"/>
    <w:rsid w:val="00E718C9"/>
    <w:rsid w:val="00E7260D"/>
    <w:rsid w:val="00E7289A"/>
    <w:rsid w:val="00E7292C"/>
    <w:rsid w:val="00E7306A"/>
    <w:rsid w:val="00E74F07"/>
    <w:rsid w:val="00E7568F"/>
    <w:rsid w:val="00E757EE"/>
    <w:rsid w:val="00E766F5"/>
    <w:rsid w:val="00E77181"/>
    <w:rsid w:val="00E77FFB"/>
    <w:rsid w:val="00E82132"/>
    <w:rsid w:val="00E83430"/>
    <w:rsid w:val="00E8387A"/>
    <w:rsid w:val="00E90FDA"/>
    <w:rsid w:val="00E9163F"/>
    <w:rsid w:val="00E950C4"/>
    <w:rsid w:val="00E967EB"/>
    <w:rsid w:val="00E97BD2"/>
    <w:rsid w:val="00EA1BAC"/>
    <w:rsid w:val="00EA1FCA"/>
    <w:rsid w:val="00EA346B"/>
    <w:rsid w:val="00EA42DC"/>
    <w:rsid w:val="00EA5763"/>
    <w:rsid w:val="00EA615B"/>
    <w:rsid w:val="00EA6EB9"/>
    <w:rsid w:val="00EA7F5F"/>
    <w:rsid w:val="00EB4618"/>
    <w:rsid w:val="00EB5C52"/>
    <w:rsid w:val="00EB648A"/>
    <w:rsid w:val="00EB67FF"/>
    <w:rsid w:val="00EB6BFB"/>
    <w:rsid w:val="00EC7156"/>
    <w:rsid w:val="00EC7715"/>
    <w:rsid w:val="00ED0BC8"/>
    <w:rsid w:val="00ED2E32"/>
    <w:rsid w:val="00ED3A81"/>
    <w:rsid w:val="00ED5AC6"/>
    <w:rsid w:val="00EE015B"/>
    <w:rsid w:val="00EE0B2F"/>
    <w:rsid w:val="00EE141A"/>
    <w:rsid w:val="00EE28EF"/>
    <w:rsid w:val="00EE301F"/>
    <w:rsid w:val="00EE56A1"/>
    <w:rsid w:val="00EE5C23"/>
    <w:rsid w:val="00EF1D17"/>
    <w:rsid w:val="00EF37E1"/>
    <w:rsid w:val="00EF4504"/>
    <w:rsid w:val="00EF4DB7"/>
    <w:rsid w:val="00EF55A5"/>
    <w:rsid w:val="00EF5D44"/>
    <w:rsid w:val="00EF656E"/>
    <w:rsid w:val="00EF73B9"/>
    <w:rsid w:val="00F023A2"/>
    <w:rsid w:val="00F03B48"/>
    <w:rsid w:val="00F04185"/>
    <w:rsid w:val="00F04864"/>
    <w:rsid w:val="00F049AC"/>
    <w:rsid w:val="00F052B5"/>
    <w:rsid w:val="00F0634C"/>
    <w:rsid w:val="00F10298"/>
    <w:rsid w:val="00F10871"/>
    <w:rsid w:val="00F10ECB"/>
    <w:rsid w:val="00F11103"/>
    <w:rsid w:val="00F11252"/>
    <w:rsid w:val="00F12B88"/>
    <w:rsid w:val="00F17B9F"/>
    <w:rsid w:val="00F2340F"/>
    <w:rsid w:val="00F24363"/>
    <w:rsid w:val="00F256DD"/>
    <w:rsid w:val="00F27A23"/>
    <w:rsid w:val="00F27B20"/>
    <w:rsid w:val="00F27FAE"/>
    <w:rsid w:val="00F3111B"/>
    <w:rsid w:val="00F315FE"/>
    <w:rsid w:val="00F326FE"/>
    <w:rsid w:val="00F327FC"/>
    <w:rsid w:val="00F34292"/>
    <w:rsid w:val="00F35AC3"/>
    <w:rsid w:val="00F42F93"/>
    <w:rsid w:val="00F45107"/>
    <w:rsid w:val="00F45820"/>
    <w:rsid w:val="00F45AF9"/>
    <w:rsid w:val="00F45E62"/>
    <w:rsid w:val="00F46135"/>
    <w:rsid w:val="00F472F6"/>
    <w:rsid w:val="00F50825"/>
    <w:rsid w:val="00F52297"/>
    <w:rsid w:val="00F54A71"/>
    <w:rsid w:val="00F5609F"/>
    <w:rsid w:val="00F56A34"/>
    <w:rsid w:val="00F62B96"/>
    <w:rsid w:val="00F64A48"/>
    <w:rsid w:val="00F660C5"/>
    <w:rsid w:val="00F666D2"/>
    <w:rsid w:val="00F67CC2"/>
    <w:rsid w:val="00F70707"/>
    <w:rsid w:val="00F7212D"/>
    <w:rsid w:val="00F721DC"/>
    <w:rsid w:val="00F72904"/>
    <w:rsid w:val="00F74B35"/>
    <w:rsid w:val="00F760FA"/>
    <w:rsid w:val="00F765C2"/>
    <w:rsid w:val="00F76C06"/>
    <w:rsid w:val="00F844E2"/>
    <w:rsid w:val="00F87B6C"/>
    <w:rsid w:val="00F87B70"/>
    <w:rsid w:val="00F930F2"/>
    <w:rsid w:val="00F94FA6"/>
    <w:rsid w:val="00F95D04"/>
    <w:rsid w:val="00F96402"/>
    <w:rsid w:val="00FA28C4"/>
    <w:rsid w:val="00FA3E96"/>
    <w:rsid w:val="00FA41FA"/>
    <w:rsid w:val="00FA5924"/>
    <w:rsid w:val="00FB08E9"/>
    <w:rsid w:val="00FB4045"/>
    <w:rsid w:val="00FB4D0E"/>
    <w:rsid w:val="00FB55B2"/>
    <w:rsid w:val="00FB5D85"/>
    <w:rsid w:val="00FB6446"/>
    <w:rsid w:val="00FB64F4"/>
    <w:rsid w:val="00FB7AB1"/>
    <w:rsid w:val="00FC1E76"/>
    <w:rsid w:val="00FC3214"/>
    <w:rsid w:val="00FC5A80"/>
    <w:rsid w:val="00FC642A"/>
    <w:rsid w:val="00FC6AF0"/>
    <w:rsid w:val="00FC7427"/>
    <w:rsid w:val="00FD000E"/>
    <w:rsid w:val="00FD27CC"/>
    <w:rsid w:val="00FD2A7C"/>
    <w:rsid w:val="00FD2C5F"/>
    <w:rsid w:val="00FD306D"/>
    <w:rsid w:val="00FD36D3"/>
    <w:rsid w:val="00FD3A45"/>
    <w:rsid w:val="00FD3B69"/>
    <w:rsid w:val="00FD4884"/>
    <w:rsid w:val="00FD675F"/>
    <w:rsid w:val="00FE0E95"/>
    <w:rsid w:val="00FE1422"/>
    <w:rsid w:val="00FE381D"/>
    <w:rsid w:val="00FE3B35"/>
    <w:rsid w:val="00FE433C"/>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B1FC6"/>
  <w15:docId w15:val="{F857F31E-9FC0-4BF1-9F33-D044BAA0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next w:val="Bodycopy"/>
    <w:link w:val="Heading1Char"/>
    <w:autoRedefine/>
    <w:qFormat/>
    <w:rsid w:val="00BE1E8C"/>
    <w:pPr>
      <w:pageBreakBefore/>
      <w:numPr>
        <w:numId w:val="13"/>
      </w:numPr>
      <w:spacing w:before="120" w:after="180"/>
      <w:ind w:left="576" w:hanging="576"/>
      <w:outlineLvl w:val="0"/>
    </w:pPr>
    <w:rPr>
      <w:rFonts w:asciiTheme="minorHAnsi" w:hAnsiTheme="minorHAnsi" w:cs="Arial"/>
      <w:b/>
      <w:color w:val="002776"/>
      <w:sz w:val="32"/>
      <w:szCs w:val="32"/>
    </w:rPr>
  </w:style>
  <w:style w:type="paragraph" w:styleId="Heading2">
    <w:name w:val="heading 2"/>
    <w:next w:val="Bodycopy"/>
    <w:link w:val="Heading2Char"/>
    <w:autoRedefine/>
    <w:qFormat/>
    <w:rsid w:val="00351CFB"/>
    <w:pPr>
      <w:numPr>
        <w:ilvl w:val="1"/>
        <w:numId w:val="13"/>
      </w:numPr>
      <w:spacing w:before="120" w:after="120"/>
      <w:outlineLvl w:val="1"/>
    </w:pPr>
    <w:rPr>
      <w:rFonts w:ascii="Arial" w:eastAsia="Times" w:hAnsi="Arial"/>
      <w:b/>
      <w:color w:val="002776"/>
      <w:lang w:val="en-GB"/>
    </w:rPr>
  </w:style>
  <w:style w:type="paragraph" w:styleId="Heading3">
    <w:name w:val="heading 3"/>
    <w:aliases w:val="H3,sl3,Heading 3under,- Maj Side,h3,1.2.3.,Level 1 - 1,3,SubSect,SubSect1,(1),1.1,3 bullet,2,L3,Level 3"/>
    <w:next w:val="Bodycopy"/>
    <w:link w:val="Heading3Char"/>
    <w:autoRedefine/>
    <w:qFormat/>
    <w:rsid w:val="00B96E5A"/>
    <w:pPr>
      <w:keepNext/>
      <w:numPr>
        <w:ilvl w:val="2"/>
        <w:numId w:val="13"/>
      </w:numPr>
      <w:spacing w:before="240" w:after="120"/>
      <w:outlineLvl w:val="2"/>
    </w:pPr>
    <w:rPr>
      <w:rFonts w:ascii="Arial Bold" w:hAnsi="Arial Bold" w:cs="Arial"/>
      <w:b/>
      <w:color w:val="002776"/>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aliases w:val="fz"/>
    <w:basedOn w:val="Normal"/>
    <w:link w:val="FooterChar"/>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E01790"/>
    <w:pPr>
      <w:spacing w:before="40" w:after="40"/>
    </w:pPr>
    <w:rPr>
      <w:rFonts w:cs="Arial"/>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BE1E8C"/>
    <w:rPr>
      <w:rFonts w:asciiTheme="minorHAnsi" w:hAnsiTheme="minorHAnsi" w:cs="Arial"/>
      <w:b/>
      <w:color w:val="002776"/>
      <w:sz w:val="32"/>
      <w:szCs w:val="32"/>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aliases w:val="fz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H3 Char,sl3 Char,Heading 3under Char,- Maj Side Char,h3 Char,1.2.3. Char,Level 1 - 1 Char,3 Char,SubSect Char,SubSect1 Char,(1) Char,1.1 Char,3 bullet Char,2 Char,L3 Char,Level 3 Char"/>
    <w:basedOn w:val="DefaultParagraphFont"/>
    <w:link w:val="Heading3"/>
    <w:rsid w:val="00B96E5A"/>
    <w:rPr>
      <w:rFonts w:ascii="Arial Bold" w:hAnsi="Arial Bold" w:cs="Arial"/>
      <w:b/>
      <w:color w:val="002776"/>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hd,foote,h"/>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aliases w:val="hd Char,foote Char,h Char"/>
    <w:basedOn w:val="DefaultParagraphFont"/>
    <w:link w:val="Header"/>
    <w:uiPriority w:val="99"/>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customStyle="1" w:styleId="TableText0">
    <w:name w:val="Table Text"/>
    <w:rsid w:val="005B6AF0"/>
    <w:pPr>
      <w:spacing w:before="40" w:after="20"/>
    </w:pPr>
    <w:rPr>
      <w:rFonts w:ascii="Arial" w:hAnsi="Arial"/>
      <w:color w:val="000000"/>
    </w:rPr>
  </w:style>
  <w:style w:type="character" w:customStyle="1" w:styleId="Heading2Char">
    <w:name w:val="Heading 2 Char"/>
    <w:basedOn w:val="DefaultParagraphFont"/>
    <w:link w:val="Heading2"/>
    <w:rsid w:val="00351CFB"/>
    <w:rPr>
      <w:rFonts w:ascii="Arial" w:eastAsia="Times" w:hAnsi="Arial"/>
      <w:b/>
      <w:color w:val="002776"/>
      <w:lang w:val="en-GB"/>
    </w:rPr>
  </w:style>
  <w:style w:type="character" w:styleId="CommentReference">
    <w:name w:val="annotation reference"/>
    <w:basedOn w:val="DefaultParagraphFont"/>
    <w:semiHidden/>
    <w:unhideWhenUsed/>
    <w:rsid w:val="00D032C2"/>
    <w:rPr>
      <w:sz w:val="16"/>
      <w:szCs w:val="16"/>
    </w:rPr>
  </w:style>
  <w:style w:type="paragraph" w:styleId="CommentText">
    <w:name w:val="annotation text"/>
    <w:basedOn w:val="Normal"/>
    <w:link w:val="CommentTextChar"/>
    <w:semiHidden/>
    <w:unhideWhenUsed/>
    <w:rsid w:val="00D032C2"/>
  </w:style>
  <w:style w:type="character" w:customStyle="1" w:styleId="CommentTextChar">
    <w:name w:val="Comment Text Char"/>
    <w:basedOn w:val="DefaultParagraphFont"/>
    <w:link w:val="CommentText"/>
    <w:semiHidden/>
    <w:rsid w:val="00D032C2"/>
    <w:rPr>
      <w:rFonts w:ascii="Arial" w:hAnsi="Arial"/>
    </w:rPr>
  </w:style>
  <w:style w:type="paragraph" w:styleId="CommentSubject">
    <w:name w:val="annotation subject"/>
    <w:basedOn w:val="CommentText"/>
    <w:next w:val="CommentText"/>
    <w:link w:val="CommentSubjectChar"/>
    <w:semiHidden/>
    <w:unhideWhenUsed/>
    <w:rsid w:val="00D032C2"/>
    <w:rPr>
      <w:b/>
      <w:bCs/>
    </w:rPr>
  </w:style>
  <w:style w:type="character" w:customStyle="1" w:styleId="CommentSubjectChar">
    <w:name w:val="Comment Subject Char"/>
    <w:basedOn w:val="CommentTextChar"/>
    <w:link w:val="CommentSubject"/>
    <w:semiHidden/>
    <w:rsid w:val="00D032C2"/>
    <w:rPr>
      <w:rFonts w:ascii="Arial" w:hAnsi="Arial"/>
      <w:b/>
      <w:bCs/>
    </w:rPr>
  </w:style>
  <w:style w:type="paragraph" w:customStyle="1" w:styleId="DescriptiveText">
    <w:name w:val="Descriptive Text"/>
    <w:basedOn w:val="Normal"/>
    <w:rsid w:val="00D230F9"/>
    <w:pPr>
      <w:tabs>
        <w:tab w:val="left" w:pos="851"/>
      </w:tabs>
      <w:spacing w:after="120"/>
      <w:ind w:left="1418"/>
    </w:pPr>
    <w:rPr>
      <w:rFonts w:ascii="Times New Roman" w:hAnsi="Times New Roman"/>
      <w:lang w:val="en-AU"/>
    </w:rPr>
  </w:style>
  <w:style w:type="paragraph" w:customStyle="1" w:styleId="TITLEBOX1">
    <w:name w:val="TITLE BOX 1"/>
    <w:basedOn w:val="Normal"/>
    <w:rsid w:val="00D230F9"/>
    <w:pPr>
      <w:spacing w:before="360" w:after="360"/>
      <w:jc w:val="center"/>
    </w:pPr>
    <w:rPr>
      <w:rFonts w:ascii="Arial Narrow" w:hAnsi="Arial Narrow"/>
      <w:b/>
      <w:smallCaps/>
      <w:sz w:val="22"/>
      <w:szCs w:val="24"/>
    </w:rPr>
  </w:style>
  <w:style w:type="paragraph" w:customStyle="1" w:styleId="SIGNATUREBOX1">
    <w:name w:val="SIGNATURE BOX 1"/>
    <w:basedOn w:val="Normal"/>
    <w:rsid w:val="00D230F9"/>
    <w:pPr>
      <w:tabs>
        <w:tab w:val="right" w:pos="7938"/>
      </w:tabs>
      <w:spacing w:before="60" w:after="60" w:line="360" w:lineRule="auto"/>
    </w:pPr>
    <w:rPr>
      <w:rFonts w:ascii="Tahoma" w:hAnsi="Tahoma"/>
      <w:b/>
      <w:smallCaps/>
      <w:sz w:val="16"/>
      <w:szCs w:val="24"/>
    </w:rPr>
  </w:style>
  <w:style w:type="paragraph" w:customStyle="1" w:styleId="SIGNATUREBOX2">
    <w:name w:val="SIGNATURE BOX 2"/>
    <w:basedOn w:val="SIGNATUREBOX1"/>
    <w:rsid w:val="00D230F9"/>
    <w:pPr>
      <w:spacing w:before="120" w:after="120"/>
    </w:pPr>
    <w:rPr>
      <w:b w:val="0"/>
    </w:rPr>
  </w:style>
  <w:style w:type="paragraph" w:customStyle="1" w:styleId="Tableboxsmall">
    <w:name w:val="Table box small"/>
    <w:basedOn w:val="Normal"/>
    <w:rsid w:val="00D230F9"/>
    <w:pPr>
      <w:spacing w:before="60" w:after="60"/>
    </w:pPr>
    <w:rPr>
      <w:rFonts w:ascii="Tahoma" w:hAnsi="Tahoma" w:cs="Tahoma"/>
      <w:bCs/>
      <w:sz w:val="16"/>
      <w:szCs w:val="24"/>
      <w:lang w:val="en-GB"/>
    </w:rPr>
  </w:style>
  <w:style w:type="character" w:styleId="PageNumber">
    <w:name w:val="page number"/>
    <w:rsid w:val="00D230F9"/>
  </w:style>
  <w:style w:type="paragraph" w:customStyle="1" w:styleId="DefaultText">
    <w:name w:val="Default Text"/>
    <w:basedOn w:val="Normal"/>
    <w:rsid w:val="00D230F9"/>
    <w:rPr>
      <w:sz w:val="24"/>
      <w:lang w:val="en-GB"/>
    </w:rPr>
  </w:style>
  <w:style w:type="paragraph" w:styleId="ListParagraph">
    <w:name w:val="List Paragraph"/>
    <w:basedOn w:val="Normal"/>
    <w:uiPriority w:val="34"/>
    <w:rsid w:val="00D230F9"/>
    <w:pPr>
      <w:ind w:left="720"/>
      <w:contextualSpacing/>
    </w:pPr>
  </w:style>
  <w:style w:type="paragraph" w:styleId="BodyText">
    <w:name w:val="Body Text"/>
    <w:basedOn w:val="Normal"/>
    <w:link w:val="BodyTextChar"/>
    <w:semiHidden/>
    <w:unhideWhenUsed/>
    <w:rsid w:val="00C11660"/>
    <w:pPr>
      <w:spacing w:after="120"/>
    </w:pPr>
  </w:style>
  <w:style w:type="character" w:customStyle="1" w:styleId="BodyTextChar">
    <w:name w:val="Body Text Char"/>
    <w:basedOn w:val="DefaultParagraphFont"/>
    <w:link w:val="BodyText"/>
    <w:semiHidden/>
    <w:rsid w:val="00C1166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0266">
      <w:bodyDiv w:val="1"/>
      <w:marLeft w:val="0"/>
      <w:marRight w:val="0"/>
      <w:marTop w:val="0"/>
      <w:marBottom w:val="0"/>
      <w:divBdr>
        <w:top w:val="none" w:sz="0" w:space="0" w:color="auto"/>
        <w:left w:val="none" w:sz="0" w:space="0" w:color="auto"/>
        <w:bottom w:val="none" w:sz="0" w:space="0" w:color="auto"/>
        <w:right w:val="none" w:sz="0" w:space="0" w:color="auto"/>
      </w:divBdr>
    </w:div>
    <w:div w:id="66660586">
      <w:bodyDiv w:val="1"/>
      <w:marLeft w:val="0"/>
      <w:marRight w:val="0"/>
      <w:marTop w:val="0"/>
      <w:marBottom w:val="0"/>
      <w:divBdr>
        <w:top w:val="none" w:sz="0" w:space="0" w:color="auto"/>
        <w:left w:val="none" w:sz="0" w:space="0" w:color="auto"/>
        <w:bottom w:val="none" w:sz="0" w:space="0" w:color="auto"/>
        <w:right w:val="none" w:sz="0" w:space="0" w:color="auto"/>
      </w:divBdr>
    </w:div>
    <w:div w:id="19323235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6880">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55086354">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8433236">
      <w:bodyDiv w:val="1"/>
      <w:marLeft w:val="0"/>
      <w:marRight w:val="0"/>
      <w:marTop w:val="0"/>
      <w:marBottom w:val="0"/>
      <w:divBdr>
        <w:top w:val="none" w:sz="0" w:space="0" w:color="auto"/>
        <w:left w:val="none" w:sz="0" w:space="0" w:color="auto"/>
        <w:bottom w:val="none" w:sz="0" w:space="0" w:color="auto"/>
        <w:right w:val="none" w:sz="0" w:space="0" w:color="auto"/>
      </w:divBdr>
    </w:div>
    <w:div w:id="448932570">
      <w:bodyDiv w:val="1"/>
      <w:marLeft w:val="0"/>
      <w:marRight w:val="0"/>
      <w:marTop w:val="0"/>
      <w:marBottom w:val="0"/>
      <w:divBdr>
        <w:top w:val="none" w:sz="0" w:space="0" w:color="auto"/>
        <w:left w:val="none" w:sz="0" w:space="0" w:color="auto"/>
        <w:bottom w:val="none" w:sz="0" w:space="0" w:color="auto"/>
        <w:right w:val="none" w:sz="0" w:space="0" w:color="auto"/>
      </w:divBdr>
    </w:div>
    <w:div w:id="479079100">
      <w:bodyDiv w:val="1"/>
      <w:marLeft w:val="0"/>
      <w:marRight w:val="0"/>
      <w:marTop w:val="0"/>
      <w:marBottom w:val="0"/>
      <w:divBdr>
        <w:top w:val="none" w:sz="0" w:space="0" w:color="auto"/>
        <w:left w:val="none" w:sz="0" w:space="0" w:color="auto"/>
        <w:bottom w:val="none" w:sz="0" w:space="0" w:color="auto"/>
        <w:right w:val="none" w:sz="0" w:space="0" w:color="auto"/>
      </w:divBdr>
    </w:div>
    <w:div w:id="486943664">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19291520">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79594563">
      <w:bodyDiv w:val="1"/>
      <w:marLeft w:val="0"/>
      <w:marRight w:val="0"/>
      <w:marTop w:val="0"/>
      <w:marBottom w:val="0"/>
      <w:divBdr>
        <w:top w:val="none" w:sz="0" w:space="0" w:color="auto"/>
        <w:left w:val="none" w:sz="0" w:space="0" w:color="auto"/>
        <w:bottom w:val="none" w:sz="0" w:space="0" w:color="auto"/>
        <w:right w:val="none" w:sz="0" w:space="0" w:color="auto"/>
      </w:divBdr>
    </w:div>
    <w:div w:id="1181428871">
      <w:bodyDiv w:val="1"/>
      <w:marLeft w:val="0"/>
      <w:marRight w:val="0"/>
      <w:marTop w:val="0"/>
      <w:marBottom w:val="0"/>
      <w:divBdr>
        <w:top w:val="none" w:sz="0" w:space="0" w:color="auto"/>
        <w:left w:val="none" w:sz="0" w:space="0" w:color="auto"/>
        <w:bottom w:val="none" w:sz="0" w:space="0" w:color="auto"/>
        <w:right w:val="none" w:sz="0" w:space="0" w:color="auto"/>
      </w:divBdr>
    </w:div>
    <w:div w:id="1187717367">
      <w:bodyDiv w:val="1"/>
      <w:marLeft w:val="0"/>
      <w:marRight w:val="0"/>
      <w:marTop w:val="0"/>
      <w:marBottom w:val="0"/>
      <w:divBdr>
        <w:top w:val="none" w:sz="0" w:space="0" w:color="auto"/>
        <w:left w:val="none" w:sz="0" w:space="0" w:color="auto"/>
        <w:bottom w:val="none" w:sz="0" w:space="0" w:color="auto"/>
        <w:right w:val="none" w:sz="0" w:space="0" w:color="auto"/>
      </w:divBdr>
    </w:div>
    <w:div w:id="126333869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8199240">
      <w:bodyDiv w:val="1"/>
      <w:marLeft w:val="0"/>
      <w:marRight w:val="0"/>
      <w:marTop w:val="0"/>
      <w:marBottom w:val="0"/>
      <w:divBdr>
        <w:top w:val="none" w:sz="0" w:space="0" w:color="auto"/>
        <w:left w:val="none" w:sz="0" w:space="0" w:color="auto"/>
        <w:bottom w:val="none" w:sz="0" w:space="0" w:color="auto"/>
        <w:right w:val="none" w:sz="0" w:space="0" w:color="auto"/>
      </w:divBdr>
    </w:div>
    <w:div w:id="1340304324">
      <w:bodyDiv w:val="1"/>
      <w:marLeft w:val="0"/>
      <w:marRight w:val="0"/>
      <w:marTop w:val="0"/>
      <w:marBottom w:val="0"/>
      <w:divBdr>
        <w:top w:val="none" w:sz="0" w:space="0" w:color="auto"/>
        <w:left w:val="none" w:sz="0" w:space="0" w:color="auto"/>
        <w:bottom w:val="none" w:sz="0" w:space="0" w:color="auto"/>
        <w:right w:val="none" w:sz="0" w:space="0" w:color="auto"/>
      </w:divBdr>
    </w:div>
    <w:div w:id="1348865560">
      <w:bodyDiv w:val="1"/>
      <w:marLeft w:val="0"/>
      <w:marRight w:val="0"/>
      <w:marTop w:val="0"/>
      <w:marBottom w:val="0"/>
      <w:divBdr>
        <w:top w:val="none" w:sz="0" w:space="0" w:color="auto"/>
        <w:left w:val="none" w:sz="0" w:space="0" w:color="auto"/>
        <w:bottom w:val="none" w:sz="0" w:space="0" w:color="auto"/>
        <w:right w:val="none" w:sz="0" w:space="0" w:color="auto"/>
      </w:divBdr>
    </w:div>
    <w:div w:id="1502431405">
      <w:bodyDiv w:val="1"/>
      <w:marLeft w:val="0"/>
      <w:marRight w:val="0"/>
      <w:marTop w:val="0"/>
      <w:marBottom w:val="0"/>
      <w:divBdr>
        <w:top w:val="none" w:sz="0" w:space="0" w:color="auto"/>
        <w:left w:val="none" w:sz="0" w:space="0" w:color="auto"/>
        <w:bottom w:val="none" w:sz="0" w:space="0" w:color="auto"/>
        <w:right w:val="none" w:sz="0" w:space="0" w:color="auto"/>
      </w:divBdr>
    </w:div>
    <w:div w:id="164176070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86148457">
      <w:bodyDiv w:val="1"/>
      <w:marLeft w:val="0"/>
      <w:marRight w:val="0"/>
      <w:marTop w:val="0"/>
      <w:marBottom w:val="0"/>
      <w:divBdr>
        <w:top w:val="none" w:sz="0" w:space="0" w:color="auto"/>
        <w:left w:val="none" w:sz="0" w:space="0" w:color="auto"/>
        <w:bottom w:val="none" w:sz="0" w:space="0" w:color="auto"/>
        <w:right w:val="none" w:sz="0" w:space="0" w:color="auto"/>
      </w:divBdr>
    </w:div>
    <w:div w:id="179208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package" Target="embeddings/Microsoft_Word_Document.docx"/><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anta\Desktop\SAP%20Formatting\Tem-DS220-DisciplineWPToBeAttachmentDesigns-MSWord2007-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46C733E8D43646A62D5A815F93CCEF" ma:contentTypeVersion="1" ma:contentTypeDescription="Create a new document." ma:contentTypeScope="" ma:versionID="0d497fe90cc671359ca3a77b8944ebf0">
  <xsd:schema xmlns:xsd="http://www.w3.org/2001/XMLSchema" xmlns:xs="http://www.w3.org/2001/XMLSchema" xmlns:p="http://schemas.microsoft.com/office/2006/metadata/properties" xmlns:ns2="http://schemas.microsoft.com/sharepoint/v4" targetNamespace="http://schemas.microsoft.com/office/2006/metadata/properties" ma:root="true" ma:fieldsID="69c964eb155c0a6cdc109c9fdb3bf98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3CB116E0-244D-400B-A428-69A87D6E6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BB9FEB-21DC-4F5E-B0A3-B571702B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Tem-DS220-DisciplineWPToBeAttachmentDesigns-MSWord2007-v01.dotx</Template>
  <TotalTime>1012</TotalTime>
  <Pages>12</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Technical Specifications</vt:lpstr>
    </vt:vector>
  </TitlesOfParts>
  <Company>Deloitte</Company>
  <LinksUpToDate>false</LinksUpToDate>
  <CharactersWithSpaces>8938</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Specifications</dc:title>
  <dc:creator>Ganta, Christopher Benone</dc:creator>
  <cp:lastModifiedBy>Pop, Mihai</cp:lastModifiedBy>
  <cp:revision>487</cp:revision>
  <cp:lastPrinted>2009-07-09T16:44:00Z</cp:lastPrinted>
  <dcterms:created xsi:type="dcterms:W3CDTF">2019-10-04T07:18:00Z</dcterms:created>
  <dcterms:modified xsi:type="dcterms:W3CDTF">2020-06-03T08:16:00Z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0x010100ED46C733E8D43646A62D5A815F93CCEF</vt:lpwstr>
  </property>
  <property fmtid="{D5CDD505-2E9C-101B-9397-08002B2CF9AE}" pid="3" name="Order">
    <vt:r8>74800</vt:r8>
  </property>
  <property fmtid="{D5CDD505-2E9C-101B-9397-08002B2CF9AE}" pid="4" name="ItemRetentionFormula">
    <vt:lpwstr/>
  </property>
  <property fmtid="{D5CDD505-2E9C-101B-9397-08002B2CF9AE}" pid="5" name="_dlc_policyId">
    <vt:lpwstr/>
  </property>
  <property fmtid="{D5CDD505-2E9C-101B-9397-08002B2CF9AE}" pid="6" name="Primary Local Client">
    <vt:lpwstr>4210;#United States:Consulting:Technology:SAP Package Technologies|ed55eecc-0ea2-4341-bf16-fa1d50d7385c</vt:lpwstr>
  </property>
  <property fmtid="{D5CDD505-2E9C-101B-9397-08002B2CF9AE}" pid="7" name="Local Content Type">
    <vt:lpwstr>3251;#United States:Engagement Management and Deliverables:System Design and Architecture|135d56ed-764d-439a-88ab-390eb2a03385</vt:lpwstr>
  </property>
  <property fmtid="{D5CDD505-2E9C-101B-9397-08002B2CF9AE}" pid="8" name="Badge">
    <vt:lpwstr>4599;#Method Approved|b7167b70-a149-4f38-8563-4055027a9d85;#4986;#Key Impact Deliverable|475cc9a9-05ca-48ce-b1e8-d1505a591fa9</vt:lpwstr>
  </property>
  <property fmtid="{D5CDD505-2E9C-101B-9397-08002B2CF9AE}" pid="9" name="Applicable Geography">
    <vt:lpwstr>375;#Global|f12aef73-b423-4016-a43f-15722d3a0a5e</vt:lpwstr>
  </property>
  <property fmtid="{D5CDD505-2E9C-101B-9397-08002B2CF9AE}" pid="10" name="Secondary Local Indu">
    <vt:lpwstr/>
  </property>
  <property fmtid="{D5CDD505-2E9C-101B-9397-08002B2CF9AE}" pid="11" name="Geography of Origin">
    <vt:lpwstr>10964;#Americas (Region):Americas:United States (MF):United States|8cb0099f-1dbf-4b3c-9b7f-d98051a79fa3</vt:lpwstr>
  </property>
  <property fmtid="{D5CDD505-2E9C-101B-9397-08002B2CF9AE}" pid="12" name="KAM Language">
    <vt:lpwstr>1;#English|b169a262-1aaa-4ccb-9acf-78a36c1d9bab</vt:lpwstr>
  </property>
  <property fmtid="{D5CDD505-2E9C-101B-9397-08002B2CF9AE}" pid="13" name="Primary Global Client">
    <vt:lpwstr>111;#Consulting:Enterprise Applications:SAP Solutions|b2379452-0ebd-41ed-99b7-ccaa296d7cc9</vt:lpwstr>
  </property>
  <property fmtid="{D5CDD505-2E9C-101B-9397-08002B2CF9AE}" pid="14" name="Secondary Global Indu">
    <vt:lpwstr/>
  </property>
  <property fmtid="{D5CDD505-2E9C-101B-9397-08002B2CF9AE}" pid="15" name="Secondary Global Clie">
    <vt:lpwstr/>
  </property>
  <property fmtid="{D5CDD505-2E9C-101B-9397-08002B2CF9AE}" pid="16" name="Global Content Type">
    <vt:lpwstr>2858;#Engagement Management and Deliverables:System Design and Architecture:Best Practice or Template (SD)|6fcda666-6130-4b12-93b4-339a635ae30e</vt:lpwstr>
  </property>
  <property fmtid="{D5CDD505-2E9C-101B-9397-08002B2CF9AE}" pid="17" name="Local Internal Service">
    <vt:lpwstr/>
  </property>
  <property fmtid="{D5CDD505-2E9C-101B-9397-08002B2CF9AE}" pid="18" name="Secondary Local Clie">
    <vt:lpwstr/>
  </property>
  <property fmtid="{D5CDD505-2E9C-101B-9397-08002B2CF9AE}" pid="19" name="Global Internal Service">
    <vt:lpwstr/>
  </property>
  <property fmtid="{D5CDD505-2E9C-101B-9397-08002B2CF9AE}" pid="20" name="IPCO Designation">
    <vt:lpwstr>4014;#May be edited and used internally or externally for any purpose (Category D)|f8400f62-65c9-4658-9900-b0ea185e4722</vt:lpwstr>
  </property>
  <property fmtid="{D5CDD505-2E9C-101B-9397-08002B2CF9AE}" pid="21" name="odf318f5c2004e70867d193ade101e23">
    <vt:lpwstr/>
  </property>
  <property fmtid="{D5CDD505-2E9C-101B-9397-08002B2CF9AE}" pid="22" name="Tax Specialty Area">
    <vt:lpwstr/>
  </property>
  <property fmtid="{D5CDD505-2E9C-101B-9397-08002B2CF9AE}" pid="23" name="c9de60e3e90d439b9f2e9ff9e9bb3430">
    <vt:lpwstr/>
  </property>
  <property fmtid="{D5CDD505-2E9C-101B-9397-08002B2CF9AE}" pid="24" name="Tax Entity">
    <vt:lpwstr/>
  </property>
  <property fmtid="{D5CDD505-2E9C-101B-9397-08002B2CF9AE}" pid="25" name="Disclaimer">
    <vt:lpwstr/>
  </property>
  <property fmtid="{D5CDD505-2E9C-101B-9397-08002B2CF9AE}" pid="26" name="Business Issues">
    <vt:lpwstr/>
  </property>
  <property fmtid="{D5CDD505-2E9C-101B-9397-08002B2CF9AE}" pid="27" name="g90a876a54e747069fde5360881b9933">
    <vt:lpwstr/>
  </property>
  <property fmtid="{D5CDD505-2E9C-101B-9397-08002B2CF9AE}" pid="28" name="Tax Jurisdiction">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Classification">
    <vt:lpwstr/>
  </property>
  <property fmtid="{D5CDD505-2E9C-101B-9397-08002B2CF9AE}" pid="33" name="System SourceTaxHTField0">
    <vt:lpwstr/>
  </property>
  <property fmtid="{D5CDD505-2E9C-101B-9397-08002B2CF9AE}" pid="34" name="General Business Topic">
    <vt:lpwstr/>
  </property>
  <property fmtid="{D5CDD505-2E9C-101B-9397-08002B2CF9AE}" pid="35" name="fd6bbc6c2e4940e0b736c9655d0b1c67">
    <vt:lpwstr/>
  </property>
  <property fmtid="{D5CDD505-2E9C-101B-9397-08002B2CF9AE}" pid="36" name="Deloitte Method Task">
    <vt:lpwstr/>
  </property>
  <property fmtid="{D5CDD505-2E9C-101B-9397-08002B2CF9AE}" pid="37" name="Method Discipline">
    <vt:lpwstr/>
  </property>
  <property fmtid="{D5CDD505-2E9C-101B-9397-08002B2CF9AE}" pid="38" name="gf661b68b929437daba08b54bbabff36">
    <vt:lpwstr/>
  </property>
  <property fmtid="{D5CDD505-2E9C-101B-9397-08002B2CF9AE}" pid="39" name="c1e1756b05e942aa8382e8ad470dc923">
    <vt:lpwstr/>
  </property>
  <property fmtid="{D5CDD505-2E9C-101B-9397-08002B2CF9AE}" pid="40" name="b205268b00054b168d473f2c9299ca3f">
    <vt:lpwstr/>
  </property>
  <property fmtid="{D5CDD505-2E9C-101B-9397-08002B2CF9AE}" pid="41" name="_docset_NoMedatataSyncRequired">
    <vt:lpwstr>False</vt:lpwstr>
  </property>
  <property fmtid="{D5CDD505-2E9C-101B-9397-08002B2CF9AE}" pid="42" name="Business IssuesTaxHTField">
    <vt:lpwstr/>
  </property>
  <property fmtid="{D5CDD505-2E9C-101B-9397-08002B2CF9AE}" pid="43" name="Deloitte Tool">
    <vt:lpwstr/>
  </property>
  <property fmtid="{D5CDD505-2E9C-101B-9397-08002B2CF9AE}" pid="44" name="e7ca0883df3147c8a1187500dc55843a">
    <vt:lpwstr/>
  </property>
  <property fmtid="{D5CDD505-2E9C-101B-9397-08002B2CF9AE}" pid="45" name="ClassificationTaxHTField0">
    <vt:lpwstr/>
  </property>
  <property fmtid="{D5CDD505-2E9C-101B-9397-08002B2CF9AE}" pid="46" name="Publishing Owning Te0">
    <vt:lpwstr/>
  </property>
  <property fmtid="{D5CDD505-2E9C-101B-9397-08002B2CF9AE}" pid="47" name="oab0afb743884474a6cbf2d3b310bd05">
    <vt:lpwstr/>
  </property>
  <property fmtid="{D5CDD505-2E9C-101B-9397-08002B2CF9AE}" pid="48" name="g72f13cd53d8431d9a1ddb0a8e5a57bc">
    <vt:lpwstr/>
  </property>
  <property fmtid="{D5CDD505-2E9C-101B-9397-08002B2CF9AE}" pid="49" name="m553fc83c9f3478f9e79d248cf4f343f">
    <vt:lpwstr/>
  </property>
  <property fmtid="{D5CDD505-2E9C-101B-9397-08002B2CF9AE}" pid="50" name="Targeted Audience">
    <vt:lpwstr/>
  </property>
  <property fmtid="{D5CDD505-2E9C-101B-9397-08002B2CF9AE}" pid="51" name="b0201f3937364d799930ae17e15a01ce">
    <vt:lpwstr/>
  </property>
  <property fmtid="{D5CDD505-2E9C-101B-9397-08002B2CF9AE}" pid="52" name="_dlc_DocIdPersistId">
    <vt:bool>true</vt:bool>
  </property>
  <property fmtid="{D5CDD505-2E9C-101B-9397-08002B2CF9AE}" pid="53" name="Contributor_x0020_Geography">
    <vt:lpwstr/>
  </property>
  <property fmtid="{D5CDD505-2E9C-101B-9397-08002B2CF9AE}" pid="54" name="Method_x0020_Document_x0020_Type">
    <vt:lpwstr/>
  </property>
  <property fmtid="{D5CDD505-2E9C-101B-9397-08002B2CF9AE}" pid="55" name="Publishing Owning Te">
    <vt:lpwstr/>
  </property>
  <property fmtid="{D5CDD505-2E9C-101B-9397-08002B2CF9AE}" pid="56" name="AllowedSecurityGroupT">
    <vt:lpwstr/>
  </property>
  <property fmtid="{D5CDD505-2E9C-101B-9397-08002B2CF9AE}" pid="57" name="System Source">
    <vt:lpwstr/>
  </property>
  <property fmtid="{D5CDD505-2E9C-101B-9397-08002B2CF9AE}" pid="58" name="Method_x0020_Document">
    <vt:lpwstr/>
  </property>
  <property fmtid="{D5CDD505-2E9C-101B-9397-08002B2CF9AE}" pid="59" name="Primary Local Indust">
    <vt:lpwstr/>
  </property>
  <property fmtid="{D5CDD505-2E9C-101B-9397-08002B2CF9AE}" pid="60" name="Primary Global Indust">
    <vt:lpwstr/>
  </property>
  <property fmtid="{D5CDD505-2E9C-101B-9397-08002B2CF9AE}" pid="61" name="Contributor Geography">
    <vt:lpwstr/>
  </property>
  <property fmtid="{D5CDD505-2E9C-101B-9397-08002B2CF9AE}" pid="62" name="Method Document Type">
    <vt:lpwstr/>
  </property>
  <property fmtid="{D5CDD505-2E9C-101B-9397-08002B2CF9AE}" pid="63" name="Method Document">
    <vt:lpwstr/>
  </property>
  <property fmtid="{D5CDD505-2E9C-101B-9397-08002B2CF9AE}" pid="64" name="TaxCode">
    <vt:lpwstr/>
  </property>
  <property fmtid="{D5CDD505-2E9C-101B-9397-08002B2CF9AE}" pid="65" name="m_SourceID">
    <vt:lpwstr/>
  </property>
  <property fmtid="{D5CDD505-2E9C-101B-9397-08002B2CF9AE}" pid="66" name="Contacts">
    <vt:lpwstr/>
  </property>
  <property fmtid="{D5CDD505-2E9C-101B-9397-08002B2CF9AE}" pid="67" name="TextKeyword">
    <vt:lpwstr/>
  </property>
  <property fmtid="{D5CDD505-2E9C-101B-9397-08002B2CF9AE}" pid="68" name="DocumentSetDescription">
    <vt:lpwstr/>
  </property>
  <property fmtid="{D5CDD505-2E9C-101B-9397-08002B2CF9AE}" pid="69" name="_dlc_DocId">
    <vt:lpwstr/>
  </property>
  <property fmtid="{D5CDD505-2E9C-101B-9397-08002B2CF9AE}" pid="70" name="_dlc_Exempt">
    <vt:bool>false</vt:bool>
  </property>
  <property fmtid="{D5CDD505-2E9C-101B-9397-08002B2CF9AE}" pid="71" name="_SourceUrl">
    <vt:lpwstr/>
  </property>
  <property fmtid="{D5CDD505-2E9C-101B-9397-08002B2CF9AE}" pid="72" name="_SharedFileIndex">
    <vt:lpwstr/>
  </property>
  <property fmtid="{D5CDD505-2E9C-101B-9397-08002B2CF9AE}" pid="73" name="ContentManager">
    <vt:lpwstr/>
  </property>
  <property fmtid="{D5CDD505-2E9C-101B-9397-08002B2CF9AE}" pid="74" name="Qualification Text">
    <vt:lpwstr/>
  </property>
  <property fmtid="{D5CDD505-2E9C-101B-9397-08002B2CF9AE}" pid="75" name="RelatedLinksNotes">
    <vt:lpwstr/>
  </property>
  <property fmtid="{D5CDD505-2E9C-101B-9397-08002B2CF9AE}" pid="76" name="RedirectNewWindow">
    <vt:bool>false</vt:bool>
  </property>
  <property fmtid="{D5CDD505-2E9C-101B-9397-08002B2CF9AE}" pid="77" name="WorkingDocumentURL">
    <vt:lpwstr/>
  </property>
  <property fmtid="{D5CDD505-2E9C-101B-9397-08002B2CF9AE}" pid="78" name="m_LastModifiedBy">
    <vt:lpwstr/>
  </property>
  <property fmtid="{D5CDD505-2E9C-101B-9397-08002B2CF9AE}" pid="79" name="KAMThumbnail">
    <vt:lpwstr/>
  </property>
  <property fmtid="{D5CDD505-2E9C-101B-9397-08002B2CF9AE}" pid="80" name="ContactDPNSearchTxt">
    <vt:lpwstr/>
  </property>
  <property fmtid="{D5CDD505-2E9C-101B-9397-08002B2CF9AE}" pid="81" name="IncludeInSearch">
    <vt:bool>false</vt:bool>
  </property>
  <property fmtid="{D5CDD505-2E9C-101B-9397-08002B2CF9AE}" pid="82" name="OriginalDocumentURL">
    <vt:lpwstr/>
  </property>
  <property fmtid="{D5CDD505-2E9C-101B-9397-08002B2CF9AE}" pid="83" name="AuthorDPNSearchTxt">
    <vt:lpwstr/>
  </property>
  <property fmtid="{D5CDD505-2E9C-101B-9397-08002B2CF9AE}" pid="84" name="PublishedDocumentURL">
    <vt:lpwstr/>
  </property>
  <property fmtid="{D5CDD505-2E9C-101B-9397-08002B2CF9AE}" pid="85" name="Qualification">
    <vt:lpwstr/>
  </property>
  <property fmtid="{D5CDD505-2E9C-101B-9397-08002B2CF9AE}" pid="86" name="ArchivalDocumentURL">
    <vt:lpwstr/>
  </property>
  <property fmtid="{D5CDD505-2E9C-101B-9397-08002B2CF9AE}" pid="87" name="ContentApprover">
    <vt:lpwstr/>
  </property>
  <property fmtid="{D5CDD505-2E9C-101B-9397-08002B2CF9AE}" pid="88" name="KAMDisplayFormUrl">
    <vt:lpwstr/>
  </property>
  <property fmtid="{D5CDD505-2E9C-101B-9397-08002B2CF9AE}" pid="89" name="QualID">
    <vt:lpwstr/>
  </property>
  <property fmtid="{D5CDD505-2E9C-101B-9397-08002B2CF9AE}" pid="90" name="ApproverComments">
    <vt:lpwstr/>
  </property>
  <property fmtid="{D5CDD505-2E9C-101B-9397-08002B2CF9AE}" pid="91" name="Status">
    <vt:lpwstr/>
  </property>
  <property fmtid="{D5CDD505-2E9C-101B-9397-08002B2CF9AE}" pid="92" name="TaxCase">
    <vt:lpwstr/>
  </property>
  <property fmtid="{D5CDD505-2E9C-101B-9397-08002B2CF9AE}" pid="93" name="OriginalId">
    <vt:lpwstr/>
  </property>
  <property fmtid="{D5CDD505-2E9C-101B-9397-08002B2CF9AE}" pid="94" name="QAResource">
    <vt:lpwstr/>
  </property>
  <property fmtid="{D5CDD505-2E9C-101B-9397-08002B2CF9AE}" pid="95" name="PublishingNotes">
    <vt:lpwstr/>
  </property>
  <property fmtid="{D5CDD505-2E9C-101B-9397-08002B2CF9AE}" pid="96" name="m_BusinessAreaText">
    <vt:lpwstr/>
  </property>
  <property fmtid="{D5CDD505-2E9C-101B-9397-08002B2CF9AE}" pid="97" name="RedirectAttachment">
    <vt:bool>false</vt:bool>
  </property>
  <property fmtid="{D5CDD505-2E9C-101B-9397-08002B2CF9AE}" pid="98" name="Redirect URL">
    <vt:lpwstr/>
  </property>
  <property fmtid="{D5CDD505-2E9C-101B-9397-08002B2CF9AE}" pid="99" name="ContentPublisher">
    <vt:lpwstr/>
  </property>
  <property fmtid="{D5CDD505-2E9C-101B-9397-08002B2CF9AE}" pid="100" name="TaxRegulation">
    <vt:lpwstr/>
  </property>
  <property fmtid="{D5CDD505-2E9C-101B-9397-08002B2CF9AE}" pid="101" name="_dlc_DocIdUrl">
    <vt:lpwstr/>
  </property>
  <property fmtid="{D5CDD505-2E9C-101B-9397-08002B2CF9AE}" pid="102" name="ContributorDPNSearchTxt">
    <vt:lpwstr/>
  </property>
  <property fmtid="{D5CDD505-2E9C-101B-9397-08002B2CF9AE}" pid="103" name="DeloitteCommunity">
    <vt:lpwstr/>
  </property>
</Properties>
</file>